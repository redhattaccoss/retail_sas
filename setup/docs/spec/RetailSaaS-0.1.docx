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1C8F44" w14:textId="77777777" w:rsidR="00784643" w:rsidRDefault="0067627C" w:rsidP="00E8083D">
      <w:pPr>
        <w:pStyle w:val="Heading1"/>
        <w:numPr>
          <w:ilvl w:val="0"/>
          <w:numId w:val="0"/>
        </w:numPr>
        <w:ind w:left="432" w:hanging="432"/>
        <w:jc w:val="center"/>
      </w:pPr>
      <w:bookmarkStart w:id="0" w:name="_Toc181961449"/>
      <w:r>
        <w:t xml:space="preserve">INFORM8 </w:t>
      </w:r>
      <w:r w:rsidR="002E64BC">
        <w:t>SPECIFICATION</w:t>
      </w:r>
      <w:bookmarkEnd w:id="0"/>
    </w:p>
    <w:p w14:paraId="3AB0ED6F" w14:textId="77777777" w:rsidR="003B3E56" w:rsidRDefault="003B3E56" w:rsidP="00E8083D">
      <w:pPr>
        <w:jc w:val="center"/>
      </w:pPr>
    </w:p>
    <w:p w14:paraId="30918AF9" w14:textId="77777777" w:rsidR="003B3E56" w:rsidRDefault="003B3E56" w:rsidP="00E8083D">
      <w:pPr>
        <w:jc w:val="center"/>
      </w:pPr>
    </w:p>
    <w:p w14:paraId="5A8D4F84" w14:textId="77777777" w:rsidR="003B3E56" w:rsidRDefault="003B3E56" w:rsidP="00E8083D">
      <w:pPr>
        <w:jc w:val="center"/>
      </w:pPr>
    </w:p>
    <w:p w14:paraId="2EA159D8" w14:textId="2F16DFBF" w:rsidR="003B3E56" w:rsidRDefault="0043546A" w:rsidP="00E8083D">
      <w:pPr>
        <w:pStyle w:val="Heading3"/>
        <w:numPr>
          <w:ilvl w:val="0"/>
          <w:numId w:val="0"/>
        </w:numPr>
        <w:ind w:left="720" w:hanging="720"/>
        <w:jc w:val="center"/>
      </w:pPr>
      <w:bookmarkStart w:id="1" w:name="_Toc181961451"/>
      <w:r>
        <w:t>LOVE JK</w:t>
      </w:r>
      <w:bookmarkEnd w:id="1"/>
      <w:r w:rsidR="00E74347">
        <w:t xml:space="preserve"> Wholesale S</w:t>
      </w:r>
      <w:r w:rsidR="00737CEA">
        <w:t>ystem</w:t>
      </w:r>
    </w:p>
    <w:p w14:paraId="7F0091CD" w14:textId="77777777" w:rsidR="003B3E56" w:rsidRDefault="003B3E56" w:rsidP="003B3E56"/>
    <w:p w14:paraId="53E6599C" w14:textId="77777777" w:rsidR="003B3E56" w:rsidRDefault="003B3E56" w:rsidP="003B3E56"/>
    <w:p w14:paraId="4708A47E" w14:textId="77777777" w:rsidR="003B3E56" w:rsidRDefault="003B3E56" w:rsidP="003B3E56"/>
    <w:p w14:paraId="319B420D" w14:textId="77777777" w:rsidR="00E8083D" w:rsidRDefault="00E8083D" w:rsidP="003B3E56"/>
    <w:p w14:paraId="2C41C31E" w14:textId="77777777" w:rsidR="00E8083D" w:rsidRDefault="00E8083D" w:rsidP="00E8083D"/>
    <w:p w14:paraId="71E719EE" w14:textId="77777777" w:rsidR="00E8083D" w:rsidRDefault="00E8083D" w:rsidP="00E8083D"/>
    <w:p w14:paraId="49DABCF7" w14:textId="77777777" w:rsidR="00E8083D" w:rsidRDefault="00E8083D" w:rsidP="00E8083D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36"/>
      </w:tblGrid>
      <w:tr w:rsidR="00E8083D" w14:paraId="65E7CB46" w14:textId="77777777" w:rsidTr="007066AB">
        <w:trPr>
          <w:trHeight w:val="2060"/>
          <w:jc w:val="center"/>
        </w:trPr>
        <w:tc>
          <w:tcPr>
            <w:tcW w:w="5336" w:type="dxa"/>
          </w:tcPr>
          <w:p w14:paraId="67903329" w14:textId="77777777" w:rsidR="00E8083D" w:rsidRDefault="00E8083D" w:rsidP="007066AB"/>
          <w:p w14:paraId="22078729" w14:textId="77777777" w:rsidR="00E8083D" w:rsidRPr="003920FB" w:rsidRDefault="00E8083D" w:rsidP="007066AB">
            <w:pPr>
              <w:jc w:val="center"/>
            </w:pPr>
            <w:r w:rsidRPr="003920FB">
              <w:t>© Copyright Inform8 2011</w:t>
            </w:r>
          </w:p>
          <w:p w14:paraId="15D8EC84" w14:textId="77777777" w:rsidR="00E8083D" w:rsidRPr="003920FB" w:rsidRDefault="00E8083D" w:rsidP="007066AB">
            <w:pPr>
              <w:jc w:val="center"/>
            </w:pPr>
          </w:p>
          <w:p w14:paraId="3DF63568" w14:textId="77777777" w:rsidR="00E8083D" w:rsidRPr="003920FB" w:rsidRDefault="00E8083D" w:rsidP="007066AB"/>
          <w:p w14:paraId="296BAC20" w14:textId="77777777" w:rsidR="00E8083D" w:rsidRPr="003920FB" w:rsidRDefault="00E8083D" w:rsidP="007066AB">
            <w:pPr>
              <w:jc w:val="center"/>
            </w:pPr>
            <w:r w:rsidRPr="003920FB">
              <w:t>This document is confidential;</w:t>
            </w:r>
            <w:r>
              <w:t xml:space="preserve"> if you have received this </w:t>
            </w:r>
            <w:r w:rsidRPr="003920FB">
              <w:t>document without permission please discard</w:t>
            </w:r>
            <w:r>
              <w:t xml:space="preserve"> immediately</w:t>
            </w:r>
            <w:r w:rsidRPr="003920FB">
              <w:t>.</w:t>
            </w:r>
          </w:p>
          <w:p w14:paraId="22B71D32" w14:textId="77777777" w:rsidR="00E8083D" w:rsidRDefault="00E8083D" w:rsidP="007066AB"/>
        </w:tc>
      </w:tr>
    </w:tbl>
    <w:p w14:paraId="086E1A8B" w14:textId="77777777" w:rsidR="00E8083D" w:rsidRPr="003920FB" w:rsidRDefault="00E8083D" w:rsidP="00E8083D"/>
    <w:p w14:paraId="02FCFF5F" w14:textId="77777777" w:rsidR="00E8083D" w:rsidRDefault="00E8083D" w:rsidP="00E8083D"/>
    <w:p w14:paraId="3EDD8DD1" w14:textId="77777777" w:rsidR="00E8083D" w:rsidRDefault="00E8083D" w:rsidP="003B3E56"/>
    <w:p w14:paraId="54966E82" w14:textId="77777777" w:rsidR="00E8083D" w:rsidRDefault="00E8083D" w:rsidP="003B3E56"/>
    <w:p w14:paraId="2A1A4B11" w14:textId="77777777" w:rsidR="007D14E6" w:rsidRDefault="007D14E6" w:rsidP="003B3E56"/>
    <w:p w14:paraId="4DBE9CD9" w14:textId="77777777" w:rsidR="007D14E6" w:rsidRDefault="007D14E6" w:rsidP="003B3E56"/>
    <w:p w14:paraId="24940A39" w14:textId="77777777" w:rsidR="003B3E56" w:rsidRDefault="003B3E56" w:rsidP="003B3E56"/>
    <w:p w14:paraId="5E58FAEE" w14:textId="77777777" w:rsidR="003B3E56" w:rsidRPr="003B3E56" w:rsidRDefault="003B3E56" w:rsidP="003B3E56"/>
    <w:p w14:paraId="169F6E94" w14:textId="77777777" w:rsidR="003B3E56" w:rsidRPr="003B3E56" w:rsidRDefault="003B3E56" w:rsidP="003B3E56">
      <w:pPr>
        <w:rPr>
          <w:i/>
        </w:rPr>
      </w:pPr>
      <w:r w:rsidRPr="003B3E56">
        <w:rPr>
          <w:i/>
        </w:rPr>
        <w:t>Revisions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9"/>
        <w:gridCol w:w="1934"/>
        <w:gridCol w:w="5573"/>
      </w:tblGrid>
      <w:tr w:rsidR="002E64BC" w14:paraId="3FD631FD" w14:textId="77777777" w:rsidTr="00ED3DA0">
        <w:tc>
          <w:tcPr>
            <w:tcW w:w="1009" w:type="dxa"/>
          </w:tcPr>
          <w:p w14:paraId="7D61EFBD" w14:textId="0C1BFB75" w:rsidR="002E64BC" w:rsidRPr="00ED3DA0" w:rsidRDefault="00482156" w:rsidP="002E64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</w:t>
            </w:r>
          </w:p>
        </w:tc>
        <w:tc>
          <w:tcPr>
            <w:tcW w:w="1934" w:type="dxa"/>
          </w:tcPr>
          <w:p w14:paraId="31372CE8" w14:textId="7D3085D9" w:rsidR="002E64BC" w:rsidRPr="00ED3DA0" w:rsidRDefault="00482156" w:rsidP="002E64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RH</w:t>
            </w:r>
            <w:r w:rsidR="000C5808">
              <w:rPr>
                <w:sz w:val="20"/>
                <w:szCs w:val="20"/>
              </w:rPr>
              <w:t xml:space="preserve"> - </w:t>
            </w:r>
          </w:p>
        </w:tc>
        <w:tc>
          <w:tcPr>
            <w:tcW w:w="5573" w:type="dxa"/>
          </w:tcPr>
          <w:p w14:paraId="2CC294E0" w14:textId="3B94129C" w:rsidR="002E64BC" w:rsidRPr="00ED3DA0" w:rsidRDefault="002E64BC" w:rsidP="002E64BC">
            <w:pPr>
              <w:jc w:val="center"/>
              <w:rPr>
                <w:sz w:val="20"/>
                <w:szCs w:val="20"/>
              </w:rPr>
            </w:pPr>
          </w:p>
        </w:tc>
      </w:tr>
      <w:tr w:rsidR="002E64BC" w14:paraId="0ACF1C42" w14:textId="77777777" w:rsidTr="00ED3DA0">
        <w:tc>
          <w:tcPr>
            <w:tcW w:w="1009" w:type="dxa"/>
          </w:tcPr>
          <w:p w14:paraId="17487DDF" w14:textId="77777777" w:rsidR="002E64BC" w:rsidRPr="00ED3DA0" w:rsidRDefault="002E64BC" w:rsidP="002E64B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34" w:type="dxa"/>
          </w:tcPr>
          <w:p w14:paraId="53118803" w14:textId="77777777" w:rsidR="002E64BC" w:rsidRPr="00ED3DA0" w:rsidRDefault="002E64BC" w:rsidP="002E64B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73" w:type="dxa"/>
          </w:tcPr>
          <w:p w14:paraId="629BB72D" w14:textId="77777777" w:rsidR="002E64BC" w:rsidRPr="00ED3DA0" w:rsidRDefault="002E64BC" w:rsidP="002E64BC">
            <w:pPr>
              <w:jc w:val="center"/>
              <w:rPr>
                <w:sz w:val="20"/>
                <w:szCs w:val="20"/>
              </w:rPr>
            </w:pPr>
          </w:p>
        </w:tc>
      </w:tr>
      <w:tr w:rsidR="002E64BC" w14:paraId="64211488" w14:textId="77777777" w:rsidTr="00ED3DA0">
        <w:tc>
          <w:tcPr>
            <w:tcW w:w="1009" w:type="dxa"/>
          </w:tcPr>
          <w:p w14:paraId="467BBA76" w14:textId="77777777" w:rsidR="002E64BC" w:rsidRPr="00ED3DA0" w:rsidRDefault="002E64BC" w:rsidP="002E64B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34" w:type="dxa"/>
          </w:tcPr>
          <w:p w14:paraId="13AD1A56" w14:textId="77777777" w:rsidR="002E64BC" w:rsidRPr="00ED3DA0" w:rsidRDefault="002E64BC" w:rsidP="002E64B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73" w:type="dxa"/>
          </w:tcPr>
          <w:p w14:paraId="72D80412" w14:textId="77777777" w:rsidR="002E64BC" w:rsidRPr="00ED3DA0" w:rsidRDefault="002E64BC" w:rsidP="002E64BC">
            <w:pPr>
              <w:jc w:val="center"/>
              <w:rPr>
                <w:sz w:val="20"/>
                <w:szCs w:val="20"/>
              </w:rPr>
            </w:pPr>
          </w:p>
        </w:tc>
      </w:tr>
      <w:tr w:rsidR="002E64BC" w14:paraId="720EF325" w14:textId="77777777" w:rsidTr="00ED3DA0">
        <w:tc>
          <w:tcPr>
            <w:tcW w:w="1009" w:type="dxa"/>
          </w:tcPr>
          <w:p w14:paraId="641D981F" w14:textId="77777777" w:rsidR="002E64BC" w:rsidRPr="00ED3DA0" w:rsidRDefault="002E64BC" w:rsidP="002E64B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34" w:type="dxa"/>
          </w:tcPr>
          <w:p w14:paraId="5E61BA9F" w14:textId="77777777" w:rsidR="002E64BC" w:rsidRPr="00ED3DA0" w:rsidRDefault="002E64BC" w:rsidP="002E64B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73" w:type="dxa"/>
          </w:tcPr>
          <w:p w14:paraId="66414C09" w14:textId="77777777" w:rsidR="002E64BC" w:rsidRPr="00ED3DA0" w:rsidRDefault="002E64BC" w:rsidP="002E64BC">
            <w:pPr>
              <w:jc w:val="center"/>
              <w:rPr>
                <w:sz w:val="20"/>
                <w:szCs w:val="20"/>
              </w:rPr>
            </w:pPr>
          </w:p>
        </w:tc>
      </w:tr>
    </w:tbl>
    <w:p w14:paraId="4292D8A3" w14:textId="77777777" w:rsidR="0094410A" w:rsidRDefault="0094410A" w:rsidP="002E64BC">
      <w:pPr>
        <w:jc w:val="center"/>
      </w:pPr>
    </w:p>
    <w:p w14:paraId="168DCB58" w14:textId="77777777" w:rsidR="0094410A" w:rsidRDefault="0094410A">
      <w:r>
        <w:br w:type="page"/>
      </w:r>
    </w:p>
    <w:p w14:paraId="3430DB70" w14:textId="77777777" w:rsidR="00817848" w:rsidRDefault="00817848" w:rsidP="00817848">
      <w:pPr>
        <w:pStyle w:val="Heading1"/>
        <w:numPr>
          <w:ilvl w:val="0"/>
          <w:numId w:val="0"/>
        </w:numPr>
        <w:ind w:left="432"/>
      </w:pPr>
    </w:p>
    <w:p w14:paraId="04A6A591" w14:textId="77777777" w:rsidR="00D21E3C" w:rsidRDefault="00817848">
      <w:pPr>
        <w:pStyle w:val="TOC1"/>
        <w:tabs>
          <w:tab w:val="right" w:leader="dot" w:pos="8290"/>
        </w:tabs>
        <w:rPr>
          <w:rFonts w:asciiTheme="minorHAnsi" w:hAnsiTheme="minorHAnsi"/>
          <w:b w:val="0"/>
          <w:noProof/>
          <w:color w:val="auto"/>
          <w:lang w:eastAsia="ja-JP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D21E3C">
        <w:rPr>
          <w:noProof/>
        </w:rPr>
        <w:t>INFORM8 SPECIFICATION</w:t>
      </w:r>
      <w:r w:rsidR="00D21E3C">
        <w:rPr>
          <w:noProof/>
        </w:rPr>
        <w:tab/>
      </w:r>
      <w:r w:rsidR="00D21E3C">
        <w:rPr>
          <w:noProof/>
        </w:rPr>
        <w:fldChar w:fldCharType="begin"/>
      </w:r>
      <w:r w:rsidR="00D21E3C">
        <w:rPr>
          <w:noProof/>
        </w:rPr>
        <w:instrText xml:space="preserve"> PAGEREF _Toc181961449 \h </w:instrText>
      </w:r>
      <w:r w:rsidR="00D21E3C">
        <w:rPr>
          <w:noProof/>
        </w:rPr>
      </w:r>
      <w:r w:rsidR="00D21E3C">
        <w:rPr>
          <w:noProof/>
        </w:rPr>
        <w:fldChar w:fldCharType="separate"/>
      </w:r>
      <w:r w:rsidR="00D21E3C">
        <w:rPr>
          <w:noProof/>
        </w:rPr>
        <w:t>1</w:t>
      </w:r>
      <w:r w:rsidR="00D21E3C">
        <w:rPr>
          <w:noProof/>
        </w:rPr>
        <w:fldChar w:fldCharType="end"/>
      </w:r>
    </w:p>
    <w:p w14:paraId="082A58A3" w14:textId="77777777" w:rsidR="00D21E3C" w:rsidRDefault="00D21E3C">
      <w:pPr>
        <w:pStyle w:val="TOC2"/>
        <w:tabs>
          <w:tab w:val="right" w:leader="dot" w:pos="8290"/>
        </w:tabs>
        <w:rPr>
          <w:noProof/>
          <w:sz w:val="24"/>
          <w:szCs w:val="24"/>
          <w:lang w:eastAsia="ja-JP"/>
        </w:rPr>
      </w:pPr>
      <w:r>
        <w:rPr>
          <w:noProof/>
        </w:rPr>
        <w:t>SaS Retail SYSTEM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_Toc181961450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5B971817" w14:textId="77777777" w:rsidR="00D21E3C" w:rsidRDefault="00D21E3C">
      <w:pPr>
        <w:pStyle w:val="TOC3"/>
        <w:tabs>
          <w:tab w:val="right" w:leader="dot" w:pos="8290"/>
        </w:tabs>
        <w:rPr>
          <w:i w:val="0"/>
          <w:noProof/>
          <w:sz w:val="24"/>
          <w:szCs w:val="24"/>
          <w:lang w:eastAsia="ja-JP"/>
        </w:rPr>
      </w:pPr>
      <w:r>
        <w:rPr>
          <w:noProof/>
        </w:rPr>
        <w:t>INFORM8 / LOVE JK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_Toc181961451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4E841102" w14:textId="77777777" w:rsidR="00D21E3C" w:rsidRDefault="00D21E3C">
      <w:pPr>
        <w:pStyle w:val="TOC1"/>
        <w:tabs>
          <w:tab w:val="left" w:pos="362"/>
          <w:tab w:val="right" w:leader="dot" w:pos="8290"/>
        </w:tabs>
        <w:rPr>
          <w:rFonts w:asciiTheme="minorHAnsi" w:hAnsiTheme="minorHAnsi"/>
          <w:b w:val="0"/>
          <w:noProof/>
          <w:color w:val="auto"/>
          <w:lang w:eastAsia="ja-JP"/>
        </w:rPr>
      </w:pPr>
      <w:r>
        <w:rPr>
          <w:noProof/>
        </w:rPr>
        <w:t>1</w:t>
      </w:r>
      <w:r>
        <w:rPr>
          <w:rFonts w:asciiTheme="minorHAnsi" w:hAnsiTheme="minorHAnsi"/>
          <w:b w:val="0"/>
          <w:noProof/>
          <w:color w:val="auto"/>
          <w:lang w:eastAsia="ja-JP"/>
        </w:rPr>
        <w:tab/>
      </w:r>
      <w:r>
        <w:rPr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_Toc181961452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B8D4DB9" w14:textId="77777777" w:rsidR="00D21E3C" w:rsidRDefault="00D21E3C">
      <w:pPr>
        <w:pStyle w:val="TOC1"/>
        <w:tabs>
          <w:tab w:val="left" w:pos="362"/>
          <w:tab w:val="right" w:leader="dot" w:pos="8290"/>
        </w:tabs>
        <w:rPr>
          <w:rFonts w:asciiTheme="minorHAnsi" w:hAnsiTheme="minorHAnsi"/>
          <w:b w:val="0"/>
          <w:noProof/>
          <w:color w:val="auto"/>
          <w:lang w:eastAsia="ja-JP"/>
        </w:rPr>
      </w:pPr>
      <w:r>
        <w:rPr>
          <w:noProof/>
        </w:rPr>
        <w:t>2</w:t>
      </w:r>
      <w:r>
        <w:rPr>
          <w:rFonts w:asciiTheme="minorHAnsi" w:hAnsiTheme="minorHAnsi"/>
          <w:b w:val="0"/>
          <w:noProof/>
          <w:color w:val="auto"/>
          <w:lang w:eastAsia="ja-JP"/>
        </w:rPr>
        <w:tab/>
      </w:r>
      <w:r>
        <w:rPr>
          <w:noProof/>
        </w:rPr>
        <w:t>Data Model (RetailDB)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_Toc181961453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6EB7D70" w14:textId="77777777" w:rsidR="00D21E3C" w:rsidRDefault="00D21E3C">
      <w:pPr>
        <w:pStyle w:val="TOC1"/>
        <w:tabs>
          <w:tab w:val="left" w:pos="362"/>
          <w:tab w:val="right" w:leader="dot" w:pos="8290"/>
        </w:tabs>
        <w:rPr>
          <w:rFonts w:asciiTheme="minorHAnsi" w:hAnsiTheme="minorHAnsi"/>
          <w:b w:val="0"/>
          <w:noProof/>
          <w:color w:val="auto"/>
          <w:lang w:eastAsia="ja-JP"/>
        </w:rPr>
      </w:pPr>
      <w:r>
        <w:rPr>
          <w:noProof/>
        </w:rPr>
        <w:t>3</w:t>
      </w:r>
      <w:r>
        <w:rPr>
          <w:rFonts w:asciiTheme="minorHAnsi" w:hAnsiTheme="minorHAnsi"/>
          <w:b w:val="0"/>
          <w:noProof/>
          <w:color w:val="auto"/>
          <w:lang w:eastAsia="ja-JP"/>
        </w:rPr>
        <w:tab/>
      </w:r>
      <w:r>
        <w:rPr>
          <w:noProof/>
        </w:rPr>
        <w:t>API Business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_Toc181961454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337F341" w14:textId="77777777" w:rsidR="00D21E3C" w:rsidRDefault="00D21E3C">
      <w:pPr>
        <w:pStyle w:val="TOC2"/>
        <w:tabs>
          <w:tab w:val="left" w:pos="529"/>
          <w:tab w:val="right" w:leader="dot" w:pos="8290"/>
        </w:tabs>
        <w:rPr>
          <w:noProof/>
          <w:sz w:val="24"/>
          <w:szCs w:val="24"/>
          <w:lang w:eastAsia="ja-JP"/>
        </w:rPr>
      </w:pPr>
      <w:r>
        <w:rPr>
          <w:noProof/>
        </w:rPr>
        <w:t>3.1</w:t>
      </w:r>
      <w:r>
        <w:rPr>
          <w:noProof/>
          <w:sz w:val="24"/>
          <w:szCs w:val="24"/>
          <w:lang w:eastAsia="ja-JP"/>
        </w:rPr>
        <w:tab/>
      </w:r>
      <w:r>
        <w:rPr>
          <w:noProof/>
        </w:rPr>
        <w:t>Authentication (AU)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_Toc181961455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47BB59F" w14:textId="77777777" w:rsidR="00D21E3C" w:rsidRDefault="00D21E3C">
      <w:pPr>
        <w:pStyle w:val="TOC2"/>
        <w:tabs>
          <w:tab w:val="left" w:pos="529"/>
          <w:tab w:val="right" w:leader="dot" w:pos="8290"/>
        </w:tabs>
        <w:rPr>
          <w:noProof/>
          <w:sz w:val="24"/>
          <w:szCs w:val="24"/>
          <w:lang w:eastAsia="ja-JP"/>
        </w:rPr>
      </w:pPr>
      <w:r>
        <w:rPr>
          <w:noProof/>
        </w:rPr>
        <w:t>3.2</w:t>
      </w:r>
      <w:r>
        <w:rPr>
          <w:noProof/>
          <w:sz w:val="24"/>
          <w:szCs w:val="24"/>
          <w:lang w:eastAsia="ja-JP"/>
        </w:rPr>
        <w:tab/>
      </w:r>
      <w:r>
        <w:rPr>
          <w:noProof/>
        </w:rPr>
        <w:t>Categories (CA)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_Toc181961456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8F3404C" w14:textId="77777777" w:rsidR="00D21E3C" w:rsidRDefault="00D21E3C">
      <w:pPr>
        <w:pStyle w:val="TOC2"/>
        <w:tabs>
          <w:tab w:val="left" w:pos="529"/>
          <w:tab w:val="right" w:leader="dot" w:pos="8290"/>
        </w:tabs>
        <w:rPr>
          <w:noProof/>
          <w:sz w:val="24"/>
          <w:szCs w:val="24"/>
          <w:lang w:eastAsia="ja-JP"/>
        </w:rPr>
      </w:pPr>
      <w:r>
        <w:rPr>
          <w:noProof/>
        </w:rPr>
        <w:t>3.3</w:t>
      </w:r>
      <w:r>
        <w:rPr>
          <w:noProof/>
          <w:sz w:val="24"/>
          <w:szCs w:val="24"/>
          <w:lang w:eastAsia="ja-JP"/>
        </w:rPr>
        <w:tab/>
      </w:r>
      <w:r>
        <w:rPr>
          <w:noProof/>
        </w:rPr>
        <w:t>Sub Categories (SC)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_Toc181961457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6F6828B" w14:textId="77777777" w:rsidR="00D21E3C" w:rsidRDefault="00D21E3C">
      <w:pPr>
        <w:pStyle w:val="TOC2"/>
        <w:tabs>
          <w:tab w:val="left" w:pos="529"/>
          <w:tab w:val="right" w:leader="dot" w:pos="8290"/>
        </w:tabs>
        <w:rPr>
          <w:noProof/>
          <w:sz w:val="24"/>
          <w:szCs w:val="24"/>
          <w:lang w:eastAsia="ja-JP"/>
        </w:rPr>
      </w:pPr>
      <w:r>
        <w:rPr>
          <w:noProof/>
        </w:rPr>
        <w:t>3.4</w:t>
      </w:r>
      <w:r>
        <w:rPr>
          <w:noProof/>
          <w:sz w:val="24"/>
          <w:szCs w:val="24"/>
          <w:lang w:eastAsia="ja-JP"/>
        </w:rPr>
        <w:tab/>
      </w:r>
      <w:r>
        <w:rPr>
          <w:noProof/>
        </w:rPr>
        <w:t>Product Colour (PC)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_Toc181961458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9FAEDA8" w14:textId="77777777" w:rsidR="00D21E3C" w:rsidRDefault="00D21E3C">
      <w:pPr>
        <w:pStyle w:val="TOC2"/>
        <w:tabs>
          <w:tab w:val="left" w:pos="529"/>
          <w:tab w:val="right" w:leader="dot" w:pos="8290"/>
        </w:tabs>
        <w:rPr>
          <w:noProof/>
          <w:sz w:val="24"/>
          <w:szCs w:val="24"/>
          <w:lang w:eastAsia="ja-JP"/>
        </w:rPr>
      </w:pPr>
      <w:r>
        <w:rPr>
          <w:noProof/>
        </w:rPr>
        <w:t>3.5</w:t>
      </w:r>
      <w:r>
        <w:rPr>
          <w:noProof/>
          <w:sz w:val="24"/>
          <w:szCs w:val="24"/>
          <w:lang w:eastAsia="ja-JP"/>
        </w:rPr>
        <w:tab/>
      </w:r>
      <w:r>
        <w:rPr>
          <w:noProof/>
        </w:rPr>
        <w:t>Product Size (PS)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_Toc181961459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A7C13BC" w14:textId="77777777" w:rsidR="00D21E3C" w:rsidRDefault="00D21E3C">
      <w:pPr>
        <w:pStyle w:val="TOC2"/>
        <w:tabs>
          <w:tab w:val="left" w:pos="529"/>
          <w:tab w:val="right" w:leader="dot" w:pos="8290"/>
        </w:tabs>
        <w:rPr>
          <w:noProof/>
          <w:sz w:val="24"/>
          <w:szCs w:val="24"/>
          <w:lang w:eastAsia="ja-JP"/>
        </w:rPr>
      </w:pPr>
      <w:r>
        <w:rPr>
          <w:noProof/>
        </w:rPr>
        <w:t>3.6</w:t>
      </w:r>
      <w:r>
        <w:rPr>
          <w:noProof/>
          <w:sz w:val="24"/>
          <w:szCs w:val="24"/>
          <w:lang w:eastAsia="ja-JP"/>
        </w:rPr>
        <w:tab/>
      </w:r>
      <w:r>
        <w:rPr>
          <w:noProof/>
        </w:rPr>
        <w:t>Product Range (PR)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_Toc181961460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50DD4A2" w14:textId="77777777" w:rsidR="00D21E3C" w:rsidRDefault="00D21E3C">
      <w:pPr>
        <w:pStyle w:val="TOC2"/>
        <w:tabs>
          <w:tab w:val="left" w:pos="529"/>
          <w:tab w:val="right" w:leader="dot" w:pos="8290"/>
        </w:tabs>
        <w:rPr>
          <w:noProof/>
          <w:sz w:val="24"/>
          <w:szCs w:val="24"/>
          <w:lang w:eastAsia="ja-JP"/>
        </w:rPr>
      </w:pPr>
      <w:r>
        <w:rPr>
          <w:noProof/>
        </w:rPr>
        <w:t>3.7</w:t>
      </w:r>
      <w:r>
        <w:rPr>
          <w:noProof/>
          <w:sz w:val="24"/>
          <w:szCs w:val="24"/>
          <w:lang w:eastAsia="ja-JP"/>
        </w:rPr>
        <w:tab/>
      </w:r>
      <w:r>
        <w:rPr>
          <w:noProof/>
        </w:rPr>
        <w:t>Product Link (PL)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_Toc181961461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EA333AD" w14:textId="77777777" w:rsidR="00D21E3C" w:rsidRDefault="00D21E3C">
      <w:pPr>
        <w:pStyle w:val="TOC2"/>
        <w:tabs>
          <w:tab w:val="left" w:pos="529"/>
          <w:tab w:val="right" w:leader="dot" w:pos="8290"/>
        </w:tabs>
        <w:rPr>
          <w:noProof/>
          <w:sz w:val="24"/>
          <w:szCs w:val="24"/>
          <w:lang w:eastAsia="ja-JP"/>
        </w:rPr>
      </w:pPr>
      <w:r>
        <w:rPr>
          <w:noProof/>
        </w:rPr>
        <w:t>3.8</w:t>
      </w:r>
      <w:r>
        <w:rPr>
          <w:noProof/>
          <w:sz w:val="24"/>
          <w:szCs w:val="24"/>
          <w:lang w:eastAsia="ja-JP"/>
        </w:rPr>
        <w:tab/>
      </w:r>
      <w:r>
        <w:rPr>
          <w:noProof/>
        </w:rPr>
        <w:t>Product Subcategory (PSC)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_Toc181961462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602521C" w14:textId="77777777" w:rsidR="00D21E3C" w:rsidRDefault="00D21E3C">
      <w:pPr>
        <w:pStyle w:val="TOC2"/>
        <w:tabs>
          <w:tab w:val="left" w:pos="529"/>
          <w:tab w:val="right" w:leader="dot" w:pos="8290"/>
        </w:tabs>
        <w:rPr>
          <w:noProof/>
          <w:sz w:val="24"/>
          <w:szCs w:val="24"/>
          <w:lang w:eastAsia="ja-JP"/>
        </w:rPr>
      </w:pPr>
      <w:r>
        <w:rPr>
          <w:noProof/>
        </w:rPr>
        <w:t>3.9</w:t>
      </w:r>
      <w:r>
        <w:rPr>
          <w:noProof/>
          <w:sz w:val="24"/>
          <w:szCs w:val="24"/>
          <w:lang w:eastAsia="ja-JP"/>
        </w:rPr>
        <w:tab/>
      </w:r>
      <w:r>
        <w:rPr>
          <w:noProof/>
        </w:rPr>
        <w:t>Product (P)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_Toc181961463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214C2FA" w14:textId="77777777" w:rsidR="00D21E3C" w:rsidRDefault="00D21E3C">
      <w:pPr>
        <w:pStyle w:val="TOC2"/>
        <w:tabs>
          <w:tab w:val="left" w:pos="651"/>
          <w:tab w:val="right" w:leader="dot" w:pos="8290"/>
        </w:tabs>
        <w:rPr>
          <w:noProof/>
          <w:sz w:val="24"/>
          <w:szCs w:val="24"/>
          <w:lang w:eastAsia="ja-JP"/>
        </w:rPr>
      </w:pPr>
      <w:r>
        <w:rPr>
          <w:noProof/>
        </w:rPr>
        <w:t>3.10</w:t>
      </w:r>
      <w:r>
        <w:rPr>
          <w:noProof/>
          <w:sz w:val="24"/>
          <w:szCs w:val="24"/>
          <w:lang w:eastAsia="ja-JP"/>
        </w:rPr>
        <w:tab/>
      </w:r>
      <w:r>
        <w:rPr>
          <w:noProof/>
        </w:rPr>
        <w:t>Product Option (PO)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_Toc181961464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188E39D" w14:textId="77777777" w:rsidR="00D21E3C" w:rsidRDefault="00D21E3C">
      <w:pPr>
        <w:pStyle w:val="TOC2"/>
        <w:tabs>
          <w:tab w:val="left" w:pos="651"/>
          <w:tab w:val="right" w:leader="dot" w:pos="8290"/>
        </w:tabs>
        <w:rPr>
          <w:noProof/>
          <w:sz w:val="24"/>
          <w:szCs w:val="24"/>
          <w:lang w:eastAsia="ja-JP"/>
        </w:rPr>
      </w:pPr>
      <w:r>
        <w:rPr>
          <w:noProof/>
        </w:rPr>
        <w:t>3.11</w:t>
      </w:r>
      <w:r>
        <w:rPr>
          <w:noProof/>
          <w:sz w:val="24"/>
          <w:szCs w:val="24"/>
          <w:lang w:eastAsia="ja-JP"/>
        </w:rPr>
        <w:tab/>
      </w:r>
      <w:r>
        <w:rPr>
          <w:noProof/>
        </w:rPr>
        <w:t>Product Image (PI)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_Toc181961465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B90BC01" w14:textId="77777777" w:rsidR="00D21E3C" w:rsidRDefault="00D21E3C">
      <w:pPr>
        <w:pStyle w:val="TOC2"/>
        <w:tabs>
          <w:tab w:val="left" w:pos="651"/>
          <w:tab w:val="right" w:leader="dot" w:pos="8290"/>
        </w:tabs>
        <w:rPr>
          <w:noProof/>
          <w:sz w:val="24"/>
          <w:szCs w:val="24"/>
          <w:lang w:eastAsia="ja-JP"/>
        </w:rPr>
      </w:pPr>
      <w:r>
        <w:rPr>
          <w:noProof/>
        </w:rPr>
        <w:t>3.12</w:t>
      </w:r>
      <w:r>
        <w:rPr>
          <w:noProof/>
          <w:sz w:val="24"/>
          <w:szCs w:val="24"/>
          <w:lang w:eastAsia="ja-JP"/>
        </w:rPr>
        <w:tab/>
      </w:r>
      <w:r>
        <w:rPr>
          <w:noProof/>
        </w:rPr>
        <w:t>Address (AD)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_Toc181961466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A892E29" w14:textId="77777777" w:rsidR="00D21E3C" w:rsidRDefault="00D21E3C">
      <w:pPr>
        <w:pStyle w:val="TOC2"/>
        <w:tabs>
          <w:tab w:val="left" w:pos="651"/>
          <w:tab w:val="right" w:leader="dot" w:pos="8290"/>
        </w:tabs>
        <w:rPr>
          <w:noProof/>
          <w:sz w:val="24"/>
          <w:szCs w:val="24"/>
          <w:lang w:eastAsia="ja-JP"/>
        </w:rPr>
      </w:pPr>
      <w:r>
        <w:rPr>
          <w:noProof/>
        </w:rPr>
        <w:t>3.13</w:t>
      </w:r>
      <w:r>
        <w:rPr>
          <w:noProof/>
          <w:sz w:val="24"/>
          <w:szCs w:val="24"/>
          <w:lang w:eastAsia="ja-JP"/>
        </w:rPr>
        <w:tab/>
      </w:r>
      <w:r>
        <w:rPr>
          <w:noProof/>
        </w:rPr>
        <w:t>Country (CY)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_Toc181961467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BBC8C6D" w14:textId="77777777" w:rsidR="00D21E3C" w:rsidRDefault="00D21E3C">
      <w:pPr>
        <w:pStyle w:val="TOC2"/>
        <w:tabs>
          <w:tab w:val="left" w:pos="651"/>
          <w:tab w:val="right" w:leader="dot" w:pos="8290"/>
        </w:tabs>
        <w:rPr>
          <w:noProof/>
          <w:sz w:val="24"/>
          <w:szCs w:val="24"/>
          <w:lang w:eastAsia="ja-JP"/>
        </w:rPr>
      </w:pPr>
      <w:r>
        <w:rPr>
          <w:noProof/>
        </w:rPr>
        <w:t>3.14</w:t>
      </w:r>
      <w:r>
        <w:rPr>
          <w:noProof/>
          <w:sz w:val="24"/>
          <w:szCs w:val="24"/>
          <w:lang w:eastAsia="ja-JP"/>
        </w:rPr>
        <w:tab/>
      </w:r>
      <w:r>
        <w:rPr>
          <w:noProof/>
        </w:rPr>
        <w:t>Address Type (AT)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_Toc181961468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B63E78C" w14:textId="77777777" w:rsidR="00D21E3C" w:rsidRDefault="00D21E3C">
      <w:pPr>
        <w:pStyle w:val="TOC2"/>
        <w:tabs>
          <w:tab w:val="left" w:pos="651"/>
          <w:tab w:val="right" w:leader="dot" w:pos="8290"/>
        </w:tabs>
        <w:rPr>
          <w:noProof/>
          <w:sz w:val="24"/>
          <w:szCs w:val="24"/>
          <w:lang w:eastAsia="ja-JP"/>
        </w:rPr>
      </w:pPr>
      <w:r>
        <w:rPr>
          <w:noProof/>
        </w:rPr>
        <w:t>3.15</w:t>
      </w:r>
      <w:r>
        <w:rPr>
          <w:noProof/>
          <w:sz w:val="24"/>
          <w:szCs w:val="24"/>
          <w:lang w:eastAsia="ja-JP"/>
        </w:rPr>
        <w:tab/>
      </w:r>
      <w:r>
        <w:rPr>
          <w:noProof/>
        </w:rPr>
        <w:t>Contact (CO)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_Toc181961469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2B6B74F" w14:textId="77777777" w:rsidR="00D21E3C" w:rsidRDefault="00D21E3C">
      <w:pPr>
        <w:pStyle w:val="TOC2"/>
        <w:tabs>
          <w:tab w:val="left" w:pos="651"/>
          <w:tab w:val="right" w:leader="dot" w:pos="8290"/>
        </w:tabs>
        <w:rPr>
          <w:noProof/>
          <w:sz w:val="24"/>
          <w:szCs w:val="24"/>
          <w:lang w:eastAsia="ja-JP"/>
        </w:rPr>
      </w:pPr>
      <w:r>
        <w:rPr>
          <w:noProof/>
        </w:rPr>
        <w:t>3.16</w:t>
      </w:r>
      <w:r>
        <w:rPr>
          <w:noProof/>
          <w:sz w:val="24"/>
          <w:szCs w:val="24"/>
          <w:lang w:eastAsia="ja-JP"/>
        </w:rPr>
        <w:tab/>
      </w:r>
      <w:r>
        <w:rPr>
          <w:noProof/>
        </w:rPr>
        <w:t>Customer (C)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_Toc181961470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6A31630" w14:textId="77777777" w:rsidR="00D21E3C" w:rsidRDefault="00D21E3C">
      <w:pPr>
        <w:pStyle w:val="TOC2"/>
        <w:tabs>
          <w:tab w:val="left" w:pos="651"/>
          <w:tab w:val="right" w:leader="dot" w:pos="8290"/>
        </w:tabs>
        <w:rPr>
          <w:noProof/>
          <w:sz w:val="24"/>
          <w:szCs w:val="24"/>
          <w:lang w:eastAsia="ja-JP"/>
        </w:rPr>
      </w:pPr>
      <w:r>
        <w:rPr>
          <w:noProof/>
        </w:rPr>
        <w:t>3.17</w:t>
      </w:r>
      <w:r>
        <w:rPr>
          <w:noProof/>
          <w:sz w:val="24"/>
          <w:szCs w:val="24"/>
          <w:lang w:eastAsia="ja-JP"/>
        </w:rPr>
        <w:tab/>
      </w:r>
      <w:r>
        <w:rPr>
          <w:noProof/>
        </w:rPr>
        <w:t>Customer Address (CA)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_Toc181961471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996E3A9" w14:textId="77777777" w:rsidR="00D21E3C" w:rsidRDefault="00D21E3C">
      <w:pPr>
        <w:pStyle w:val="TOC2"/>
        <w:tabs>
          <w:tab w:val="left" w:pos="651"/>
          <w:tab w:val="right" w:leader="dot" w:pos="8290"/>
        </w:tabs>
        <w:rPr>
          <w:noProof/>
          <w:sz w:val="24"/>
          <w:szCs w:val="24"/>
          <w:lang w:eastAsia="ja-JP"/>
        </w:rPr>
      </w:pPr>
      <w:r>
        <w:rPr>
          <w:noProof/>
        </w:rPr>
        <w:t>3.18</w:t>
      </w:r>
      <w:r>
        <w:rPr>
          <w:noProof/>
          <w:sz w:val="24"/>
          <w:szCs w:val="24"/>
          <w:lang w:eastAsia="ja-JP"/>
        </w:rPr>
        <w:tab/>
      </w:r>
      <w:r>
        <w:rPr>
          <w:noProof/>
        </w:rPr>
        <w:t>Customer Login History (CLH)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_Toc181961472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CA8BB64" w14:textId="77777777" w:rsidR="00D21E3C" w:rsidRDefault="00D21E3C">
      <w:pPr>
        <w:pStyle w:val="TOC2"/>
        <w:tabs>
          <w:tab w:val="left" w:pos="651"/>
          <w:tab w:val="right" w:leader="dot" w:pos="8290"/>
        </w:tabs>
        <w:rPr>
          <w:noProof/>
          <w:sz w:val="24"/>
          <w:szCs w:val="24"/>
          <w:lang w:eastAsia="ja-JP"/>
        </w:rPr>
      </w:pPr>
      <w:r>
        <w:rPr>
          <w:noProof/>
        </w:rPr>
        <w:t>3.19</w:t>
      </w:r>
      <w:r>
        <w:rPr>
          <w:noProof/>
          <w:sz w:val="24"/>
          <w:szCs w:val="24"/>
          <w:lang w:eastAsia="ja-JP"/>
        </w:rPr>
        <w:tab/>
      </w:r>
      <w:r>
        <w:rPr>
          <w:noProof/>
        </w:rPr>
        <w:t>Customer Order (CO)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_Toc181961473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0299B82" w14:textId="77777777" w:rsidR="00D21E3C" w:rsidRDefault="00D21E3C">
      <w:pPr>
        <w:pStyle w:val="TOC2"/>
        <w:tabs>
          <w:tab w:val="left" w:pos="651"/>
          <w:tab w:val="right" w:leader="dot" w:pos="8290"/>
        </w:tabs>
        <w:rPr>
          <w:noProof/>
          <w:sz w:val="24"/>
          <w:szCs w:val="24"/>
          <w:lang w:eastAsia="ja-JP"/>
        </w:rPr>
      </w:pPr>
      <w:r>
        <w:rPr>
          <w:noProof/>
        </w:rPr>
        <w:t>3.20</w:t>
      </w:r>
      <w:r>
        <w:rPr>
          <w:noProof/>
          <w:sz w:val="24"/>
          <w:szCs w:val="24"/>
          <w:lang w:eastAsia="ja-JP"/>
        </w:rPr>
        <w:tab/>
      </w:r>
      <w:r>
        <w:rPr>
          <w:noProof/>
        </w:rPr>
        <w:t>Guest Order (GO)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_Toc181961474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73F9C33" w14:textId="77777777" w:rsidR="00D21E3C" w:rsidRDefault="00D21E3C">
      <w:pPr>
        <w:pStyle w:val="TOC2"/>
        <w:tabs>
          <w:tab w:val="left" w:pos="651"/>
          <w:tab w:val="right" w:leader="dot" w:pos="8290"/>
        </w:tabs>
        <w:rPr>
          <w:noProof/>
          <w:sz w:val="24"/>
          <w:szCs w:val="24"/>
          <w:lang w:eastAsia="ja-JP"/>
        </w:rPr>
      </w:pPr>
      <w:r>
        <w:rPr>
          <w:noProof/>
        </w:rPr>
        <w:t>3.21</w:t>
      </w:r>
      <w:r>
        <w:rPr>
          <w:noProof/>
          <w:sz w:val="24"/>
          <w:szCs w:val="24"/>
          <w:lang w:eastAsia="ja-JP"/>
        </w:rPr>
        <w:tab/>
      </w:r>
      <w:r>
        <w:rPr>
          <w:noProof/>
        </w:rPr>
        <w:t>Sales Order (S)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_Toc181961475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E581F6C" w14:textId="77777777" w:rsidR="00D21E3C" w:rsidRDefault="00D21E3C">
      <w:pPr>
        <w:pStyle w:val="TOC2"/>
        <w:tabs>
          <w:tab w:val="left" w:pos="651"/>
          <w:tab w:val="right" w:leader="dot" w:pos="8290"/>
        </w:tabs>
        <w:rPr>
          <w:noProof/>
          <w:sz w:val="24"/>
          <w:szCs w:val="24"/>
          <w:lang w:eastAsia="ja-JP"/>
        </w:rPr>
      </w:pPr>
      <w:r>
        <w:rPr>
          <w:noProof/>
        </w:rPr>
        <w:t>3.22</w:t>
      </w:r>
      <w:r>
        <w:rPr>
          <w:noProof/>
          <w:sz w:val="24"/>
          <w:szCs w:val="24"/>
          <w:lang w:eastAsia="ja-JP"/>
        </w:rPr>
        <w:tab/>
      </w:r>
      <w:r>
        <w:rPr>
          <w:noProof/>
        </w:rPr>
        <w:t>Order Item (OI)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_Toc181961476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5BA7CB4" w14:textId="77777777" w:rsidR="00D21E3C" w:rsidRDefault="00D21E3C">
      <w:pPr>
        <w:pStyle w:val="TOC2"/>
        <w:tabs>
          <w:tab w:val="left" w:pos="651"/>
          <w:tab w:val="right" w:leader="dot" w:pos="8290"/>
        </w:tabs>
        <w:rPr>
          <w:noProof/>
          <w:sz w:val="24"/>
          <w:szCs w:val="24"/>
          <w:lang w:eastAsia="ja-JP"/>
        </w:rPr>
      </w:pPr>
      <w:r>
        <w:rPr>
          <w:noProof/>
        </w:rPr>
        <w:t>3.23</w:t>
      </w:r>
      <w:r>
        <w:rPr>
          <w:noProof/>
          <w:sz w:val="24"/>
          <w:szCs w:val="24"/>
          <w:lang w:eastAsia="ja-JP"/>
        </w:rPr>
        <w:tab/>
      </w:r>
      <w:r>
        <w:rPr>
          <w:noProof/>
        </w:rPr>
        <w:t>Order Notes (ON)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_Toc181961477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E4ED2A5" w14:textId="77777777" w:rsidR="00D21E3C" w:rsidRDefault="00D21E3C">
      <w:pPr>
        <w:pStyle w:val="TOC2"/>
        <w:tabs>
          <w:tab w:val="left" w:pos="651"/>
          <w:tab w:val="right" w:leader="dot" w:pos="8290"/>
        </w:tabs>
        <w:rPr>
          <w:noProof/>
          <w:sz w:val="24"/>
          <w:szCs w:val="24"/>
          <w:lang w:eastAsia="ja-JP"/>
        </w:rPr>
      </w:pPr>
      <w:r>
        <w:rPr>
          <w:noProof/>
        </w:rPr>
        <w:t>3.24</w:t>
      </w:r>
      <w:r>
        <w:rPr>
          <w:noProof/>
          <w:sz w:val="24"/>
          <w:szCs w:val="24"/>
          <w:lang w:eastAsia="ja-JP"/>
        </w:rPr>
        <w:tab/>
      </w:r>
      <w:r>
        <w:rPr>
          <w:noProof/>
        </w:rPr>
        <w:t>Order Payment (OP)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_Toc181961478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0F3C1D6" w14:textId="77777777" w:rsidR="00D21E3C" w:rsidRDefault="00D21E3C">
      <w:pPr>
        <w:pStyle w:val="TOC2"/>
        <w:tabs>
          <w:tab w:val="left" w:pos="651"/>
          <w:tab w:val="right" w:leader="dot" w:pos="8290"/>
        </w:tabs>
        <w:rPr>
          <w:noProof/>
          <w:sz w:val="24"/>
          <w:szCs w:val="24"/>
          <w:lang w:eastAsia="ja-JP"/>
        </w:rPr>
      </w:pPr>
      <w:r>
        <w:rPr>
          <w:noProof/>
        </w:rPr>
        <w:t>3.25</w:t>
      </w:r>
      <w:r>
        <w:rPr>
          <w:noProof/>
          <w:sz w:val="24"/>
          <w:szCs w:val="24"/>
          <w:lang w:eastAsia="ja-JP"/>
        </w:rPr>
        <w:tab/>
      </w:r>
      <w:r>
        <w:rPr>
          <w:noProof/>
        </w:rPr>
        <w:t>Configuration (CFG)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_Toc181961479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25FE391" w14:textId="77777777" w:rsidR="00D21E3C" w:rsidRDefault="00D21E3C">
      <w:pPr>
        <w:pStyle w:val="TOC2"/>
        <w:tabs>
          <w:tab w:val="left" w:pos="651"/>
          <w:tab w:val="right" w:leader="dot" w:pos="8290"/>
        </w:tabs>
        <w:rPr>
          <w:noProof/>
          <w:sz w:val="24"/>
          <w:szCs w:val="24"/>
          <w:lang w:eastAsia="ja-JP"/>
        </w:rPr>
      </w:pPr>
      <w:r>
        <w:rPr>
          <w:noProof/>
        </w:rPr>
        <w:t>3.26</w:t>
      </w:r>
      <w:r>
        <w:rPr>
          <w:noProof/>
          <w:sz w:val="24"/>
          <w:szCs w:val="24"/>
          <w:lang w:eastAsia="ja-JP"/>
        </w:rPr>
        <w:tab/>
      </w:r>
      <w:r>
        <w:rPr>
          <w:noProof/>
        </w:rPr>
        <w:t>Wholesaler (W)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_Toc181961480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3AA0DAF" w14:textId="77777777" w:rsidR="00D21E3C" w:rsidRDefault="00D21E3C">
      <w:pPr>
        <w:pStyle w:val="TOC1"/>
        <w:tabs>
          <w:tab w:val="left" w:pos="362"/>
          <w:tab w:val="right" w:leader="dot" w:pos="8290"/>
        </w:tabs>
        <w:rPr>
          <w:rFonts w:asciiTheme="minorHAnsi" w:hAnsiTheme="minorHAnsi"/>
          <w:b w:val="0"/>
          <w:noProof/>
          <w:color w:val="auto"/>
          <w:lang w:eastAsia="ja-JP"/>
        </w:rPr>
      </w:pPr>
      <w:r>
        <w:rPr>
          <w:noProof/>
        </w:rPr>
        <w:t>4</w:t>
      </w:r>
      <w:r>
        <w:rPr>
          <w:rFonts w:asciiTheme="minorHAnsi" w:hAnsiTheme="minorHAnsi"/>
          <w:b w:val="0"/>
          <w:noProof/>
          <w:color w:val="auto"/>
          <w:lang w:eastAsia="ja-JP"/>
        </w:rPr>
        <w:tab/>
      </w:r>
      <w:r>
        <w:rPr>
          <w:noProof/>
        </w:rPr>
        <w:t>REST API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_Toc181961481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DDBF4DF" w14:textId="77777777" w:rsidR="00D21E3C" w:rsidRDefault="00D21E3C">
      <w:pPr>
        <w:pStyle w:val="TOC2"/>
        <w:tabs>
          <w:tab w:val="left" w:pos="529"/>
          <w:tab w:val="right" w:leader="dot" w:pos="8290"/>
        </w:tabs>
        <w:rPr>
          <w:noProof/>
          <w:sz w:val="24"/>
          <w:szCs w:val="24"/>
          <w:lang w:eastAsia="ja-JP"/>
        </w:rPr>
      </w:pPr>
      <w:r>
        <w:rPr>
          <w:noProof/>
        </w:rPr>
        <w:t>4.1</w:t>
      </w:r>
      <w:r>
        <w:rPr>
          <w:noProof/>
          <w:sz w:val="24"/>
          <w:szCs w:val="24"/>
          <w:lang w:eastAsia="ja-JP"/>
        </w:rPr>
        <w:tab/>
      </w:r>
      <w:r>
        <w:rPr>
          <w:noProof/>
        </w:rPr>
        <w:t>Authentication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_Toc181961482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A4E0A6B" w14:textId="77777777" w:rsidR="00D21E3C" w:rsidRDefault="00D21E3C">
      <w:pPr>
        <w:pStyle w:val="TOC3"/>
        <w:tabs>
          <w:tab w:val="left" w:pos="916"/>
          <w:tab w:val="right" w:leader="dot" w:pos="8290"/>
        </w:tabs>
        <w:rPr>
          <w:i w:val="0"/>
          <w:noProof/>
          <w:sz w:val="24"/>
          <w:szCs w:val="24"/>
          <w:lang w:eastAsia="ja-JP"/>
        </w:rPr>
      </w:pPr>
      <w:r>
        <w:rPr>
          <w:noProof/>
        </w:rPr>
        <w:t>4.1.1</w:t>
      </w:r>
      <w:r>
        <w:rPr>
          <w:i w:val="0"/>
          <w:noProof/>
          <w:sz w:val="24"/>
          <w:szCs w:val="24"/>
          <w:lang w:eastAsia="ja-JP"/>
        </w:rPr>
        <w:tab/>
      </w:r>
      <w:r>
        <w:rPr>
          <w:noProof/>
        </w:rPr>
        <w:t>Session Services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_Toc181961483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7EF28AED" w14:textId="77777777" w:rsidR="00D21E3C" w:rsidRDefault="00D21E3C">
      <w:pPr>
        <w:pStyle w:val="TOC3"/>
        <w:tabs>
          <w:tab w:val="left" w:pos="916"/>
          <w:tab w:val="right" w:leader="dot" w:pos="8290"/>
        </w:tabs>
        <w:rPr>
          <w:i w:val="0"/>
          <w:noProof/>
          <w:sz w:val="24"/>
          <w:szCs w:val="24"/>
          <w:lang w:eastAsia="ja-JP"/>
        </w:rPr>
      </w:pPr>
      <w:r>
        <w:rPr>
          <w:noProof/>
        </w:rPr>
        <w:t>4.1.2</w:t>
      </w:r>
      <w:r>
        <w:rPr>
          <w:i w:val="0"/>
          <w:noProof/>
          <w:sz w:val="24"/>
          <w:szCs w:val="24"/>
          <w:lang w:eastAsia="ja-JP"/>
        </w:rPr>
        <w:tab/>
      </w:r>
      <w:r>
        <w:rPr>
          <w:noProof/>
        </w:rPr>
        <w:t>Retail DB Tables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_Toc181961484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39C8A10E" w14:textId="77777777" w:rsidR="00D21E3C" w:rsidRDefault="00D21E3C">
      <w:pPr>
        <w:pStyle w:val="TOC3"/>
        <w:tabs>
          <w:tab w:val="left" w:pos="916"/>
          <w:tab w:val="right" w:leader="dot" w:pos="8290"/>
        </w:tabs>
        <w:rPr>
          <w:i w:val="0"/>
          <w:noProof/>
          <w:sz w:val="24"/>
          <w:szCs w:val="24"/>
          <w:lang w:eastAsia="ja-JP"/>
        </w:rPr>
      </w:pPr>
      <w:r>
        <w:rPr>
          <w:noProof/>
        </w:rPr>
        <w:t>4.1.3</w:t>
      </w:r>
      <w:r>
        <w:rPr>
          <w:i w:val="0"/>
          <w:noProof/>
          <w:sz w:val="24"/>
          <w:szCs w:val="24"/>
          <w:lang w:eastAsia="ja-JP"/>
        </w:rPr>
        <w:tab/>
      </w:r>
      <w:r>
        <w:rPr>
          <w:noProof/>
        </w:rPr>
        <w:t>Logon Service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_Toc181961485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60D772C5" w14:textId="77777777" w:rsidR="00D21E3C" w:rsidRDefault="00D21E3C">
      <w:pPr>
        <w:pStyle w:val="TOC3"/>
        <w:tabs>
          <w:tab w:val="left" w:pos="916"/>
          <w:tab w:val="right" w:leader="dot" w:pos="8290"/>
        </w:tabs>
        <w:rPr>
          <w:i w:val="0"/>
          <w:noProof/>
          <w:sz w:val="24"/>
          <w:szCs w:val="24"/>
          <w:lang w:eastAsia="ja-JP"/>
        </w:rPr>
      </w:pPr>
      <w:r>
        <w:rPr>
          <w:noProof/>
        </w:rPr>
        <w:t>4.1.4</w:t>
      </w:r>
      <w:r>
        <w:rPr>
          <w:i w:val="0"/>
          <w:noProof/>
          <w:sz w:val="24"/>
          <w:szCs w:val="24"/>
          <w:lang w:eastAsia="ja-JP"/>
        </w:rPr>
        <w:tab/>
      </w:r>
      <w:r>
        <w:rPr>
          <w:noProof/>
        </w:rPr>
        <w:t>Logoff Service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_Toc181961486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445AE3DB" w14:textId="77777777" w:rsidR="00D21E3C" w:rsidRDefault="00D21E3C">
      <w:pPr>
        <w:pStyle w:val="TOC3"/>
        <w:tabs>
          <w:tab w:val="left" w:pos="916"/>
          <w:tab w:val="right" w:leader="dot" w:pos="8290"/>
        </w:tabs>
        <w:rPr>
          <w:i w:val="0"/>
          <w:noProof/>
          <w:sz w:val="24"/>
          <w:szCs w:val="24"/>
          <w:lang w:eastAsia="ja-JP"/>
        </w:rPr>
      </w:pPr>
      <w:r>
        <w:rPr>
          <w:noProof/>
        </w:rPr>
        <w:t>4.1.5</w:t>
      </w:r>
      <w:r>
        <w:rPr>
          <w:i w:val="0"/>
          <w:noProof/>
          <w:sz w:val="24"/>
          <w:szCs w:val="24"/>
          <w:lang w:eastAsia="ja-JP"/>
        </w:rPr>
        <w:tab/>
      </w:r>
      <w:r>
        <w:rPr>
          <w:noProof/>
        </w:rPr>
        <w:t>Token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_Toc181961487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6DE41ECC" w14:textId="77777777" w:rsidR="00D21E3C" w:rsidRDefault="00D21E3C">
      <w:pPr>
        <w:pStyle w:val="TOC2"/>
        <w:tabs>
          <w:tab w:val="left" w:pos="529"/>
          <w:tab w:val="right" w:leader="dot" w:pos="8290"/>
        </w:tabs>
        <w:rPr>
          <w:noProof/>
          <w:sz w:val="24"/>
          <w:szCs w:val="24"/>
          <w:lang w:eastAsia="ja-JP"/>
        </w:rPr>
      </w:pPr>
      <w:r>
        <w:rPr>
          <w:noProof/>
        </w:rPr>
        <w:t>4.2</w:t>
      </w:r>
      <w:r>
        <w:rPr>
          <w:noProof/>
          <w:sz w:val="24"/>
          <w:szCs w:val="24"/>
          <w:lang w:eastAsia="ja-JP"/>
        </w:rPr>
        <w:tab/>
      </w:r>
      <w:r>
        <w:rPr>
          <w:noProof/>
        </w:rPr>
        <w:t>Product Type Services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_Toc181961488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637E7AEF" w14:textId="77777777" w:rsidR="00D21E3C" w:rsidRDefault="00D21E3C">
      <w:pPr>
        <w:pStyle w:val="TOC3"/>
        <w:tabs>
          <w:tab w:val="left" w:pos="916"/>
          <w:tab w:val="right" w:leader="dot" w:pos="8290"/>
        </w:tabs>
        <w:rPr>
          <w:i w:val="0"/>
          <w:noProof/>
          <w:sz w:val="24"/>
          <w:szCs w:val="24"/>
          <w:lang w:eastAsia="ja-JP"/>
        </w:rPr>
      </w:pPr>
      <w:r>
        <w:rPr>
          <w:noProof/>
        </w:rPr>
        <w:t>4.2.1</w:t>
      </w:r>
      <w:r>
        <w:rPr>
          <w:i w:val="0"/>
          <w:noProof/>
          <w:sz w:val="24"/>
          <w:szCs w:val="24"/>
          <w:lang w:eastAsia="ja-JP"/>
        </w:rPr>
        <w:tab/>
      </w:r>
      <w:r>
        <w:rPr>
          <w:noProof/>
        </w:rPr>
        <w:t>Retail DB Tables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_Toc181961489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063F025D" w14:textId="77777777" w:rsidR="00D21E3C" w:rsidRDefault="00D21E3C">
      <w:pPr>
        <w:pStyle w:val="TOC3"/>
        <w:tabs>
          <w:tab w:val="left" w:pos="916"/>
          <w:tab w:val="right" w:leader="dot" w:pos="8290"/>
        </w:tabs>
        <w:rPr>
          <w:i w:val="0"/>
          <w:noProof/>
          <w:sz w:val="24"/>
          <w:szCs w:val="24"/>
          <w:lang w:eastAsia="ja-JP"/>
        </w:rPr>
      </w:pPr>
      <w:r>
        <w:rPr>
          <w:noProof/>
        </w:rPr>
        <w:t>4.2.2</w:t>
      </w:r>
      <w:r>
        <w:rPr>
          <w:i w:val="0"/>
          <w:noProof/>
          <w:sz w:val="24"/>
          <w:szCs w:val="24"/>
          <w:lang w:eastAsia="ja-JP"/>
        </w:rPr>
        <w:tab/>
      </w:r>
      <w:r>
        <w:rPr>
          <w:noProof/>
        </w:rPr>
        <w:t>List Product Types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_Toc181961490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3A4A4D9A" w14:textId="77777777" w:rsidR="00D21E3C" w:rsidRDefault="00D21E3C">
      <w:pPr>
        <w:pStyle w:val="TOC2"/>
        <w:tabs>
          <w:tab w:val="left" w:pos="529"/>
          <w:tab w:val="right" w:leader="dot" w:pos="8290"/>
        </w:tabs>
        <w:rPr>
          <w:noProof/>
          <w:sz w:val="24"/>
          <w:szCs w:val="24"/>
          <w:lang w:eastAsia="ja-JP"/>
        </w:rPr>
      </w:pPr>
      <w:r>
        <w:rPr>
          <w:noProof/>
        </w:rPr>
        <w:t>4.3</w:t>
      </w:r>
      <w:r>
        <w:rPr>
          <w:noProof/>
          <w:sz w:val="24"/>
          <w:szCs w:val="24"/>
          <w:lang w:eastAsia="ja-JP"/>
        </w:rPr>
        <w:tab/>
      </w:r>
      <w:r>
        <w:rPr>
          <w:noProof/>
        </w:rPr>
        <w:t>Category Services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_Toc181961491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4F8FE00A" w14:textId="77777777" w:rsidR="00D21E3C" w:rsidRDefault="00D21E3C">
      <w:pPr>
        <w:pStyle w:val="TOC3"/>
        <w:tabs>
          <w:tab w:val="left" w:pos="916"/>
          <w:tab w:val="right" w:leader="dot" w:pos="8290"/>
        </w:tabs>
        <w:rPr>
          <w:i w:val="0"/>
          <w:noProof/>
          <w:sz w:val="24"/>
          <w:szCs w:val="24"/>
          <w:lang w:eastAsia="ja-JP"/>
        </w:rPr>
      </w:pPr>
      <w:r>
        <w:rPr>
          <w:noProof/>
        </w:rPr>
        <w:t>4.3.1</w:t>
      </w:r>
      <w:r>
        <w:rPr>
          <w:i w:val="0"/>
          <w:noProof/>
          <w:sz w:val="24"/>
          <w:szCs w:val="24"/>
          <w:lang w:eastAsia="ja-JP"/>
        </w:rPr>
        <w:tab/>
      </w:r>
      <w:r>
        <w:rPr>
          <w:noProof/>
        </w:rPr>
        <w:t>Retail DB Tables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_Toc181961492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5D92CA54" w14:textId="77777777" w:rsidR="00D21E3C" w:rsidRDefault="00D21E3C">
      <w:pPr>
        <w:pStyle w:val="TOC3"/>
        <w:tabs>
          <w:tab w:val="left" w:pos="916"/>
          <w:tab w:val="right" w:leader="dot" w:pos="8290"/>
        </w:tabs>
        <w:rPr>
          <w:i w:val="0"/>
          <w:noProof/>
          <w:sz w:val="24"/>
          <w:szCs w:val="24"/>
          <w:lang w:eastAsia="ja-JP"/>
        </w:rPr>
      </w:pPr>
      <w:r>
        <w:rPr>
          <w:noProof/>
        </w:rPr>
        <w:t>4.3.2</w:t>
      </w:r>
      <w:r>
        <w:rPr>
          <w:i w:val="0"/>
          <w:noProof/>
          <w:sz w:val="24"/>
          <w:szCs w:val="24"/>
          <w:lang w:eastAsia="ja-JP"/>
        </w:rPr>
        <w:tab/>
      </w:r>
      <w:r>
        <w:rPr>
          <w:noProof/>
        </w:rPr>
        <w:t>List categories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_Toc181961493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6368EB87" w14:textId="77777777" w:rsidR="00D21E3C" w:rsidRDefault="00D21E3C">
      <w:pPr>
        <w:pStyle w:val="TOC2"/>
        <w:tabs>
          <w:tab w:val="left" w:pos="529"/>
          <w:tab w:val="right" w:leader="dot" w:pos="8290"/>
        </w:tabs>
        <w:rPr>
          <w:noProof/>
          <w:sz w:val="24"/>
          <w:szCs w:val="24"/>
          <w:lang w:eastAsia="ja-JP"/>
        </w:rPr>
      </w:pPr>
      <w:r>
        <w:rPr>
          <w:noProof/>
        </w:rPr>
        <w:t>4.4</w:t>
      </w:r>
      <w:r>
        <w:rPr>
          <w:noProof/>
          <w:sz w:val="24"/>
          <w:szCs w:val="24"/>
          <w:lang w:eastAsia="ja-JP"/>
        </w:rPr>
        <w:tab/>
      </w:r>
      <w:r>
        <w:rPr>
          <w:noProof/>
        </w:rPr>
        <w:t>Product Services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_Toc181961494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4B209347" w14:textId="77777777" w:rsidR="00D21E3C" w:rsidRDefault="00D21E3C">
      <w:pPr>
        <w:pStyle w:val="TOC3"/>
        <w:tabs>
          <w:tab w:val="left" w:pos="916"/>
          <w:tab w:val="right" w:leader="dot" w:pos="8290"/>
        </w:tabs>
        <w:rPr>
          <w:i w:val="0"/>
          <w:noProof/>
          <w:sz w:val="24"/>
          <w:szCs w:val="24"/>
          <w:lang w:eastAsia="ja-JP"/>
        </w:rPr>
      </w:pPr>
      <w:r>
        <w:rPr>
          <w:noProof/>
        </w:rPr>
        <w:t>4.4.1</w:t>
      </w:r>
      <w:r>
        <w:rPr>
          <w:i w:val="0"/>
          <w:noProof/>
          <w:sz w:val="24"/>
          <w:szCs w:val="24"/>
          <w:lang w:eastAsia="ja-JP"/>
        </w:rPr>
        <w:tab/>
      </w:r>
      <w:r>
        <w:rPr>
          <w:noProof/>
        </w:rPr>
        <w:t>Retail DB Tables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_Toc181961495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3BBEE096" w14:textId="77777777" w:rsidR="00D21E3C" w:rsidRDefault="00D21E3C">
      <w:pPr>
        <w:pStyle w:val="TOC3"/>
        <w:tabs>
          <w:tab w:val="left" w:pos="916"/>
          <w:tab w:val="right" w:leader="dot" w:pos="8290"/>
        </w:tabs>
        <w:rPr>
          <w:i w:val="0"/>
          <w:noProof/>
          <w:sz w:val="24"/>
          <w:szCs w:val="24"/>
          <w:lang w:eastAsia="ja-JP"/>
        </w:rPr>
      </w:pPr>
      <w:r>
        <w:rPr>
          <w:noProof/>
        </w:rPr>
        <w:t>4.4.2</w:t>
      </w:r>
      <w:r>
        <w:rPr>
          <w:i w:val="0"/>
          <w:noProof/>
          <w:sz w:val="24"/>
          <w:szCs w:val="24"/>
          <w:lang w:eastAsia="ja-JP"/>
        </w:rPr>
        <w:tab/>
      </w:r>
      <w:r>
        <w:rPr>
          <w:noProof/>
        </w:rPr>
        <w:t>Get Products By Category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_Toc181961496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24BAB382" w14:textId="77777777" w:rsidR="00D21E3C" w:rsidRDefault="00D21E3C">
      <w:pPr>
        <w:pStyle w:val="TOC2"/>
        <w:tabs>
          <w:tab w:val="left" w:pos="529"/>
          <w:tab w:val="right" w:leader="dot" w:pos="8290"/>
        </w:tabs>
        <w:rPr>
          <w:noProof/>
          <w:sz w:val="24"/>
          <w:szCs w:val="24"/>
          <w:lang w:eastAsia="ja-JP"/>
        </w:rPr>
      </w:pPr>
      <w:r>
        <w:rPr>
          <w:noProof/>
        </w:rPr>
        <w:t>4.5</w:t>
      </w:r>
      <w:r>
        <w:rPr>
          <w:noProof/>
          <w:sz w:val="24"/>
          <w:szCs w:val="24"/>
          <w:lang w:eastAsia="ja-JP"/>
        </w:rPr>
        <w:tab/>
      </w:r>
      <w:r>
        <w:rPr>
          <w:noProof/>
        </w:rPr>
        <w:t>Orders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_Toc181961497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298553FA" w14:textId="77777777" w:rsidR="00D21E3C" w:rsidRDefault="00D21E3C">
      <w:pPr>
        <w:pStyle w:val="TOC2"/>
        <w:tabs>
          <w:tab w:val="left" w:pos="529"/>
          <w:tab w:val="right" w:leader="dot" w:pos="8290"/>
        </w:tabs>
        <w:rPr>
          <w:noProof/>
          <w:sz w:val="24"/>
          <w:szCs w:val="24"/>
          <w:lang w:eastAsia="ja-JP"/>
        </w:rPr>
      </w:pPr>
      <w:r>
        <w:rPr>
          <w:noProof/>
        </w:rPr>
        <w:t>4.6</w:t>
      </w:r>
      <w:r>
        <w:rPr>
          <w:noProof/>
          <w:sz w:val="24"/>
          <w:szCs w:val="24"/>
          <w:lang w:eastAsia="ja-JP"/>
        </w:rPr>
        <w:tab/>
      </w:r>
      <w:r>
        <w:rPr>
          <w:noProof/>
        </w:rPr>
        <w:t>Drop Ship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_Toc181961498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7AF357D0" w14:textId="77777777" w:rsidR="00D21E3C" w:rsidRDefault="00D21E3C">
      <w:pPr>
        <w:pStyle w:val="TOC1"/>
        <w:tabs>
          <w:tab w:val="left" w:pos="362"/>
          <w:tab w:val="right" w:leader="dot" w:pos="8290"/>
        </w:tabs>
        <w:rPr>
          <w:rFonts w:asciiTheme="minorHAnsi" w:hAnsiTheme="minorHAnsi"/>
          <w:b w:val="0"/>
          <w:noProof/>
          <w:color w:val="auto"/>
          <w:lang w:eastAsia="ja-JP"/>
        </w:rPr>
      </w:pPr>
      <w:r>
        <w:rPr>
          <w:noProof/>
        </w:rPr>
        <w:t>5</w:t>
      </w:r>
      <w:r>
        <w:rPr>
          <w:rFonts w:asciiTheme="minorHAnsi" w:hAnsiTheme="minorHAnsi"/>
          <w:b w:val="0"/>
          <w:noProof/>
          <w:color w:val="auto"/>
          <w:lang w:eastAsia="ja-JP"/>
        </w:rPr>
        <w:tab/>
      </w:r>
      <w:r>
        <w:rPr>
          <w:noProof/>
        </w:rPr>
        <w:t>Rest API – Complex Objects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_Toc181961499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647CB707" w14:textId="77777777" w:rsidR="00D21E3C" w:rsidRDefault="00D21E3C">
      <w:pPr>
        <w:pStyle w:val="TOC2"/>
        <w:tabs>
          <w:tab w:val="left" w:pos="529"/>
          <w:tab w:val="right" w:leader="dot" w:pos="8290"/>
        </w:tabs>
        <w:rPr>
          <w:noProof/>
          <w:sz w:val="24"/>
          <w:szCs w:val="24"/>
          <w:lang w:eastAsia="ja-JP"/>
        </w:rPr>
      </w:pPr>
      <w:r>
        <w:rPr>
          <w:noProof/>
        </w:rPr>
        <w:t>5.1</w:t>
      </w:r>
      <w:r>
        <w:rPr>
          <w:noProof/>
          <w:sz w:val="24"/>
          <w:szCs w:val="24"/>
          <w:lang w:eastAsia="ja-JP"/>
        </w:rPr>
        <w:tab/>
      </w:r>
      <w:r>
        <w:rPr>
          <w:noProof/>
        </w:rPr>
        <w:t>Product Type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_Toc181961500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1F867A1C" w14:textId="77777777" w:rsidR="00D21E3C" w:rsidRDefault="00D21E3C">
      <w:pPr>
        <w:pStyle w:val="TOC2"/>
        <w:tabs>
          <w:tab w:val="left" w:pos="529"/>
          <w:tab w:val="right" w:leader="dot" w:pos="8290"/>
        </w:tabs>
        <w:rPr>
          <w:noProof/>
          <w:sz w:val="24"/>
          <w:szCs w:val="24"/>
          <w:lang w:eastAsia="ja-JP"/>
        </w:rPr>
      </w:pPr>
      <w:r>
        <w:rPr>
          <w:noProof/>
        </w:rPr>
        <w:t>5.2</w:t>
      </w:r>
      <w:r>
        <w:rPr>
          <w:noProof/>
          <w:sz w:val="24"/>
          <w:szCs w:val="24"/>
          <w:lang w:eastAsia="ja-JP"/>
        </w:rPr>
        <w:tab/>
      </w:r>
      <w:r>
        <w:rPr>
          <w:noProof/>
        </w:rPr>
        <w:t>Category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_Toc181961501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0507539A" w14:textId="77777777" w:rsidR="00D21E3C" w:rsidRDefault="00D21E3C">
      <w:pPr>
        <w:pStyle w:val="TOC2"/>
        <w:tabs>
          <w:tab w:val="left" w:pos="529"/>
          <w:tab w:val="right" w:leader="dot" w:pos="8290"/>
        </w:tabs>
        <w:rPr>
          <w:noProof/>
          <w:sz w:val="24"/>
          <w:szCs w:val="24"/>
          <w:lang w:eastAsia="ja-JP"/>
        </w:rPr>
      </w:pPr>
      <w:r>
        <w:rPr>
          <w:noProof/>
        </w:rPr>
        <w:t>5.3</w:t>
      </w:r>
      <w:r>
        <w:rPr>
          <w:noProof/>
          <w:sz w:val="24"/>
          <w:szCs w:val="24"/>
          <w:lang w:eastAsia="ja-JP"/>
        </w:rPr>
        <w:tab/>
      </w:r>
      <w:r>
        <w:rPr>
          <w:noProof/>
        </w:rPr>
        <w:t>Product - Summary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_Toc181961502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051EDCBE" w14:textId="77777777" w:rsidR="00D21E3C" w:rsidRDefault="00D21E3C">
      <w:pPr>
        <w:pStyle w:val="TOC1"/>
        <w:tabs>
          <w:tab w:val="left" w:pos="362"/>
          <w:tab w:val="right" w:leader="dot" w:pos="8290"/>
        </w:tabs>
        <w:rPr>
          <w:rFonts w:asciiTheme="minorHAnsi" w:hAnsiTheme="minorHAnsi"/>
          <w:b w:val="0"/>
          <w:noProof/>
          <w:color w:val="auto"/>
          <w:lang w:eastAsia="ja-JP"/>
        </w:rPr>
      </w:pPr>
      <w:r>
        <w:rPr>
          <w:noProof/>
        </w:rPr>
        <w:t>6</w:t>
      </w:r>
      <w:r>
        <w:rPr>
          <w:rFonts w:asciiTheme="minorHAnsi" w:hAnsiTheme="minorHAnsi"/>
          <w:b w:val="0"/>
          <w:noProof/>
          <w:color w:val="auto"/>
          <w:lang w:eastAsia="ja-JP"/>
        </w:rPr>
        <w:tab/>
      </w:r>
      <w:r>
        <w:rPr>
          <w:noProof/>
        </w:rPr>
        <w:t>Wholesale Store Business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_Toc181961503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0C07156E" w14:textId="77777777" w:rsidR="00D21E3C" w:rsidRDefault="00D21E3C">
      <w:pPr>
        <w:pStyle w:val="TOC1"/>
        <w:tabs>
          <w:tab w:val="left" w:pos="362"/>
          <w:tab w:val="right" w:leader="dot" w:pos="8290"/>
        </w:tabs>
        <w:rPr>
          <w:rFonts w:asciiTheme="minorHAnsi" w:hAnsiTheme="minorHAnsi"/>
          <w:b w:val="0"/>
          <w:noProof/>
          <w:color w:val="auto"/>
          <w:lang w:eastAsia="ja-JP"/>
        </w:rPr>
      </w:pPr>
      <w:r>
        <w:rPr>
          <w:noProof/>
        </w:rPr>
        <w:t>7</w:t>
      </w:r>
      <w:r>
        <w:rPr>
          <w:rFonts w:asciiTheme="minorHAnsi" w:hAnsiTheme="minorHAnsi"/>
          <w:b w:val="0"/>
          <w:noProof/>
          <w:color w:val="auto"/>
          <w:lang w:eastAsia="ja-JP"/>
        </w:rPr>
        <w:tab/>
      </w:r>
      <w:r>
        <w:rPr>
          <w:noProof/>
        </w:rPr>
        <w:t>Wholesale Store User Roles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_Toc181961504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06CDDD7A" w14:textId="77777777" w:rsidR="00D21E3C" w:rsidRDefault="00D21E3C">
      <w:pPr>
        <w:pStyle w:val="TOC1"/>
        <w:tabs>
          <w:tab w:val="left" w:pos="362"/>
          <w:tab w:val="right" w:leader="dot" w:pos="8290"/>
        </w:tabs>
        <w:rPr>
          <w:rFonts w:asciiTheme="minorHAnsi" w:hAnsiTheme="minorHAnsi"/>
          <w:b w:val="0"/>
          <w:noProof/>
          <w:color w:val="auto"/>
          <w:lang w:eastAsia="ja-JP"/>
        </w:rPr>
      </w:pPr>
      <w:r>
        <w:rPr>
          <w:noProof/>
        </w:rPr>
        <w:t>8</w:t>
      </w:r>
      <w:r>
        <w:rPr>
          <w:rFonts w:asciiTheme="minorHAnsi" w:hAnsiTheme="minorHAnsi"/>
          <w:b w:val="0"/>
          <w:noProof/>
          <w:color w:val="auto"/>
          <w:lang w:eastAsia="ja-JP"/>
        </w:rPr>
        <w:tab/>
      </w:r>
      <w:r>
        <w:rPr>
          <w:noProof/>
        </w:rPr>
        <w:t>Wholesale Store Tech Spec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_Toc181961505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22B653DC" w14:textId="77777777" w:rsidR="00D21E3C" w:rsidRDefault="00D21E3C">
      <w:pPr>
        <w:pStyle w:val="TOC1"/>
        <w:tabs>
          <w:tab w:val="left" w:pos="362"/>
          <w:tab w:val="right" w:leader="dot" w:pos="8290"/>
        </w:tabs>
        <w:rPr>
          <w:rFonts w:asciiTheme="minorHAnsi" w:hAnsiTheme="minorHAnsi"/>
          <w:b w:val="0"/>
          <w:noProof/>
          <w:color w:val="auto"/>
          <w:lang w:eastAsia="ja-JP"/>
        </w:rPr>
      </w:pPr>
      <w:r>
        <w:rPr>
          <w:noProof/>
        </w:rPr>
        <w:t>9</w:t>
      </w:r>
      <w:r>
        <w:rPr>
          <w:rFonts w:asciiTheme="minorHAnsi" w:hAnsiTheme="minorHAnsi"/>
          <w:b w:val="0"/>
          <w:noProof/>
          <w:color w:val="auto"/>
          <w:lang w:eastAsia="ja-JP"/>
        </w:rPr>
        <w:tab/>
      </w:r>
      <w:r>
        <w:rPr>
          <w:noProof/>
        </w:rPr>
        <w:t>Wholesale Store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_Toc181961506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47BBDDC9" w14:textId="77777777" w:rsidR="00D21E3C" w:rsidRDefault="00D21E3C">
      <w:pPr>
        <w:pStyle w:val="TOC1"/>
        <w:tabs>
          <w:tab w:val="left" w:pos="483"/>
          <w:tab w:val="right" w:leader="dot" w:pos="8290"/>
        </w:tabs>
        <w:rPr>
          <w:rFonts w:asciiTheme="minorHAnsi" w:hAnsiTheme="minorHAnsi"/>
          <w:b w:val="0"/>
          <w:noProof/>
          <w:color w:val="auto"/>
          <w:lang w:eastAsia="ja-JP"/>
        </w:rPr>
      </w:pPr>
      <w:r>
        <w:rPr>
          <w:noProof/>
        </w:rPr>
        <w:t>10</w:t>
      </w:r>
      <w:r>
        <w:rPr>
          <w:rFonts w:asciiTheme="minorHAnsi" w:hAnsiTheme="minorHAnsi"/>
          <w:b w:val="0"/>
          <w:noProof/>
          <w:color w:val="auto"/>
          <w:lang w:eastAsia="ja-JP"/>
        </w:rPr>
        <w:tab/>
      </w:r>
      <w:r>
        <w:rPr>
          <w:noProof/>
        </w:rPr>
        <w:t>Consumer Store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_Toc181961507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0D385113" w14:textId="77777777" w:rsidR="00D21E3C" w:rsidRDefault="00D21E3C">
      <w:pPr>
        <w:pStyle w:val="TOC1"/>
        <w:tabs>
          <w:tab w:val="left" w:pos="483"/>
          <w:tab w:val="right" w:leader="dot" w:pos="8290"/>
        </w:tabs>
        <w:rPr>
          <w:rFonts w:asciiTheme="minorHAnsi" w:hAnsiTheme="minorHAnsi"/>
          <w:b w:val="0"/>
          <w:noProof/>
          <w:color w:val="auto"/>
          <w:lang w:eastAsia="ja-JP"/>
        </w:rPr>
      </w:pPr>
      <w:r>
        <w:rPr>
          <w:noProof/>
        </w:rPr>
        <w:t>11</w:t>
      </w:r>
      <w:r>
        <w:rPr>
          <w:rFonts w:asciiTheme="minorHAnsi" w:hAnsiTheme="minorHAnsi"/>
          <w:b w:val="0"/>
          <w:noProof/>
          <w:color w:val="auto"/>
          <w:lang w:eastAsia="ja-JP"/>
        </w:rPr>
        <w:tab/>
      </w:r>
      <w:r>
        <w:rPr>
          <w:noProof/>
        </w:rPr>
        <w:t>Appendix 1 – API Error Codes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_Toc181961508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06E1FC78" w14:textId="77777777" w:rsidR="00817848" w:rsidRDefault="00817848" w:rsidP="00817848">
      <w:r>
        <w:fldChar w:fldCharType="end"/>
      </w:r>
    </w:p>
    <w:p w14:paraId="269F37ED" w14:textId="77777777" w:rsidR="00817848" w:rsidRDefault="00817848" w:rsidP="00817848"/>
    <w:p w14:paraId="453138A5" w14:textId="77777777" w:rsidR="00817848" w:rsidRPr="00817848" w:rsidRDefault="00817848" w:rsidP="00817848"/>
    <w:p w14:paraId="58BEB88C" w14:textId="77777777" w:rsidR="002E64BC" w:rsidRDefault="00E8083D" w:rsidP="0094410A">
      <w:pPr>
        <w:pStyle w:val="Heading1"/>
      </w:pPr>
      <w:bookmarkStart w:id="2" w:name="_Toc181961452"/>
      <w:r>
        <w:t>Overview</w:t>
      </w:r>
      <w:bookmarkEnd w:id="2"/>
    </w:p>
    <w:p w14:paraId="33C01564" w14:textId="5D5C382F" w:rsidR="00153542" w:rsidRDefault="000F1C16">
      <w:r>
        <w:t>A web based system to support Love JK retailers.</w:t>
      </w:r>
      <w:r w:rsidR="00153542">
        <w:t xml:space="preserve"> </w:t>
      </w:r>
    </w:p>
    <w:p w14:paraId="25EDDFE1" w14:textId="77777777" w:rsidR="00EC641B" w:rsidRDefault="00EC641B"/>
    <w:p w14:paraId="0E4DAFCF" w14:textId="77777777" w:rsidR="004A5E3E" w:rsidRDefault="004A5E3E" w:rsidP="004A5E3E">
      <w:r>
        <w:t>Supports</w:t>
      </w:r>
    </w:p>
    <w:p w14:paraId="555E5112" w14:textId="77777777" w:rsidR="004A5E3E" w:rsidRDefault="004A5E3E" w:rsidP="004A5E3E">
      <w:pPr>
        <w:pStyle w:val="ListParagraph"/>
        <w:numPr>
          <w:ilvl w:val="0"/>
          <w:numId w:val="5"/>
        </w:numPr>
      </w:pPr>
      <w:r>
        <w:t>Placing &amp; Monitoring Orders</w:t>
      </w:r>
    </w:p>
    <w:p w14:paraId="1E58F436" w14:textId="77777777" w:rsidR="004A5E3E" w:rsidRDefault="004A5E3E" w:rsidP="004A5E3E">
      <w:pPr>
        <w:pStyle w:val="ListParagraph"/>
        <w:numPr>
          <w:ilvl w:val="0"/>
          <w:numId w:val="5"/>
        </w:numPr>
      </w:pPr>
      <w:r>
        <w:t>Drop ship orders</w:t>
      </w:r>
    </w:p>
    <w:p w14:paraId="559D78D5" w14:textId="77777777" w:rsidR="004A5E3E" w:rsidRDefault="004A5E3E" w:rsidP="004A5E3E">
      <w:pPr>
        <w:pStyle w:val="ListParagraph"/>
        <w:numPr>
          <w:ilvl w:val="0"/>
          <w:numId w:val="5"/>
        </w:numPr>
      </w:pPr>
      <w:r>
        <w:t>Retailer Digital Resources</w:t>
      </w:r>
    </w:p>
    <w:p w14:paraId="15316C95" w14:textId="77777777" w:rsidR="004A5E3E" w:rsidRDefault="004A5E3E" w:rsidP="004A5E3E">
      <w:pPr>
        <w:pStyle w:val="ListParagraph"/>
        <w:numPr>
          <w:ilvl w:val="0"/>
          <w:numId w:val="5"/>
        </w:numPr>
      </w:pPr>
      <w:r>
        <w:t>User Management</w:t>
      </w:r>
    </w:p>
    <w:p w14:paraId="241F4481" w14:textId="77777777" w:rsidR="004A5E3E" w:rsidRDefault="004A5E3E" w:rsidP="004A5E3E">
      <w:pPr>
        <w:pStyle w:val="ListParagraph"/>
        <w:numPr>
          <w:ilvl w:val="0"/>
          <w:numId w:val="5"/>
        </w:numPr>
      </w:pPr>
      <w:r>
        <w:t>Product API</w:t>
      </w:r>
    </w:p>
    <w:p w14:paraId="5E93E16D" w14:textId="77777777" w:rsidR="004A5E3E" w:rsidRDefault="004A5E3E" w:rsidP="004A5E3E">
      <w:pPr>
        <w:pStyle w:val="ListParagraph"/>
        <w:numPr>
          <w:ilvl w:val="0"/>
          <w:numId w:val="5"/>
        </w:numPr>
      </w:pPr>
      <w:r>
        <w:t>Orders API</w:t>
      </w:r>
    </w:p>
    <w:p w14:paraId="6A3C0742" w14:textId="77777777" w:rsidR="004A5E3E" w:rsidRDefault="004A5E3E" w:rsidP="004A5E3E">
      <w:pPr>
        <w:pStyle w:val="ListParagraph"/>
        <w:numPr>
          <w:ilvl w:val="0"/>
          <w:numId w:val="5"/>
        </w:numPr>
      </w:pPr>
      <w:r>
        <w:t>Drop ship API</w:t>
      </w:r>
    </w:p>
    <w:p w14:paraId="0BE75A56" w14:textId="77777777" w:rsidR="004A5E3E" w:rsidRDefault="004A5E3E"/>
    <w:p w14:paraId="4581595A" w14:textId="103AEB53" w:rsidR="004A5E3E" w:rsidRDefault="009700EA" w:rsidP="009700EA">
      <w:pPr>
        <w:pStyle w:val="Heading2"/>
      </w:pPr>
      <w:r>
        <w:t>Version 0.1</w:t>
      </w:r>
    </w:p>
    <w:p w14:paraId="3777F691" w14:textId="77777777" w:rsidR="009700EA" w:rsidRDefault="009700EA" w:rsidP="009700EA"/>
    <w:p w14:paraId="3F629B81" w14:textId="730E4DFB" w:rsidR="009700EA" w:rsidRDefault="009700EA" w:rsidP="009700EA">
      <w:r>
        <w:t>Wholesale web app.</w:t>
      </w:r>
    </w:p>
    <w:p w14:paraId="44F48139" w14:textId="573823E0" w:rsidR="009700EA" w:rsidRDefault="00FE6325" w:rsidP="009700EA">
      <w:pPr>
        <w:pStyle w:val="ListParagraph"/>
        <w:numPr>
          <w:ilvl w:val="0"/>
          <w:numId w:val="6"/>
        </w:numPr>
      </w:pPr>
      <w:r>
        <w:t xml:space="preserve">Viewing </w:t>
      </w:r>
      <w:r w:rsidR="009700EA">
        <w:t xml:space="preserve">Products </w:t>
      </w:r>
    </w:p>
    <w:p w14:paraId="06D29411" w14:textId="61CEAE3B" w:rsidR="009700EA" w:rsidRDefault="009700EA" w:rsidP="009700EA">
      <w:pPr>
        <w:pStyle w:val="ListParagraph"/>
        <w:numPr>
          <w:ilvl w:val="0"/>
          <w:numId w:val="6"/>
        </w:numPr>
      </w:pPr>
      <w:r>
        <w:t>Wholesale</w:t>
      </w:r>
      <w:r w:rsidR="00D24E53">
        <w:t>r order</w:t>
      </w:r>
    </w:p>
    <w:p w14:paraId="4F368DAB" w14:textId="62E17D07" w:rsidR="009700EA" w:rsidRPr="009700EA" w:rsidRDefault="009700EA" w:rsidP="00672767">
      <w:pPr>
        <w:pStyle w:val="ListParagraph"/>
        <w:numPr>
          <w:ilvl w:val="0"/>
          <w:numId w:val="6"/>
        </w:numPr>
      </w:pPr>
      <w:proofErr w:type="spellStart"/>
      <w:r>
        <w:t>Dropship</w:t>
      </w:r>
      <w:proofErr w:type="spellEnd"/>
      <w:r>
        <w:t xml:space="preserve"> ordering</w:t>
      </w:r>
    </w:p>
    <w:p w14:paraId="3EF316C8" w14:textId="4889EDF7" w:rsidR="00D76974" w:rsidRDefault="00D76974" w:rsidP="00D76974">
      <w:pPr>
        <w:pStyle w:val="Heading1"/>
      </w:pPr>
      <w:bookmarkStart w:id="3" w:name="_Toc181961453"/>
      <w:r>
        <w:t>Data Model</w:t>
      </w:r>
      <w:bookmarkEnd w:id="3"/>
    </w:p>
    <w:p w14:paraId="6E7AFE96" w14:textId="77777777" w:rsidR="00827E0E" w:rsidRPr="00827E0E" w:rsidRDefault="00827E0E" w:rsidP="00827E0E"/>
    <w:p w14:paraId="443C46E4" w14:textId="7F85A2DF" w:rsidR="003F5032" w:rsidRPr="00D76974" w:rsidRDefault="00313933" w:rsidP="00D76974">
      <w:r>
        <w:t xml:space="preserve">Currently </w:t>
      </w:r>
      <w:r w:rsidR="009F07BC">
        <w:t>b</w:t>
      </w:r>
      <w:r w:rsidR="00981F4D">
        <w:t>ased on</w:t>
      </w:r>
      <w:r>
        <w:t xml:space="preserve"> </w:t>
      </w:r>
      <w:proofErr w:type="spellStart"/>
      <w:r>
        <w:t>Picaadilly</w:t>
      </w:r>
      <w:proofErr w:type="spellEnd"/>
    </w:p>
    <w:p w14:paraId="31B28152" w14:textId="6170B31D" w:rsidR="00EC641B" w:rsidRDefault="00E9000F" w:rsidP="00EC641B">
      <w:pPr>
        <w:pStyle w:val="Heading1"/>
      </w:pPr>
      <w:bookmarkStart w:id="4" w:name="_Toc181961454"/>
      <w:r>
        <w:t xml:space="preserve">API </w:t>
      </w:r>
      <w:r w:rsidR="00EC641B">
        <w:t>Business Requirements</w:t>
      </w:r>
      <w:bookmarkEnd w:id="4"/>
    </w:p>
    <w:p w14:paraId="3B9449A3" w14:textId="77777777" w:rsidR="00E9000F" w:rsidRDefault="00E9000F" w:rsidP="00E9000F"/>
    <w:p w14:paraId="1B99A947" w14:textId="1C56FF43" w:rsidR="0017024E" w:rsidRDefault="0017024E" w:rsidP="00E9000F">
      <w:pPr>
        <w:pStyle w:val="Heading2"/>
      </w:pPr>
      <w:bookmarkStart w:id="5" w:name="_Toc181961455"/>
      <w:r>
        <w:t>Authentication (AU)</w:t>
      </w:r>
      <w:bookmarkEnd w:id="5"/>
    </w:p>
    <w:p w14:paraId="15062658" w14:textId="77777777" w:rsidR="001C5AB2" w:rsidRPr="001C5AB2" w:rsidRDefault="001C5AB2" w:rsidP="001C5AB2"/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1101"/>
        <w:gridCol w:w="3576"/>
        <w:gridCol w:w="3839"/>
      </w:tblGrid>
      <w:tr w:rsidR="001C5AB2" w14:paraId="46ACB895" w14:textId="77777777" w:rsidTr="001C5A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0A69A18F" w14:textId="6B31FD59" w:rsidR="001C5AB2" w:rsidRDefault="001C5AB2" w:rsidP="00546808">
            <w:r>
              <w:t>Id</w:t>
            </w:r>
          </w:p>
        </w:tc>
        <w:tc>
          <w:tcPr>
            <w:tcW w:w="3576" w:type="dxa"/>
          </w:tcPr>
          <w:p w14:paraId="11679F07" w14:textId="76047A61" w:rsidR="001C5AB2" w:rsidRDefault="007F5FC2" w:rsidP="005468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Requirement</w:t>
            </w:r>
          </w:p>
        </w:tc>
        <w:tc>
          <w:tcPr>
            <w:tcW w:w="3839" w:type="dxa"/>
          </w:tcPr>
          <w:p w14:paraId="4F4C8C3C" w14:textId="30E9C33E" w:rsidR="001C5AB2" w:rsidRDefault="001C5AB2" w:rsidP="00170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Details</w:t>
            </w:r>
          </w:p>
        </w:tc>
      </w:tr>
      <w:tr w:rsidR="005D5642" w14:paraId="5A87AA2B" w14:textId="77777777" w:rsidTr="001C5A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1F292715" w14:textId="77777777" w:rsidR="005D5642" w:rsidRDefault="005D5642" w:rsidP="00546808">
            <w:r>
              <w:t>AU1</w:t>
            </w:r>
          </w:p>
        </w:tc>
        <w:tc>
          <w:tcPr>
            <w:tcW w:w="3576" w:type="dxa"/>
          </w:tcPr>
          <w:p w14:paraId="13D58E10" w14:textId="4D6E6518" w:rsidR="005D5642" w:rsidRDefault="005D5642" w:rsidP="005468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Logon</w:t>
            </w:r>
          </w:p>
        </w:tc>
        <w:tc>
          <w:tcPr>
            <w:tcW w:w="3839" w:type="dxa"/>
          </w:tcPr>
          <w:p w14:paraId="02B7A6D3" w14:textId="62E88BD9" w:rsidR="005D5642" w:rsidRDefault="005D5642" w:rsidP="001702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API should be able to logon a user.</w:t>
            </w:r>
          </w:p>
        </w:tc>
      </w:tr>
      <w:tr w:rsidR="005D5642" w14:paraId="548497B6" w14:textId="77777777" w:rsidTr="001C5A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3E007C03" w14:textId="772069C9" w:rsidR="005D5642" w:rsidRDefault="005D5642" w:rsidP="00546808">
            <w:r>
              <w:t>AU2</w:t>
            </w:r>
          </w:p>
        </w:tc>
        <w:tc>
          <w:tcPr>
            <w:tcW w:w="3576" w:type="dxa"/>
          </w:tcPr>
          <w:p w14:paraId="21981256" w14:textId="08CD108C" w:rsidR="005D5642" w:rsidRDefault="005D5642" w:rsidP="005468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Logoff</w:t>
            </w:r>
          </w:p>
        </w:tc>
        <w:tc>
          <w:tcPr>
            <w:tcW w:w="3839" w:type="dxa"/>
          </w:tcPr>
          <w:p w14:paraId="62042822" w14:textId="541ACF8D" w:rsidR="005D5642" w:rsidRDefault="005D5642" w:rsidP="00170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API should be able to logoff a user.</w:t>
            </w:r>
          </w:p>
        </w:tc>
      </w:tr>
      <w:tr w:rsidR="00BF7E46" w14:paraId="3C175F5A" w14:textId="77777777" w:rsidTr="001C5A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3C7CD312" w14:textId="67B1DFFA" w:rsidR="00BF7E46" w:rsidRDefault="00BF7E46" w:rsidP="00546808">
            <w:r>
              <w:t>AU3</w:t>
            </w:r>
          </w:p>
        </w:tc>
        <w:tc>
          <w:tcPr>
            <w:tcW w:w="3576" w:type="dxa"/>
          </w:tcPr>
          <w:p w14:paraId="1BBA1FF9" w14:textId="2DEA6352" w:rsidR="00BF7E46" w:rsidRDefault="00BF7E46" w:rsidP="005468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My Details</w:t>
            </w:r>
          </w:p>
        </w:tc>
        <w:tc>
          <w:tcPr>
            <w:tcW w:w="3839" w:type="dxa"/>
          </w:tcPr>
          <w:p w14:paraId="4E696368" w14:textId="13F1110A" w:rsidR="00BF7E46" w:rsidRDefault="00BF7E46" w:rsidP="001702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 the logged in users details.</w:t>
            </w:r>
          </w:p>
        </w:tc>
      </w:tr>
    </w:tbl>
    <w:p w14:paraId="28D11B23" w14:textId="77777777" w:rsidR="0017024E" w:rsidRDefault="0017024E" w:rsidP="0017024E"/>
    <w:p w14:paraId="5A1D07C6" w14:textId="77777777" w:rsidR="00AF0EEA" w:rsidRPr="0017024E" w:rsidRDefault="00AF0EEA" w:rsidP="0017024E"/>
    <w:p w14:paraId="42D9BB1F" w14:textId="508B738C" w:rsidR="00E9000F" w:rsidRDefault="00E9000F" w:rsidP="00E9000F">
      <w:pPr>
        <w:pStyle w:val="Heading2"/>
      </w:pPr>
      <w:bookmarkStart w:id="6" w:name="_Toc181961456"/>
      <w:r>
        <w:t>Categories</w:t>
      </w:r>
      <w:r w:rsidR="0017024E">
        <w:t xml:space="preserve"> (CA)</w:t>
      </w:r>
      <w:bookmarkEnd w:id="6"/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1101"/>
        <w:gridCol w:w="3576"/>
        <w:gridCol w:w="84"/>
        <w:gridCol w:w="3755"/>
      </w:tblGrid>
      <w:tr w:rsidR="001C5AB2" w14:paraId="0B6C04DA" w14:textId="77777777" w:rsidTr="002410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5F65823D" w14:textId="77777777" w:rsidR="001C5AB2" w:rsidRDefault="001C5AB2" w:rsidP="00241020">
            <w:r>
              <w:t>Id</w:t>
            </w:r>
          </w:p>
        </w:tc>
        <w:tc>
          <w:tcPr>
            <w:tcW w:w="3576" w:type="dxa"/>
          </w:tcPr>
          <w:p w14:paraId="5442403E" w14:textId="701BCFEC" w:rsidR="001C5AB2" w:rsidRDefault="007F5FC2" w:rsidP="002410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Requirement</w:t>
            </w:r>
          </w:p>
        </w:tc>
        <w:tc>
          <w:tcPr>
            <w:tcW w:w="3839" w:type="dxa"/>
            <w:gridSpan w:val="2"/>
          </w:tcPr>
          <w:p w14:paraId="0CA75B73" w14:textId="77777777" w:rsidR="001C5AB2" w:rsidRDefault="001C5AB2" w:rsidP="002410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Details</w:t>
            </w:r>
          </w:p>
        </w:tc>
      </w:tr>
      <w:tr w:rsidR="005D5642" w14:paraId="2A4F89AD" w14:textId="77777777" w:rsidTr="003E0E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auto"/>
          </w:tcPr>
          <w:p w14:paraId="275F1735" w14:textId="2625B1C1" w:rsidR="005D5642" w:rsidRDefault="005D5642" w:rsidP="00E9000F">
            <w:r>
              <w:t>CA3</w:t>
            </w:r>
          </w:p>
        </w:tc>
        <w:tc>
          <w:tcPr>
            <w:tcW w:w="3660" w:type="dxa"/>
            <w:gridSpan w:val="2"/>
            <w:shd w:val="clear" w:color="auto" w:fill="auto"/>
          </w:tcPr>
          <w:p w14:paraId="6980645D" w14:textId="0D5595C3" w:rsidR="005D5642" w:rsidRDefault="005D5642" w:rsidP="00E90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 Wholesale Categories</w:t>
            </w:r>
          </w:p>
        </w:tc>
        <w:tc>
          <w:tcPr>
            <w:tcW w:w="3755" w:type="dxa"/>
            <w:shd w:val="clear" w:color="auto" w:fill="auto"/>
          </w:tcPr>
          <w:p w14:paraId="7D972411" w14:textId="0B859E07" w:rsidR="005D5642" w:rsidRDefault="005D5642" w:rsidP="00E90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API should be able to list all wholesale categories in the system</w:t>
            </w:r>
          </w:p>
        </w:tc>
      </w:tr>
      <w:tr w:rsidR="005D5642" w14:paraId="23ECF0FD" w14:textId="77777777" w:rsidTr="003E0E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auto"/>
          </w:tcPr>
          <w:p w14:paraId="2CB5398C" w14:textId="42F03A04" w:rsidR="005D5642" w:rsidRDefault="005D5642" w:rsidP="00E9000F">
            <w:r>
              <w:t>CA6</w:t>
            </w:r>
          </w:p>
        </w:tc>
        <w:tc>
          <w:tcPr>
            <w:tcW w:w="3660" w:type="dxa"/>
            <w:gridSpan w:val="2"/>
            <w:shd w:val="clear" w:color="auto" w:fill="auto"/>
          </w:tcPr>
          <w:p w14:paraId="730BB02D" w14:textId="10EB44A5" w:rsidR="005D5642" w:rsidRDefault="005D5642" w:rsidP="00E900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 with sub-categories</w:t>
            </w:r>
          </w:p>
        </w:tc>
        <w:tc>
          <w:tcPr>
            <w:tcW w:w="3755" w:type="dxa"/>
            <w:shd w:val="clear" w:color="auto" w:fill="auto"/>
          </w:tcPr>
          <w:p w14:paraId="2272A9E8" w14:textId="1CA7B223" w:rsidR="005D5642" w:rsidRDefault="005D5642" w:rsidP="00E900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 all categories including sub-categories in summary format.</w:t>
            </w:r>
          </w:p>
        </w:tc>
      </w:tr>
    </w:tbl>
    <w:p w14:paraId="7AE86375" w14:textId="2943D29A" w:rsidR="00EC641B" w:rsidRDefault="00EC641B" w:rsidP="00BF42D8">
      <w:pPr>
        <w:pStyle w:val="Heading2"/>
        <w:numPr>
          <w:ilvl w:val="0"/>
          <w:numId w:val="0"/>
        </w:numPr>
      </w:pPr>
    </w:p>
    <w:p w14:paraId="17FC8C2F" w14:textId="77777777" w:rsidR="004C5D85" w:rsidRDefault="004C5D85" w:rsidP="004C5D85"/>
    <w:p w14:paraId="5C10CD52" w14:textId="686AB42F" w:rsidR="003D67F5" w:rsidRPr="003D67F5" w:rsidRDefault="003D67F5" w:rsidP="003D67F5"/>
    <w:p w14:paraId="498BDCDA" w14:textId="009548E5" w:rsidR="000C5808" w:rsidRDefault="00BD20B2" w:rsidP="004C5D85">
      <w:pPr>
        <w:pStyle w:val="Heading2"/>
      </w:pPr>
      <w:bookmarkStart w:id="7" w:name="_Toc181961463"/>
      <w:r>
        <w:t>Product</w:t>
      </w:r>
      <w:r w:rsidR="00DA4D72">
        <w:t xml:space="preserve"> (P)</w:t>
      </w:r>
      <w:bookmarkEnd w:id="7"/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1101"/>
        <w:gridCol w:w="3660"/>
        <w:gridCol w:w="3755"/>
      </w:tblGrid>
      <w:tr w:rsidR="0037515F" w14:paraId="2AE242D2" w14:textId="77777777" w:rsidTr="002410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51A6967C" w14:textId="77777777" w:rsidR="0037515F" w:rsidRDefault="0037515F" w:rsidP="00241020">
            <w:r>
              <w:t>Id</w:t>
            </w:r>
          </w:p>
        </w:tc>
        <w:tc>
          <w:tcPr>
            <w:tcW w:w="3660" w:type="dxa"/>
          </w:tcPr>
          <w:p w14:paraId="7EE7F1FA" w14:textId="134B0439" w:rsidR="0037515F" w:rsidRDefault="007F5FC2" w:rsidP="007F5F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Requirement</w:t>
            </w:r>
          </w:p>
        </w:tc>
        <w:tc>
          <w:tcPr>
            <w:tcW w:w="3755" w:type="dxa"/>
          </w:tcPr>
          <w:p w14:paraId="233B0958" w14:textId="77777777" w:rsidR="0037515F" w:rsidRDefault="0037515F" w:rsidP="002410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Details</w:t>
            </w:r>
          </w:p>
        </w:tc>
      </w:tr>
      <w:tr w:rsidR="00203ACF" w14:paraId="13360E16" w14:textId="77777777" w:rsidTr="003E0E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auto"/>
          </w:tcPr>
          <w:p w14:paraId="7D71CD36" w14:textId="1553D30D" w:rsidR="00203ACF" w:rsidRDefault="00203ACF" w:rsidP="00241020">
            <w:r>
              <w:t>P</w:t>
            </w:r>
            <w:r w:rsidR="00C60219">
              <w:t>6</w:t>
            </w:r>
          </w:p>
        </w:tc>
        <w:tc>
          <w:tcPr>
            <w:tcW w:w="3660" w:type="dxa"/>
            <w:shd w:val="clear" w:color="auto" w:fill="auto"/>
          </w:tcPr>
          <w:p w14:paraId="11DA9099" w14:textId="15E59503" w:rsidR="00203ACF" w:rsidRDefault="00203ACF" w:rsidP="003751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 all wholesale products by subcategory</w:t>
            </w:r>
          </w:p>
        </w:tc>
        <w:tc>
          <w:tcPr>
            <w:tcW w:w="3755" w:type="dxa"/>
            <w:shd w:val="clear" w:color="auto" w:fill="auto"/>
          </w:tcPr>
          <w:p w14:paraId="08E9FA5A" w14:textId="49B347D7" w:rsidR="00203ACF" w:rsidRDefault="00203ACF" w:rsidP="001E5F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Retrieves a list of all products which are enabled for wholesale and are linked to the specified sub-category</w:t>
            </w:r>
          </w:p>
        </w:tc>
      </w:tr>
      <w:tr w:rsidR="00203ACF" w14:paraId="49A4B737" w14:textId="77777777" w:rsidTr="003E0E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auto"/>
          </w:tcPr>
          <w:p w14:paraId="42AEC11C" w14:textId="7B77295A" w:rsidR="00203ACF" w:rsidRDefault="00203ACF" w:rsidP="00241020">
            <w:r>
              <w:t>P</w:t>
            </w:r>
            <w:r w:rsidR="00C60219">
              <w:t>8</w:t>
            </w:r>
          </w:p>
        </w:tc>
        <w:tc>
          <w:tcPr>
            <w:tcW w:w="3660" w:type="dxa"/>
            <w:shd w:val="clear" w:color="auto" w:fill="auto"/>
          </w:tcPr>
          <w:p w14:paraId="45332D22" w14:textId="3D201891" w:rsidR="00203ACF" w:rsidRDefault="00203ACF" w:rsidP="003751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 in summary format</w:t>
            </w:r>
          </w:p>
        </w:tc>
        <w:tc>
          <w:tcPr>
            <w:tcW w:w="3755" w:type="dxa"/>
            <w:shd w:val="clear" w:color="auto" w:fill="auto"/>
          </w:tcPr>
          <w:p w14:paraId="1BD3DDBB" w14:textId="77777777" w:rsidR="00663FF5" w:rsidRDefault="00203ACF" w:rsidP="00DA77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Must be able to list products in a summary format</w:t>
            </w:r>
            <w:r w:rsidR="00663FF5">
              <w:t xml:space="preserve">. </w:t>
            </w:r>
          </w:p>
          <w:p w14:paraId="3DF8ABF1" w14:textId="77777777" w:rsidR="00663FF5" w:rsidRDefault="00663FF5" w:rsidP="00DA77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75742A6" w14:textId="62904677" w:rsidR="00203ACF" w:rsidRDefault="00663FF5" w:rsidP="00DA77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 support basic product display</w:t>
            </w:r>
            <w:r w:rsidR="00343DE6">
              <w:t>, mainly product sub-category display</w:t>
            </w:r>
            <w:r>
              <w:t xml:space="preserve">. </w:t>
            </w:r>
          </w:p>
        </w:tc>
      </w:tr>
      <w:tr w:rsidR="00203ACF" w14:paraId="0D409890" w14:textId="77777777" w:rsidTr="003E0E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auto"/>
          </w:tcPr>
          <w:p w14:paraId="3D0D1170" w14:textId="61137CDB" w:rsidR="00203ACF" w:rsidRDefault="00203ACF" w:rsidP="00241020">
            <w:r>
              <w:t>P</w:t>
            </w:r>
            <w:r w:rsidR="00C60219">
              <w:t>9</w:t>
            </w:r>
          </w:p>
        </w:tc>
        <w:tc>
          <w:tcPr>
            <w:tcW w:w="3660" w:type="dxa"/>
            <w:shd w:val="clear" w:color="auto" w:fill="auto"/>
          </w:tcPr>
          <w:p w14:paraId="3962D539" w14:textId="135B3703" w:rsidR="00203ACF" w:rsidRDefault="00203ACF" w:rsidP="003751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 in detailed format</w:t>
            </w:r>
          </w:p>
        </w:tc>
        <w:tc>
          <w:tcPr>
            <w:tcW w:w="3755" w:type="dxa"/>
            <w:shd w:val="clear" w:color="auto" w:fill="auto"/>
          </w:tcPr>
          <w:p w14:paraId="53EC295B" w14:textId="77777777" w:rsidR="00203ACF" w:rsidRDefault="00203ACF" w:rsidP="00DA77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Must be able to list products in a detailed format</w:t>
            </w:r>
            <w:r w:rsidR="00D37085">
              <w:t>.</w:t>
            </w:r>
          </w:p>
          <w:p w14:paraId="25FB7801" w14:textId="77777777" w:rsidR="00343DE6" w:rsidRDefault="00343DE6" w:rsidP="00DA77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F9AB5E3" w14:textId="3B378013" w:rsidR="00343DE6" w:rsidRDefault="00343DE6" w:rsidP="00DA77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 support product page display.</w:t>
            </w:r>
          </w:p>
        </w:tc>
      </w:tr>
    </w:tbl>
    <w:p w14:paraId="4E9AB59A" w14:textId="77777777" w:rsidR="004C5D85" w:rsidRDefault="004C5D85" w:rsidP="004C5D85"/>
    <w:p w14:paraId="18091E4F" w14:textId="77777777" w:rsidR="00067310" w:rsidRDefault="00067310" w:rsidP="004C5D85"/>
    <w:p w14:paraId="1CC7F4F3" w14:textId="55B9A36D" w:rsidR="00145D8D" w:rsidRDefault="000913C3" w:rsidP="00145D8D">
      <w:pPr>
        <w:pStyle w:val="Heading2"/>
      </w:pPr>
      <w:bookmarkStart w:id="8" w:name="_Toc181961467"/>
      <w:r>
        <w:t>Country</w:t>
      </w:r>
      <w:r w:rsidR="00C263A1">
        <w:t xml:space="preserve"> (</w:t>
      </w:r>
      <w:r w:rsidR="00BB3D7E">
        <w:t>CY</w:t>
      </w:r>
      <w:r w:rsidR="00C263A1">
        <w:t>)</w:t>
      </w:r>
      <w:bookmarkEnd w:id="8"/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1101"/>
        <w:gridCol w:w="3660"/>
        <w:gridCol w:w="3755"/>
      </w:tblGrid>
      <w:tr w:rsidR="00145D8D" w14:paraId="0652BA8A" w14:textId="77777777" w:rsidTr="00212C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3E0CBE15" w14:textId="77777777" w:rsidR="00145D8D" w:rsidRDefault="00145D8D" w:rsidP="00212C5E">
            <w:r>
              <w:t>Id</w:t>
            </w:r>
          </w:p>
        </w:tc>
        <w:tc>
          <w:tcPr>
            <w:tcW w:w="3660" w:type="dxa"/>
          </w:tcPr>
          <w:p w14:paraId="09E50EC3" w14:textId="77777777" w:rsidR="00145D8D" w:rsidRDefault="00145D8D" w:rsidP="00212C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Requirement</w:t>
            </w:r>
          </w:p>
        </w:tc>
        <w:tc>
          <w:tcPr>
            <w:tcW w:w="3755" w:type="dxa"/>
          </w:tcPr>
          <w:p w14:paraId="33740E3B" w14:textId="77777777" w:rsidR="00145D8D" w:rsidRDefault="00145D8D" w:rsidP="00212C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Details</w:t>
            </w:r>
          </w:p>
        </w:tc>
      </w:tr>
      <w:tr w:rsidR="00145D8D" w14:paraId="4D07241E" w14:textId="77777777" w:rsidTr="00212C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2ECAF017" w14:textId="3F03FCE4" w:rsidR="00145D8D" w:rsidRDefault="007145B8" w:rsidP="00212C5E">
            <w:r>
              <w:t>CY1</w:t>
            </w:r>
          </w:p>
        </w:tc>
        <w:tc>
          <w:tcPr>
            <w:tcW w:w="3660" w:type="dxa"/>
          </w:tcPr>
          <w:p w14:paraId="3A695F6C" w14:textId="1F1EBE92" w:rsidR="00145D8D" w:rsidRDefault="004D7D9E" w:rsidP="00212C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</w:t>
            </w:r>
            <w:r w:rsidR="00BF42D8">
              <w:t>ist</w:t>
            </w:r>
            <w:r>
              <w:t xml:space="preserve"> </w:t>
            </w:r>
            <w:r w:rsidR="007145B8">
              <w:t>Countries</w:t>
            </w:r>
          </w:p>
        </w:tc>
        <w:tc>
          <w:tcPr>
            <w:tcW w:w="3755" w:type="dxa"/>
          </w:tcPr>
          <w:p w14:paraId="777E8D7E" w14:textId="0F834EBE" w:rsidR="00145D8D" w:rsidRDefault="007145B8" w:rsidP="00212C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Gets the list of countries</w:t>
            </w:r>
          </w:p>
        </w:tc>
      </w:tr>
    </w:tbl>
    <w:p w14:paraId="6134F629" w14:textId="77777777" w:rsidR="0067047B" w:rsidRDefault="0067047B" w:rsidP="0067047B"/>
    <w:p w14:paraId="5BFEAFEF" w14:textId="77777777" w:rsidR="007969D8" w:rsidRDefault="007969D8" w:rsidP="0067047B"/>
    <w:p w14:paraId="13F79DEF" w14:textId="25AFD728" w:rsidR="0076252B" w:rsidRDefault="0076252B" w:rsidP="0076252B">
      <w:pPr>
        <w:pStyle w:val="Heading2"/>
      </w:pPr>
      <w:bookmarkStart w:id="9" w:name="_Toc181961475"/>
      <w:r>
        <w:t>Sales Order (S</w:t>
      </w:r>
      <w:r w:rsidR="00FE1A21">
        <w:t>O</w:t>
      </w:r>
      <w:r>
        <w:t>)</w:t>
      </w:r>
      <w:bookmarkEnd w:id="9"/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1101"/>
        <w:gridCol w:w="3660"/>
        <w:gridCol w:w="3755"/>
      </w:tblGrid>
      <w:tr w:rsidR="0076252B" w14:paraId="742184F1" w14:textId="77777777" w:rsidTr="00212C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1D729E9C" w14:textId="77777777" w:rsidR="0076252B" w:rsidRDefault="0076252B" w:rsidP="00212C5E">
            <w:r>
              <w:t>Id</w:t>
            </w:r>
          </w:p>
        </w:tc>
        <w:tc>
          <w:tcPr>
            <w:tcW w:w="3660" w:type="dxa"/>
          </w:tcPr>
          <w:p w14:paraId="513B96C5" w14:textId="77777777" w:rsidR="0076252B" w:rsidRDefault="0076252B" w:rsidP="00212C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Requirement</w:t>
            </w:r>
          </w:p>
        </w:tc>
        <w:tc>
          <w:tcPr>
            <w:tcW w:w="3755" w:type="dxa"/>
          </w:tcPr>
          <w:p w14:paraId="7613E412" w14:textId="77777777" w:rsidR="0076252B" w:rsidRDefault="0076252B" w:rsidP="00212C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Details</w:t>
            </w:r>
          </w:p>
        </w:tc>
      </w:tr>
      <w:tr w:rsidR="0076252B" w14:paraId="184DB400" w14:textId="77777777" w:rsidTr="003E0E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auto"/>
          </w:tcPr>
          <w:p w14:paraId="12D41CB9" w14:textId="6ED8BBC6" w:rsidR="0076252B" w:rsidRDefault="002A60FD" w:rsidP="00212C5E">
            <w:r>
              <w:t>S</w:t>
            </w:r>
            <w:r w:rsidR="00F46B44">
              <w:t>O</w:t>
            </w:r>
            <w:r>
              <w:t>100</w:t>
            </w:r>
          </w:p>
        </w:tc>
        <w:tc>
          <w:tcPr>
            <w:tcW w:w="3660" w:type="dxa"/>
            <w:shd w:val="clear" w:color="auto" w:fill="auto"/>
          </w:tcPr>
          <w:p w14:paraId="6E5EA75E" w14:textId="401ED7E7" w:rsidR="0076252B" w:rsidRDefault="005D7127" w:rsidP="00212C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 an Or</w:t>
            </w:r>
            <w:r w:rsidR="002A60FD">
              <w:t>der</w:t>
            </w:r>
          </w:p>
        </w:tc>
        <w:tc>
          <w:tcPr>
            <w:tcW w:w="3755" w:type="dxa"/>
            <w:shd w:val="clear" w:color="auto" w:fill="auto"/>
          </w:tcPr>
          <w:p w14:paraId="4047A9E6" w14:textId="1AA713CA" w:rsidR="0076252B" w:rsidRDefault="00162A1B" w:rsidP="00212C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main order object</w:t>
            </w:r>
          </w:p>
        </w:tc>
      </w:tr>
      <w:tr w:rsidR="00BC4E4E" w14:paraId="56EF3150" w14:textId="77777777" w:rsidTr="003E0E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auto"/>
          </w:tcPr>
          <w:p w14:paraId="49C68F3A" w14:textId="0BA885DB" w:rsidR="00BC4E4E" w:rsidRDefault="00BC4E4E" w:rsidP="00212C5E">
            <w:r>
              <w:t>S</w:t>
            </w:r>
            <w:r w:rsidR="00F46B44">
              <w:t>O</w:t>
            </w:r>
            <w:r>
              <w:t>101</w:t>
            </w:r>
          </w:p>
        </w:tc>
        <w:tc>
          <w:tcPr>
            <w:tcW w:w="3660" w:type="dxa"/>
            <w:shd w:val="clear" w:color="auto" w:fill="auto"/>
          </w:tcPr>
          <w:p w14:paraId="61717B83" w14:textId="55A1909C" w:rsidR="00BC4E4E" w:rsidRDefault="00BC4E4E" w:rsidP="00212C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Update an Order</w:t>
            </w:r>
          </w:p>
        </w:tc>
        <w:tc>
          <w:tcPr>
            <w:tcW w:w="3755" w:type="dxa"/>
            <w:shd w:val="clear" w:color="auto" w:fill="auto"/>
          </w:tcPr>
          <w:p w14:paraId="599C2974" w14:textId="3235906E" w:rsidR="00BC4E4E" w:rsidRDefault="001B376E" w:rsidP="00212C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Updates the orders details</w:t>
            </w:r>
          </w:p>
        </w:tc>
      </w:tr>
    </w:tbl>
    <w:p w14:paraId="77FF1680" w14:textId="77777777" w:rsidR="0076252B" w:rsidRDefault="0076252B" w:rsidP="0076252B"/>
    <w:p w14:paraId="405CBFE7" w14:textId="77777777" w:rsidR="00753F7E" w:rsidRDefault="00753F7E" w:rsidP="00753F7E"/>
    <w:p w14:paraId="413ACB49" w14:textId="710F2A77" w:rsidR="00753F7E" w:rsidRDefault="00753F7E" w:rsidP="00753F7E">
      <w:pPr>
        <w:pStyle w:val="Heading2"/>
      </w:pPr>
      <w:r>
        <w:t xml:space="preserve">Wholesale </w:t>
      </w:r>
      <w:r w:rsidR="00C505CF">
        <w:t>Order (WO</w:t>
      </w:r>
      <w:r>
        <w:t>)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1101"/>
        <w:gridCol w:w="3660"/>
        <w:gridCol w:w="3755"/>
      </w:tblGrid>
      <w:tr w:rsidR="00753F7E" w14:paraId="618D637C" w14:textId="77777777" w:rsidTr="000129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079580E5" w14:textId="77777777" w:rsidR="00753F7E" w:rsidRDefault="00753F7E" w:rsidP="00012985">
            <w:r>
              <w:t>Id</w:t>
            </w:r>
          </w:p>
        </w:tc>
        <w:tc>
          <w:tcPr>
            <w:tcW w:w="3660" w:type="dxa"/>
          </w:tcPr>
          <w:p w14:paraId="0D7E8EB6" w14:textId="77777777" w:rsidR="00753F7E" w:rsidRDefault="00753F7E" w:rsidP="000129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Requirement</w:t>
            </w:r>
          </w:p>
        </w:tc>
        <w:tc>
          <w:tcPr>
            <w:tcW w:w="3755" w:type="dxa"/>
          </w:tcPr>
          <w:p w14:paraId="4B359477" w14:textId="77777777" w:rsidR="00753F7E" w:rsidRDefault="00753F7E" w:rsidP="000129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Details</w:t>
            </w:r>
          </w:p>
        </w:tc>
      </w:tr>
      <w:tr w:rsidR="00753F7E" w14:paraId="66AC81A4" w14:textId="77777777" w:rsidTr="003E0E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auto"/>
          </w:tcPr>
          <w:p w14:paraId="082E661D" w14:textId="228B712F" w:rsidR="00753F7E" w:rsidRDefault="00305E9B" w:rsidP="00012985">
            <w:r>
              <w:t>WO1</w:t>
            </w:r>
          </w:p>
        </w:tc>
        <w:tc>
          <w:tcPr>
            <w:tcW w:w="3660" w:type="dxa"/>
            <w:shd w:val="clear" w:color="auto" w:fill="auto"/>
          </w:tcPr>
          <w:p w14:paraId="771026BF" w14:textId="27B5EC44" w:rsidR="00753F7E" w:rsidRDefault="00D55957" w:rsidP="000129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 Orders for wholesaler</w:t>
            </w:r>
          </w:p>
        </w:tc>
        <w:tc>
          <w:tcPr>
            <w:tcW w:w="3755" w:type="dxa"/>
            <w:shd w:val="clear" w:color="auto" w:fill="auto"/>
          </w:tcPr>
          <w:p w14:paraId="41AB60C7" w14:textId="0935C2E0" w:rsidR="00753F7E" w:rsidRDefault="00D55957" w:rsidP="000129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Returns a list of wholesale orders in summary or detailed format.</w:t>
            </w:r>
          </w:p>
        </w:tc>
      </w:tr>
      <w:tr w:rsidR="006D2D92" w14:paraId="3684D058" w14:textId="77777777" w:rsidTr="003E0E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auto"/>
          </w:tcPr>
          <w:p w14:paraId="35E83892" w14:textId="20398C19" w:rsidR="006D2D92" w:rsidRDefault="006D2D92" w:rsidP="00012985">
            <w:r>
              <w:t>WO2</w:t>
            </w:r>
          </w:p>
        </w:tc>
        <w:tc>
          <w:tcPr>
            <w:tcW w:w="3660" w:type="dxa"/>
            <w:shd w:val="clear" w:color="auto" w:fill="auto"/>
          </w:tcPr>
          <w:p w14:paraId="28CF0ACA" w14:textId="68A3352A" w:rsidR="006D2D92" w:rsidRDefault="006D2D92" w:rsidP="000129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 an order in summary format</w:t>
            </w:r>
          </w:p>
        </w:tc>
        <w:tc>
          <w:tcPr>
            <w:tcW w:w="3755" w:type="dxa"/>
            <w:shd w:val="clear" w:color="auto" w:fill="auto"/>
          </w:tcPr>
          <w:p w14:paraId="29DDA161" w14:textId="6B99E2AE" w:rsidR="006D2D92" w:rsidRDefault="006D2D92" w:rsidP="000129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Returns the order in a summary format.</w:t>
            </w:r>
          </w:p>
        </w:tc>
      </w:tr>
      <w:tr w:rsidR="006D2D92" w14:paraId="21E3B258" w14:textId="77777777" w:rsidTr="003E0E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auto"/>
          </w:tcPr>
          <w:p w14:paraId="1097A360" w14:textId="373DA785" w:rsidR="006D2D92" w:rsidRDefault="006D2D92" w:rsidP="00012985">
            <w:r>
              <w:t>WO3</w:t>
            </w:r>
          </w:p>
        </w:tc>
        <w:tc>
          <w:tcPr>
            <w:tcW w:w="3660" w:type="dxa"/>
            <w:shd w:val="clear" w:color="auto" w:fill="auto"/>
          </w:tcPr>
          <w:p w14:paraId="24635C90" w14:textId="53507314" w:rsidR="006D2D92" w:rsidRDefault="006D2D92" w:rsidP="000129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 an order in detailed format</w:t>
            </w:r>
          </w:p>
        </w:tc>
        <w:tc>
          <w:tcPr>
            <w:tcW w:w="3755" w:type="dxa"/>
            <w:shd w:val="clear" w:color="auto" w:fill="auto"/>
          </w:tcPr>
          <w:p w14:paraId="12E2CD1E" w14:textId="505BB755" w:rsidR="006D2D92" w:rsidRDefault="006D2D92" w:rsidP="000129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Returns an order in </w:t>
            </w:r>
            <w:proofErr w:type="spellStart"/>
            <w:r>
              <w:t>detaied</w:t>
            </w:r>
            <w:proofErr w:type="spellEnd"/>
            <w:r>
              <w:t xml:space="preserve"> format.</w:t>
            </w:r>
          </w:p>
        </w:tc>
      </w:tr>
      <w:tr w:rsidR="00753F7E" w14:paraId="04DEB3CE" w14:textId="77777777" w:rsidTr="003E0E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auto"/>
          </w:tcPr>
          <w:p w14:paraId="02F65822" w14:textId="06A569DA" w:rsidR="00753F7E" w:rsidRDefault="004C2233" w:rsidP="00012985">
            <w:r>
              <w:t>W</w:t>
            </w:r>
            <w:r w:rsidR="0070144B">
              <w:t>100</w:t>
            </w:r>
          </w:p>
        </w:tc>
        <w:tc>
          <w:tcPr>
            <w:tcW w:w="3660" w:type="dxa"/>
            <w:shd w:val="clear" w:color="auto" w:fill="auto"/>
          </w:tcPr>
          <w:p w14:paraId="3F9FC4E0" w14:textId="12DA973B" w:rsidR="00753F7E" w:rsidRDefault="0070144B" w:rsidP="000129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a new Order</w:t>
            </w:r>
          </w:p>
        </w:tc>
        <w:tc>
          <w:tcPr>
            <w:tcW w:w="3755" w:type="dxa"/>
            <w:shd w:val="clear" w:color="auto" w:fill="auto"/>
          </w:tcPr>
          <w:p w14:paraId="6F50ABE0" w14:textId="77777777" w:rsidR="00753F7E" w:rsidRDefault="00753F7E" w:rsidP="000129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11D2F" w14:paraId="5DC05458" w14:textId="77777777" w:rsidTr="003E0E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auto"/>
          </w:tcPr>
          <w:p w14:paraId="20B3D45A" w14:textId="44482D5D" w:rsidR="00E11D2F" w:rsidRDefault="00E11D2F" w:rsidP="00012985">
            <w:r>
              <w:t>W101</w:t>
            </w:r>
          </w:p>
        </w:tc>
        <w:tc>
          <w:tcPr>
            <w:tcW w:w="3660" w:type="dxa"/>
            <w:shd w:val="clear" w:color="auto" w:fill="auto"/>
          </w:tcPr>
          <w:p w14:paraId="2DE63A64" w14:textId="200119A3" w:rsidR="00E11D2F" w:rsidRDefault="00E11D2F" w:rsidP="000129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 an Order</w:t>
            </w:r>
          </w:p>
        </w:tc>
        <w:tc>
          <w:tcPr>
            <w:tcW w:w="3755" w:type="dxa"/>
            <w:shd w:val="clear" w:color="auto" w:fill="auto"/>
          </w:tcPr>
          <w:p w14:paraId="745AE2EB" w14:textId="77777777" w:rsidR="00E11D2F" w:rsidRDefault="00E11D2F" w:rsidP="000129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B64C7" w14:paraId="54C40F0A" w14:textId="77777777" w:rsidTr="007F02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FFFFF" w:themeFill="background1"/>
          </w:tcPr>
          <w:p w14:paraId="6BC252FD" w14:textId="0081D1B9" w:rsidR="00AB64C7" w:rsidRDefault="00AB64C7" w:rsidP="00012985">
            <w:r>
              <w:t>W110</w:t>
            </w:r>
          </w:p>
        </w:tc>
        <w:tc>
          <w:tcPr>
            <w:tcW w:w="3660" w:type="dxa"/>
            <w:shd w:val="clear" w:color="auto" w:fill="FFFFFF" w:themeFill="background1"/>
          </w:tcPr>
          <w:p w14:paraId="18F692C6" w14:textId="0DD1BECC" w:rsidR="00AB64C7" w:rsidRDefault="00AB64C7" w:rsidP="000129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 Sales Order</w:t>
            </w:r>
            <w:r w:rsidR="0062576F">
              <w:t xml:space="preserve"> from Order</w:t>
            </w:r>
          </w:p>
        </w:tc>
        <w:tc>
          <w:tcPr>
            <w:tcW w:w="3755" w:type="dxa"/>
            <w:shd w:val="clear" w:color="auto" w:fill="FFFFFF" w:themeFill="background1"/>
          </w:tcPr>
          <w:p w14:paraId="466967E8" w14:textId="223B613A" w:rsidR="00AB64C7" w:rsidRDefault="00AB64C7" w:rsidP="000129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Gets the underlying sales order</w:t>
            </w:r>
          </w:p>
        </w:tc>
      </w:tr>
    </w:tbl>
    <w:p w14:paraId="01684AA1" w14:textId="77777777" w:rsidR="00753F7E" w:rsidRDefault="00753F7E" w:rsidP="0076252B"/>
    <w:p w14:paraId="1903C301" w14:textId="77777777" w:rsidR="00753F7E" w:rsidRDefault="00753F7E" w:rsidP="0076252B"/>
    <w:p w14:paraId="100F16AD" w14:textId="50664CED" w:rsidR="0076252B" w:rsidRDefault="0076252B" w:rsidP="0076252B">
      <w:pPr>
        <w:pStyle w:val="Heading2"/>
      </w:pPr>
      <w:bookmarkStart w:id="10" w:name="_Toc181961476"/>
      <w:r>
        <w:t>Order Item (OI)</w:t>
      </w:r>
      <w:bookmarkEnd w:id="10"/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1101"/>
        <w:gridCol w:w="3660"/>
        <w:gridCol w:w="3755"/>
      </w:tblGrid>
      <w:tr w:rsidR="0076252B" w14:paraId="0EC9335F" w14:textId="77777777" w:rsidTr="00212C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2DE5AD29" w14:textId="77777777" w:rsidR="0076252B" w:rsidRDefault="0076252B" w:rsidP="00212C5E">
            <w:r>
              <w:t>Id</w:t>
            </w:r>
          </w:p>
        </w:tc>
        <w:tc>
          <w:tcPr>
            <w:tcW w:w="3660" w:type="dxa"/>
          </w:tcPr>
          <w:p w14:paraId="5F30CE37" w14:textId="77777777" w:rsidR="0076252B" w:rsidRDefault="0076252B" w:rsidP="00212C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Requirement</w:t>
            </w:r>
          </w:p>
        </w:tc>
        <w:tc>
          <w:tcPr>
            <w:tcW w:w="3755" w:type="dxa"/>
          </w:tcPr>
          <w:p w14:paraId="6E640964" w14:textId="77777777" w:rsidR="0076252B" w:rsidRDefault="0076252B" w:rsidP="00212C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Details</w:t>
            </w:r>
          </w:p>
        </w:tc>
      </w:tr>
      <w:tr w:rsidR="0076252B" w14:paraId="02DA2666" w14:textId="77777777" w:rsidTr="003E0E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auto"/>
          </w:tcPr>
          <w:p w14:paraId="57C488AB" w14:textId="5165D698" w:rsidR="0076252B" w:rsidRDefault="00336333" w:rsidP="00212C5E">
            <w:r>
              <w:t>OI</w:t>
            </w:r>
            <w:r w:rsidR="00DF0227">
              <w:t>1</w:t>
            </w:r>
          </w:p>
        </w:tc>
        <w:tc>
          <w:tcPr>
            <w:tcW w:w="3660" w:type="dxa"/>
            <w:shd w:val="clear" w:color="auto" w:fill="auto"/>
          </w:tcPr>
          <w:p w14:paraId="29BBFB10" w14:textId="65B5B8F1" w:rsidR="0076252B" w:rsidRDefault="00834869" w:rsidP="00212C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 Order Item</w:t>
            </w:r>
            <w:r w:rsidR="00E23A47">
              <w:t>s for an order</w:t>
            </w:r>
          </w:p>
        </w:tc>
        <w:tc>
          <w:tcPr>
            <w:tcW w:w="3755" w:type="dxa"/>
            <w:shd w:val="clear" w:color="auto" w:fill="auto"/>
          </w:tcPr>
          <w:p w14:paraId="2B9B60B7" w14:textId="692B2AA6" w:rsidR="0076252B" w:rsidRDefault="00CA7004" w:rsidP="00212C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</w:t>
            </w:r>
            <w:r w:rsidR="00786B1A">
              <w:t>tai</w:t>
            </w:r>
            <w:r>
              <w:t>ls of the order item</w:t>
            </w:r>
          </w:p>
        </w:tc>
      </w:tr>
      <w:tr w:rsidR="00834869" w14:paraId="78FD34E7" w14:textId="77777777" w:rsidTr="003E0E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auto"/>
          </w:tcPr>
          <w:p w14:paraId="4CB48153" w14:textId="6DF5CDE4" w:rsidR="00834869" w:rsidRDefault="00834869" w:rsidP="00212C5E">
            <w:r>
              <w:t>OI3</w:t>
            </w:r>
          </w:p>
        </w:tc>
        <w:tc>
          <w:tcPr>
            <w:tcW w:w="3660" w:type="dxa"/>
            <w:shd w:val="clear" w:color="auto" w:fill="auto"/>
          </w:tcPr>
          <w:p w14:paraId="43D23707" w14:textId="22E23F13" w:rsidR="00834869" w:rsidRDefault="00D229B1" w:rsidP="00212C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 details in detailed format</w:t>
            </w:r>
          </w:p>
        </w:tc>
        <w:tc>
          <w:tcPr>
            <w:tcW w:w="3755" w:type="dxa"/>
            <w:shd w:val="clear" w:color="auto" w:fill="auto"/>
          </w:tcPr>
          <w:p w14:paraId="7295D444" w14:textId="16B1EC76" w:rsidR="00834869" w:rsidRDefault="007D6310" w:rsidP="00212C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Details of the order item in detailed format</w:t>
            </w:r>
          </w:p>
        </w:tc>
      </w:tr>
      <w:tr w:rsidR="00854A84" w14:paraId="39243184" w14:textId="77777777" w:rsidTr="003E0E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auto"/>
          </w:tcPr>
          <w:p w14:paraId="521AB8CE" w14:textId="24A5ACE8" w:rsidR="00854A84" w:rsidRDefault="00BD15EF" w:rsidP="00212C5E">
            <w:r>
              <w:t>OI100</w:t>
            </w:r>
          </w:p>
        </w:tc>
        <w:tc>
          <w:tcPr>
            <w:tcW w:w="3660" w:type="dxa"/>
            <w:shd w:val="clear" w:color="auto" w:fill="auto"/>
          </w:tcPr>
          <w:p w14:paraId="66308895" w14:textId="16004553" w:rsidR="00854A84" w:rsidRDefault="008D1FB5" w:rsidP="00212C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an order item</w:t>
            </w:r>
          </w:p>
        </w:tc>
        <w:tc>
          <w:tcPr>
            <w:tcW w:w="3755" w:type="dxa"/>
            <w:shd w:val="clear" w:color="auto" w:fill="auto"/>
          </w:tcPr>
          <w:p w14:paraId="6EF49C7C" w14:textId="77777777" w:rsidR="00854A84" w:rsidRDefault="00854A84" w:rsidP="00212C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D1FB5" w14:paraId="1B88BB83" w14:textId="77777777" w:rsidTr="003E0E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auto"/>
          </w:tcPr>
          <w:p w14:paraId="2EFCB5AE" w14:textId="678E621C" w:rsidR="008D1FB5" w:rsidRDefault="008D1FB5" w:rsidP="00212C5E">
            <w:r>
              <w:t>OI101</w:t>
            </w:r>
          </w:p>
        </w:tc>
        <w:tc>
          <w:tcPr>
            <w:tcW w:w="3660" w:type="dxa"/>
            <w:shd w:val="clear" w:color="auto" w:fill="auto"/>
          </w:tcPr>
          <w:p w14:paraId="2FD29F5E" w14:textId="6D6E128B" w:rsidR="008D1FB5" w:rsidRDefault="008D1FB5" w:rsidP="00212C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 an order item</w:t>
            </w:r>
          </w:p>
        </w:tc>
        <w:tc>
          <w:tcPr>
            <w:tcW w:w="3755" w:type="dxa"/>
            <w:shd w:val="clear" w:color="auto" w:fill="auto"/>
          </w:tcPr>
          <w:p w14:paraId="3E3893BE" w14:textId="77777777" w:rsidR="008D1FB5" w:rsidRDefault="008D1FB5" w:rsidP="00212C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E78A353" w14:textId="77777777" w:rsidR="00DB1ED3" w:rsidRDefault="00DB1ED3" w:rsidP="00DB1ED3"/>
    <w:p w14:paraId="151E590F" w14:textId="30B21304" w:rsidR="00DB1ED3" w:rsidRDefault="001619D0" w:rsidP="00DB1ED3">
      <w:pPr>
        <w:pStyle w:val="Heading2"/>
      </w:pPr>
      <w:bookmarkStart w:id="11" w:name="_Toc181961478"/>
      <w:r>
        <w:t>Order Payment (OP</w:t>
      </w:r>
      <w:r w:rsidR="00DB1ED3">
        <w:t>)</w:t>
      </w:r>
      <w:bookmarkEnd w:id="11"/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1101"/>
        <w:gridCol w:w="3660"/>
        <w:gridCol w:w="3755"/>
      </w:tblGrid>
      <w:tr w:rsidR="00DB1ED3" w14:paraId="46016864" w14:textId="77777777" w:rsidTr="00212C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484B46E0" w14:textId="77777777" w:rsidR="00DB1ED3" w:rsidRDefault="00DB1ED3" w:rsidP="00212C5E">
            <w:r>
              <w:t>Id</w:t>
            </w:r>
          </w:p>
        </w:tc>
        <w:tc>
          <w:tcPr>
            <w:tcW w:w="3660" w:type="dxa"/>
          </w:tcPr>
          <w:p w14:paraId="0AEAE295" w14:textId="77777777" w:rsidR="00DB1ED3" w:rsidRDefault="00DB1ED3" w:rsidP="00212C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Requirement</w:t>
            </w:r>
          </w:p>
        </w:tc>
        <w:tc>
          <w:tcPr>
            <w:tcW w:w="3755" w:type="dxa"/>
          </w:tcPr>
          <w:p w14:paraId="7003347C" w14:textId="77777777" w:rsidR="00DB1ED3" w:rsidRDefault="00DB1ED3" w:rsidP="00212C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Details</w:t>
            </w:r>
          </w:p>
        </w:tc>
      </w:tr>
      <w:tr w:rsidR="00DB1ED3" w14:paraId="5A8C6254" w14:textId="77777777" w:rsidTr="00212C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3F0E9B2C" w14:textId="70115043" w:rsidR="00DB1ED3" w:rsidRDefault="00645198" w:rsidP="00212C5E">
            <w:r>
              <w:t>OP1</w:t>
            </w:r>
          </w:p>
        </w:tc>
        <w:tc>
          <w:tcPr>
            <w:tcW w:w="3660" w:type="dxa"/>
          </w:tcPr>
          <w:p w14:paraId="2E63AE78" w14:textId="4F48CA6C" w:rsidR="00DB1ED3" w:rsidRDefault="00645198" w:rsidP="00212C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 Payments for an order</w:t>
            </w:r>
          </w:p>
        </w:tc>
        <w:tc>
          <w:tcPr>
            <w:tcW w:w="3755" w:type="dxa"/>
          </w:tcPr>
          <w:p w14:paraId="4128F002" w14:textId="77777777" w:rsidR="00DB1ED3" w:rsidRDefault="00DB1ED3" w:rsidP="00212C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B1ED3" w14:paraId="46FF6702" w14:textId="77777777" w:rsidTr="00212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56A5160B" w14:textId="708ECC35" w:rsidR="00DB1ED3" w:rsidRDefault="0089765C" w:rsidP="00212C5E">
            <w:r>
              <w:t>OP2</w:t>
            </w:r>
          </w:p>
        </w:tc>
        <w:tc>
          <w:tcPr>
            <w:tcW w:w="3660" w:type="dxa"/>
          </w:tcPr>
          <w:p w14:paraId="164B828F" w14:textId="313D0B5C" w:rsidR="00DB1ED3" w:rsidRDefault="0089765C" w:rsidP="00212C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an order payment</w:t>
            </w:r>
          </w:p>
        </w:tc>
        <w:tc>
          <w:tcPr>
            <w:tcW w:w="3755" w:type="dxa"/>
          </w:tcPr>
          <w:p w14:paraId="69DC6444" w14:textId="77777777" w:rsidR="00DB1ED3" w:rsidRDefault="00DB1ED3" w:rsidP="00212C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F1F9D8E" w14:textId="77777777" w:rsidR="00DB1ED3" w:rsidRDefault="00DB1ED3" w:rsidP="00DB1ED3"/>
    <w:p w14:paraId="0AEC24A9" w14:textId="6C23F0B3" w:rsidR="00DB1ED3" w:rsidRDefault="00F6247F" w:rsidP="00DB1ED3">
      <w:pPr>
        <w:pStyle w:val="Heading2"/>
      </w:pPr>
      <w:bookmarkStart w:id="12" w:name="_Toc181961479"/>
      <w:r>
        <w:t>Configuration (CFG</w:t>
      </w:r>
      <w:r w:rsidR="00DB1ED3">
        <w:t>)</w:t>
      </w:r>
      <w:bookmarkEnd w:id="12"/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1101"/>
        <w:gridCol w:w="3660"/>
        <w:gridCol w:w="3755"/>
      </w:tblGrid>
      <w:tr w:rsidR="00DB1ED3" w14:paraId="4DF40546" w14:textId="77777777" w:rsidTr="00212C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2047133B" w14:textId="77777777" w:rsidR="00DB1ED3" w:rsidRDefault="00DB1ED3" w:rsidP="00212C5E">
            <w:r>
              <w:t>Id</w:t>
            </w:r>
          </w:p>
        </w:tc>
        <w:tc>
          <w:tcPr>
            <w:tcW w:w="3660" w:type="dxa"/>
          </w:tcPr>
          <w:p w14:paraId="61B97BE0" w14:textId="77777777" w:rsidR="00DB1ED3" w:rsidRDefault="00DB1ED3" w:rsidP="00212C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Requirement</w:t>
            </w:r>
          </w:p>
        </w:tc>
        <w:tc>
          <w:tcPr>
            <w:tcW w:w="3755" w:type="dxa"/>
          </w:tcPr>
          <w:p w14:paraId="23D2181E" w14:textId="77777777" w:rsidR="00DB1ED3" w:rsidRDefault="00DB1ED3" w:rsidP="00212C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Details</w:t>
            </w:r>
          </w:p>
        </w:tc>
      </w:tr>
      <w:tr w:rsidR="00DB1ED3" w14:paraId="2F514C8B" w14:textId="77777777" w:rsidTr="00212C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257B281F" w14:textId="77777777" w:rsidR="00DB1ED3" w:rsidRDefault="00DB1ED3" w:rsidP="00212C5E"/>
        </w:tc>
        <w:tc>
          <w:tcPr>
            <w:tcW w:w="3660" w:type="dxa"/>
          </w:tcPr>
          <w:p w14:paraId="00BEF100" w14:textId="77777777" w:rsidR="00DB1ED3" w:rsidRDefault="00DB1ED3" w:rsidP="00212C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55" w:type="dxa"/>
          </w:tcPr>
          <w:p w14:paraId="38304845" w14:textId="77777777" w:rsidR="00DB1ED3" w:rsidRDefault="00DB1ED3" w:rsidP="00212C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B1ED3" w14:paraId="00745B3F" w14:textId="77777777" w:rsidTr="00212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5CF24EC1" w14:textId="77777777" w:rsidR="00DB1ED3" w:rsidRDefault="00DB1ED3" w:rsidP="00212C5E"/>
        </w:tc>
        <w:tc>
          <w:tcPr>
            <w:tcW w:w="3660" w:type="dxa"/>
          </w:tcPr>
          <w:p w14:paraId="56C42F48" w14:textId="77777777" w:rsidR="00DB1ED3" w:rsidRDefault="00DB1ED3" w:rsidP="00212C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55" w:type="dxa"/>
          </w:tcPr>
          <w:p w14:paraId="3F56CFF2" w14:textId="77777777" w:rsidR="00DB1ED3" w:rsidRDefault="00DB1ED3" w:rsidP="00212C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BE5B806" w14:textId="77777777" w:rsidR="00DB1ED3" w:rsidRDefault="00DB1ED3" w:rsidP="0076252B"/>
    <w:p w14:paraId="68B262EC" w14:textId="6350B550" w:rsidR="0076252B" w:rsidRDefault="00770C8C" w:rsidP="0076252B">
      <w:pPr>
        <w:pStyle w:val="Heading2"/>
      </w:pPr>
      <w:bookmarkStart w:id="13" w:name="_Toc181961480"/>
      <w:r>
        <w:t>Wholesaler (W</w:t>
      </w:r>
      <w:r w:rsidR="0076252B">
        <w:t>)</w:t>
      </w:r>
      <w:bookmarkEnd w:id="13"/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1101"/>
        <w:gridCol w:w="3660"/>
        <w:gridCol w:w="3755"/>
      </w:tblGrid>
      <w:tr w:rsidR="0076252B" w14:paraId="3CA2D332" w14:textId="77777777" w:rsidTr="00212C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1E89DA58" w14:textId="77777777" w:rsidR="0076252B" w:rsidRDefault="0076252B" w:rsidP="00212C5E">
            <w:r>
              <w:t>Id</w:t>
            </w:r>
          </w:p>
        </w:tc>
        <w:tc>
          <w:tcPr>
            <w:tcW w:w="3660" w:type="dxa"/>
          </w:tcPr>
          <w:p w14:paraId="298A16F2" w14:textId="77777777" w:rsidR="0076252B" w:rsidRDefault="0076252B" w:rsidP="00212C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Requirement</w:t>
            </w:r>
          </w:p>
        </w:tc>
        <w:tc>
          <w:tcPr>
            <w:tcW w:w="3755" w:type="dxa"/>
          </w:tcPr>
          <w:p w14:paraId="319F0580" w14:textId="77777777" w:rsidR="0076252B" w:rsidRDefault="0076252B" w:rsidP="00212C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Details</w:t>
            </w:r>
          </w:p>
        </w:tc>
      </w:tr>
      <w:tr w:rsidR="0076252B" w14:paraId="425440B8" w14:textId="77777777" w:rsidTr="003E0E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auto"/>
          </w:tcPr>
          <w:p w14:paraId="371BA038" w14:textId="5401800D" w:rsidR="0076252B" w:rsidRDefault="00B66397" w:rsidP="00212C5E">
            <w:r>
              <w:t>W2</w:t>
            </w:r>
          </w:p>
        </w:tc>
        <w:tc>
          <w:tcPr>
            <w:tcW w:w="3660" w:type="dxa"/>
            <w:shd w:val="clear" w:color="auto" w:fill="auto"/>
          </w:tcPr>
          <w:p w14:paraId="39DE6514" w14:textId="1E2084EC" w:rsidR="0076252B" w:rsidRDefault="000F37CB" w:rsidP="00212C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 details in summa</w:t>
            </w:r>
            <w:r w:rsidR="0022064E">
              <w:t>ry format</w:t>
            </w:r>
          </w:p>
        </w:tc>
        <w:tc>
          <w:tcPr>
            <w:tcW w:w="3755" w:type="dxa"/>
            <w:shd w:val="clear" w:color="auto" w:fill="auto"/>
          </w:tcPr>
          <w:p w14:paraId="23D876DA" w14:textId="57783ABC" w:rsidR="0076252B" w:rsidRDefault="00416091" w:rsidP="00212C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Basic wholesaler details</w:t>
            </w:r>
          </w:p>
        </w:tc>
      </w:tr>
      <w:tr w:rsidR="00062620" w14:paraId="51C246D5" w14:textId="77777777" w:rsidTr="003E0E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auto"/>
          </w:tcPr>
          <w:p w14:paraId="556EAE93" w14:textId="252435C4" w:rsidR="00062620" w:rsidRDefault="00062620" w:rsidP="00212C5E">
            <w:r>
              <w:t>W3</w:t>
            </w:r>
          </w:p>
        </w:tc>
        <w:tc>
          <w:tcPr>
            <w:tcW w:w="3660" w:type="dxa"/>
            <w:shd w:val="clear" w:color="auto" w:fill="auto"/>
          </w:tcPr>
          <w:p w14:paraId="122C3118" w14:textId="6967CC8E" w:rsidR="00062620" w:rsidRDefault="003027DC" w:rsidP="00212C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 details in detailed format</w:t>
            </w:r>
          </w:p>
        </w:tc>
        <w:tc>
          <w:tcPr>
            <w:tcW w:w="3755" w:type="dxa"/>
            <w:shd w:val="clear" w:color="auto" w:fill="auto"/>
          </w:tcPr>
          <w:p w14:paraId="44642A94" w14:textId="3982BB93" w:rsidR="00062620" w:rsidRDefault="000F77EE" w:rsidP="00212C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Full </w:t>
            </w:r>
            <w:r w:rsidR="00F15E23">
              <w:t xml:space="preserve">wholesaler </w:t>
            </w:r>
            <w:r>
              <w:t>account details</w:t>
            </w:r>
          </w:p>
        </w:tc>
      </w:tr>
      <w:tr w:rsidR="001D5578" w14:paraId="0B7A78E8" w14:textId="77777777" w:rsidTr="003E0E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auto"/>
          </w:tcPr>
          <w:p w14:paraId="77CFDB47" w14:textId="5282185D" w:rsidR="001D5578" w:rsidRDefault="001D5578" w:rsidP="00212C5E">
            <w:r>
              <w:t>W101</w:t>
            </w:r>
          </w:p>
        </w:tc>
        <w:tc>
          <w:tcPr>
            <w:tcW w:w="3660" w:type="dxa"/>
            <w:shd w:val="clear" w:color="auto" w:fill="auto"/>
          </w:tcPr>
          <w:p w14:paraId="7C1C28CD" w14:textId="336B2956" w:rsidR="001D5578" w:rsidRDefault="001D5578" w:rsidP="00212C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 a wholesalers details</w:t>
            </w:r>
          </w:p>
        </w:tc>
        <w:tc>
          <w:tcPr>
            <w:tcW w:w="3755" w:type="dxa"/>
            <w:shd w:val="clear" w:color="auto" w:fill="auto"/>
          </w:tcPr>
          <w:p w14:paraId="5F5643F8" w14:textId="77777777" w:rsidR="001D5578" w:rsidRDefault="001D5578" w:rsidP="00212C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D5578" w14:paraId="041D26AE" w14:textId="77777777" w:rsidTr="003E0E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auto"/>
          </w:tcPr>
          <w:p w14:paraId="54491657" w14:textId="17BA626E" w:rsidR="001D5578" w:rsidRDefault="001D5578" w:rsidP="00212C5E">
            <w:r>
              <w:t>W102</w:t>
            </w:r>
          </w:p>
        </w:tc>
        <w:tc>
          <w:tcPr>
            <w:tcW w:w="3660" w:type="dxa"/>
            <w:shd w:val="clear" w:color="auto" w:fill="auto"/>
          </w:tcPr>
          <w:p w14:paraId="12EAFBF9" w14:textId="311DA8D3" w:rsidR="001D5578" w:rsidRDefault="001D5578" w:rsidP="00212C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Update a wholesalers details</w:t>
            </w:r>
          </w:p>
        </w:tc>
        <w:tc>
          <w:tcPr>
            <w:tcW w:w="3755" w:type="dxa"/>
            <w:shd w:val="clear" w:color="auto" w:fill="auto"/>
          </w:tcPr>
          <w:p w14:paraId="5BD1364E" w14:textId="77777777" w:rsidR="001D5578" w:rsidRDefault="001D5578" w:rsidP="00212C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81C4D4E" w14:textId="77777777" w:rsidR="00F90CEF" w:rsidRDefault="00F90CEF" w:rsidP="0067047B"/>
    <w:p w14:paraId="4F243AB3" w14:textId="5059157F" w:rsidR="00067DF8" w:rsidRDefault="00067DF8" w:rsidP="00067DF8">
      <w:pPr>
        <w:pStyle w:val="Heading2"/>
      </w:pPr>
      <w:r>
        <w:t>Wholesaler</w:t>
      </w:r>
      <w:r w:rsidR="00024027">
        <w:t xml:space="preserve"> </w:t>
      </w:r>
      <w:r>
        <w:t>Address (WA)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1101"/>
        <w:gridCol w:w="3660"/>
        <w:gridCol w:w="3755"/>
      </w:tblGrid>
      <w:tr w:rsidR="00067DF8" w14:paraId="33A5B562" w14:textId="77777777" w:rsidTr="00AF4F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3BECD066" w14:textId="43FE338C" w:rsidR="00067DF8" w:rsidRDefault="0094056D" w:rsidP="00AF4FD1">
            <w:r>
              <w:t>I</w:t>
            </w:r>
            <w:r w:rsidR="00067DF8">
              <w:t>d</w:t>
            </w:r>
          </w:p>
        </w:tc>
        <w:tc>
          <w:tcPr>
            <w:tcW w:w="3660" w:type="dxa"/>
          </w:tcPr>
          <w:p w14:paraId="0703BE10" w14:textId="77777777" w:rsidR="00067DF8" w:rsidRDefault="00067DF8" w:rsidP="00AF4F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Requirement</w:t>
            </w:r>
          </w:p>
        </w:tc>
        <w:tc>
          <w:tcPr>
            <w:tcW w:w="3755" w:type="dxa"/>
          </w:tcPr>
          <w:p w14:paraId="359F1998" w14:textId="77777777" w:rsidR="00067DF8" w:rsidRDefault="00067DF8" w:rsidP="00AF4F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Details</w:t>
            </w:r>
          </w:p>
        </w:tc>
      </w:tr>
      <w:tr w:rsidR="0094056D" w14:paraId="5AA6B287" w14:textId="77777777" w:rsidTr="00AF4F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58C5C6FE" w14:textId="0A0C5209" w:rsidR="0094056D" w:rsidRDefault="0094056D" w:rsidP="00AF4FD1">
            <w:r>
              <w:t>WA1</w:t>
            </w:r>
          </w:p>
        </w:tc>
        <w:tc>
          <w:tcPr>
            <w:tcW w:w="3660" w:type="dxa"/>
          </w:tcPr>
          <w:p w14:paraId="366FEF7E" w14:textId="0E23AA3D" w:rsidR="0094056D" w:rsidRDefault="0094056D" w:rsidP="00AF4F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 all addresses for a wholesaler</w:t>
            </w:r>
          </w:p>
        </w:tc>
        <w:tc>
          <w:tcPr>
            <w:tcW w:w="3755" w:type="dxa"/>
          </w:tcPr>
          <w:p w14:paraId="7F4379DB" w14:textId="77777777" w:rsidR="0094056D" w:rsidRDefault="0094056D" w:rsidP="00AF4F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67DF8" w14:paraId="2F2AEB4A" w14:textId="77777777" w:rsidTr="00AF4F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auto"/>
          </w:tcPr>
          <w:p w14:paraId="0EA51C05" w14:textId="648F1F24" w:rsidR="00067DF8" w:rsidRDefault="00067DF8" w:rsidP="00AF4FD1">
            <w:r>
              <w:t>W</w:t>
            </w:r>
            <w:r w:rsidR="0094056D">
              <w:t>A</w:t>
            </w:r>
            <w:r>
              <w:t>101</w:t>
            </w:r>
          </w:p>
        </w:tc>
        <w:tc>
          <w:tcPr>
            <w:tcW w:w="3660" w:type="dxa"/>
            <w:shd w:val="clear" w:color="auto" w:fill="auto"/>
          </w:tcPr>
          <w:p w14:paraId="6F30A116" w14:textId="08D8C1AB" w:rsidR="00067DF8" w:rsidRDefault="00067DF8" w:rsidP="00AF4F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 a wholesalers</w:t>
            </w:r>
            <w:r w:rsidR="0094056D">
              <w:t xml:space="preserve"> address</w:t>
            </w:r>
            <w:r>
              <w:t xml:space="preserve"> details</w:t>
            </w:r>
          </w:p>
        </w:tc>
        <w:tc>
          <w:tcPr>
            <w:tcW w:w="3755" w:type="dxa"/>
            <w:shd w:val="clear" w:color="auto" w:fill="auto"/>
          </w:tcPr>
          <w:p w14:paraId="37A0CED1" w14:textId="77777777" w:rsidR="00067DF8" w:rsidRDefault="00067DF8" w:rsidP="00AF4F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67DF8" w14:paraId="262A3904" w14:textId="77777777" w:rsidTr="00AF4F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auto"/>
          </w:tcPr>
          <w:p w14:paraId="1C9134AD" w14:textId="48164F8C" w:rsidR="00067DF8" w:rsidRDefault="00067DF8" w:rsidP="00AF4FD1">
            <w:r>
              <w:t>W</w:t>
            </w:r>
            <w:r w:rsidR="0094056D">
              <w:t>A</w:t>
            </w:r>
            <w:r>
              <w:t>102</w:t>
            </w:r>
          </w:p>
        </w:tc>
        <w:tc>
          <w:tcPr>
            <w:tcW w:w="3660" w:type="dxa"/>
            <w:shd w:val="clear" w:color="auto" w:fill="auto"/>
          </w:tcPr>
          <w:p w14:paraId="099E8C92" w14:textId="7E8A7324" w:rsidR="00067DF8" w:rsidRDefault="00067DF8" w:rsidP="00AF4F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Update a wholesalers</w:t>
            </w:r>
            <w:r w:rsidR="0094056D">
              <w:t xml:space="preserve"> address</w:t>
            </w:r>
            <w:r>
              <w:t xml:space="preserve"> details</w:t>
            </w:r>
          </w:p>
        </w:tc>
        <w:tc>
          <w:tcPr>
            <w:tcW w:w="3755" w:type="dxa"/>
            <w:shd w:val="clear" w:color="auto" w:fill="auto"/>
          </w:tcPr>
          <w:p w14:paraId="2283679A" w14:textId="77777777" w:rsidR="00067DF8" w:rsidRDefault="00067DF8" w:rsidP="00AF4F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4056D" w14:paraId="399F9858" w14:textId="77777777" w:rsidTr="00AF4F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auto"/>
          </w:tcPr>
          <w:p w14:paraId="3BA46528" w14:textId="1AF686CD" w:rsidR="0094056D" w:rsidRDefault="0094056D" w:rsidP="00AF4FD1">
            <w:r>
              <w:t>WA103</w:t>
            </w:r>
          </w:p>
        </w:tc>
        <w:tc>
          <w:tcPr>
            <w:tcW w:w="3660" w:type="dxa"/>
            <w:shd w:val="clear" w:color="auto" w:fill="auto"/>
          </w:tcPr>
          <w:p w14:paraId="2CC97178" w14:textId="7E7A0712" w:rsidR="0094056D" w:rsidRDefault="0094056D" w:rsidP="00AF4F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 a wholesalers address</w:t>
            </w:r>
          </w:p>
        </w:tc>
        <w:tc>
          <w:tcPr>
            <w:tcW w:w="3755" w:type="dxa"/>
            <w:shd w:val="clear" w:color="auto" w:fill="auto"/>
          </w:tcPr>
          <w:p w14:paraId="4712DC70" w14:textId="77777777" w:rsidR="0094056D" w:rsidRDefault="0094056D" w:rsidP="00AF4F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BF73C62" w14:textId="77777777" w:rsidR="0067047B" w:rsidRPr="0067047B" w:rsidRDefault="0067047B" w:rsidP="0067047B"/>
    <w:p w14:paraId="7C6115B9" w14:textId="0203BFAB" w:rsidR="000C5808" w:rsidRPr="000C5808" w:rsidRDefault="00792A17" w:rsidP="000C5808">
      <w:pPr>
        <w:pStyle w:val="Heading1"/>
      </w:pPr>
      <w:bookmarkStart w:id="14" w:name="_Toc181961481"/>
      <w:r>
        <w:t xml:space="preserve">REST </w:t>
      </w:r>
      <w:r w:rsidR="00153542">
        <w:t>API</w:t>
      </w:r>
      <w:bookmarkEnd w:id="14"/>
    </w:p>
    <w:p w14:paraId="338B4C66" w14:textId="77777777" w:rsidR="000C5808" w:rsidRDefault="000C5808" w:rsidP="00B9337A"/>
    <w:p w14:paraId="01FEB801" w14:textId="77777777" w:rsidR="000C5808" w:rsidRDefault="000C5808" w:rsidP="00B9337A"/>
    <w:p w14:paraId="1B477811" w14:textId="46047A71" w:rsidR="00B9337A" w:rsidRDefault="000C5808" w:rsidP="00B9337A">
      <w:r>
        <w:rPr>
          <w:noProof/>
        </w:rPr>
        <w:drawing>
          <wp:inline distT="0" distB="0" distL="0" distR="0" wp14:anchorId="34DA1CD7" wp14:editId="620BDE6E">
            <wp:extent cx="5270500" cy="762000"/>
            <wp:effectExtent l="0" t="0" r="12700" b="0"/>
            <wp:docPr id="1" name="Picture 1" descr="Macintosh HD:Users:ryanhenderson:Dropbox:Work:Inform8:I8 Products:wholesale:diagrams:png:lay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ryanhenderson:Dropbox:Work:Inform8:I8 Products:wholesale:diagrams:png:layou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E5B4C3" w14:textId="77777777" w:rsidR="000C5808" w:rsidRDefault="000C5808" w:rsidP="00B9337A"/>
    <w:p w14:paraId="3E5471BD" w14:textId="77777777" w:rsidR="000C5808" w:rsidRDefault="000C5808" w:rsidP="00B9337A"/>
    <w:p w14:paraId="7572EC20" w14:textId="77777777" w:rsidR="003B1928" w:rsidRDefault="003B1928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1FD5D794" w14:textId="409D8137" w:rsidR="00B9337A" w:rsidRDefault="00B9337A" w:rsidP="00B9337A">
      <w:pPr>
        <w:pStyle w:val="Heading2"/>
      </w:pPr>
      <w:bookmarkStart w:id="15" w:name="_Toc181961482"/>
      <w:r>
        <w:t>Authentication</w:t>
      </w:r>
      <w:bookmarkEnd w:id="15"/>
    </w:p>
    <w:p w14:paraId="04C8DE8F" w14:textId="310B1A6C" w:rsidR="00C82699" w:rsidRPr="00C82699" w:rsidRDefault="00C82699" w:rsidP="00C82699">
      <w:r>
        <w:t xml:space="preserve">A user can authenticate in one of two ways. Session based authentication. </w:t>
      </w:r>
      <w:r w:rsidR="00D255E3">
        <w:t>Each authentication model is linked to an API account and this account has valid IP addresses the API can be accessed over.</w:t>
      </w:r>
    </w:p>
    <w:p w14:paraId="6F43C01A" w14:textId="02654C75" w:rsidR="00B9337A" w:rsidRDefault="00B9337A" w:rsidP="00B9337A">
      <w:pPr>
        <w:pStyle w:val="Heading3"/>
      </w:pPr>
      <w:bookmarkStart w:id="16" w:name="_Toc181961483"/>
      <w:r>
        <w:t>Session</w:t>
      </w:r>
      <w:r w:rsidR="00C70A30">
        <w:t xml:space="preserve"> Services</w:t>
      </w:r>
      <w:bookmarkEnd w:id="16"/>
    </w:p>
    <w:p w14:paraId="3BFC4602" w14:textId="439B75A2" w:rsidR="007066AB" w:rsidRDefault="00C82699" w:rsidP="00C82699">
      <w:r>
        <w:t>The user logs in with a username and password and a cookie is used to track the user.</w:t>
      </w:r>
    </w:p>
    <w:p w14:paraId="192C28D9" w14:textId="77777777" w:rsidR="00C3021C" w:rsidRDefault="00C3021C" w:rsidP="00C82699"/>
    <w:p w14:paraId="4463EA75" w14:textId="4446B432" w:rsidR="008E2C76" w:rsidRDefault="008E2C76" w:rsidP="00C82699">
      <w:pPr>
        <w:pStyle w:val="Heading3"/>
      </w:pPr>
      <w:bookmarkStart w:id="17" w:name="_Toc181961484"/>
      <w:r>
        <w:t>Retail DB Tables</w:t>
      </w:r>
      <w:bookmarkEnd w:id="17"/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C3021C" w14:paraId="1EB14AAE" w14:textId="77777777" w:rsidTr="001902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2"/>
          </w:tcPr>
          <w:p w14:paraId="6687F9AF" w14:textId="77777777" w:rsidR="00C3021C" w:rsidRDefault="00C3021C" w:rsidP="001902E2"/>
          <w:p w14:paraId="09828964" w14:textId="77777777" w:rsidR="00C3021C" w:rsidRDefault="00C3021C" w:rsidP="001902E2">
            <w:proofErr w:type="spellStart"/>
            <w:r w:rsidRPr="00C2798B">
              <w:t>RetailDB</w:t>
            </w:r>
            <w:proofErr w:type="spellEnd"/>
            <w:r w:rsidRPr="00C2798B">
              <w:t xml:space="preserve"> Tables</w:t>
            </w:r>
          </w:p>
          <w:p w14:paraId="6FDD7A7F" w14:textId="77777777" w:rsidR="00C3021C" w:rsidRPr="00C2798B" w:rsidRDefault="00C3021C" w:rsidP="001902E2"/>
        </w:tc>
      </w:tr>
      <w:tr w:rsidR="00C3021C" w14:paraId="332C50B4" w14:textId="77777777" w:rsidTr="001902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</w:tcPr>
          <w:p w14:paraId="128AC876" w14:textId="65F6EC8B" w:rsidR="00C3021C" w:rsidRPr="002A4F3C" w:rsidRDefault="00C3021C" w:rsidP="001902E2">
            <w:pPr>
              <w:rPr>
                <w:b w:val="0"/>
              </w:rPr>
            </w:pPr>
          </w:p>
        </w:tc>
        <w:tc>
          <w:tcPr>
            <w:tcW w:w="4258" w:type="dxa"/>
          </w:tcPr>
          <w:p w14:paraId="713902C6" w14:textId="77777777" w:rsidR="00C3021C" w:rsidRDefault="00C3021C" w:rsidP="001902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</w:tbl>
    <w:p w14:paraId="4E27C39B" w14:textId="77777777" w:rsidR="00C3021C" w:rsidRDefault="00C3021C" w:rsidP="00C82699"/>
    <w:p w14:paraId="58168FD8" w14:textId="68D8938B" w:rsidR="007066AB" w:rsidRDefault="007066AB" w:rsidP="00C82699"/>
    <w:p w14:paraId="677BB003" w14:textId="0F1C58BB" w:rsidR="008E2C76" w:rsidRDefault="008E2C76" w:rsidP="008E2C76">
      <w:pPr>
        <w:pStyle w:val="Heading3"/>
      </w:pPr>
      <w:bookmarkStart w:id="18" w:name="_Toc181961485"/>
      <w:r>
        <w:t>Logon Service</w:t>
      </w:r>
      <w:bookmarkEnd w:id="18"/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7066AB" w14:paraId="57B47609" w14:textId="77777777" w:rsidTr="007C28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1737EE0F" w14:textId="0B93B09F" w:rsidR="007066AB" w:rsidRDefault="007C2870" w:rsidP="006F2CA4">
            <w:r>
              <w:t>Logon</w:t>
            </w:r>
            <w:r w:rsidR="00356D8B">
              <w:t xml:space="preserve"> </w:t>
            </w:r>
          </w:p>
        </w:tc>
      </w:tr>
      <w:tr w:rsidR="00356D8B" w14:paraId="24E88CC3" w14:textId="77777777" w:rsidTr="007C28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751F965F" w14:textId="77777777" w:rsidR="007C2870" w:rsidRDefault="007C2870" w:rsidP="00C82699"/>
          <w:p w14:paraId="57D8A7D5" w14:textId="77777777" w:rsidR="00356D8B" w:rsidRDefault="00356D8B" w:rsidP="00C82699"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auth</w:t>
            </w:r>
            <w:proofErr w:type="spellEnd"/>
            <w:r>
              <w:t>/session/logon</w:t>
            </w:r>
          </w:p>
          <w:p w14:paraId="572E43B6" w14:textId="5B6D7BA0" w:rsidR="007C2870" w:rsidRDefault="007C2870" w:rsidP="00C82699"/>
        </w:tc>
      </w:tr>
      <w:tr w:rsidR="007066AB" w14:paraId="23EED019" w14:textId="77777777" w:rsidTr="007C28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086CE10C" w14:textId="4FEA193B" w:rsidR="007066AB" w:rsidRPr="007C2870" w:rsidRDefault="00B33462" w:rsidP="00C82699">
            <w:r w:rsidRPr="007C2870">
              <w:t>Field</w:t>
            </w:r>
          </w:p>
        </w:tc>
        <w:tc>
          <w:tcPr>
            <w:tcW w:w="2839" w:type="dxa"/>
          </w:tcPr>
          <w:p w14:paraId="5402326B" w14:textId="56092DBC" w:rsidR="007066AB" w:rsidRPr="007C2870" w:rsidRDefault="00B33462" w:rsidP="00C826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C2870">
              <w:rPr>
                <w:b/>
              </w:rPr>
              <w:t>Required</w:t>
            </w:r>
          </w:p>
        </w:tc>
        <w:tc>
          <w:tcPr>
            <w:tcW w:w="2839" w:type="dxa"/>
          </w:tcPr>
          <w:p w14:paraId="73552163" w14:textId="132D9065" w:rsidR="007066AB" w:rsidRPr="007C2870" w:rsidRDefault="00B33462" w:rsidP="00B33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C2870">
              <w:rPr>
                <w:b/>
              </w:rPr>
              <w:t>Description</w:t>
            </w:r>
          </w:p>
        </w:tc>
      </w:tr>
      <w:tr w:rsidR="007066AB" w14:paraId="06FB2415" w14:textId="77777777" w:rsidTr="007C28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1BB20FBF" w14:textId="392C643B" w:rsidR="007066AB" w:rsidRPr="007C2870" w:rsidRDefault="00B33462" w:rsidP="00C82699">
            <w:pPr>
              <w:rPr>
                <w:b w:val="0"/>
              </w:rPr>
            </w:pPr>
            <w:r w:rsidRPr="007C2870">
              <w:rPr>
                <w:b w:val="0"/>
              </w:rPr>
              <w:t>Username</w:t>
            </w:r>
          </w:p>
        </w:tc>
        <w:tc>
          <w:tcPr>
            <w:tcW w:w="2839" w:type="dxa"/>
          </w:tcPr>
          <w:p w14:paraId="1912E2DD" w14:textId="770E0A97" w:rsidR="007066AB" w:rsidRDefault="00B33462" w:rsidP="00C826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839" w:type="dxa"/>
          </w:tcPr>
          <w:p w14:paraId="0495EEE9" w14:textId="6B1745F6" w:rsidR="007066AB" w:rsidRDefault="00B33462" w:rsidP="00C826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</w:t>
            </w:r>
            <w:r w:rsidR="007C2870">
              <w:t>API</w:t>
            </w:r>
            <w:r>
              <w:t xml:space="preserve"> username</w:t>
            </w:r>
          </w:p>
        </w:tc>
      </w:tr>
      <w:tr w:rsidR="007C2870" w14:paraId="5BAC1E9F" w14:textId="77777777" w:rsidTr="007C28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2AFB85FD" w14:textId="2DAB70D2" w:rsidR="007C2870" w:rsidRPr="007C2870" w:rsidRDefault="007C2870" w:rsidP="00C82699">
            <w:pPr>
              <w:rPr>
                <w:b w:val="0"/>
              </w:rPr>
            </w:pPr>
            <w:r>
              <w:rPr>
                <w:b w:val="0"/>
              </w:rPr>
              <w:t>Password</w:t>
            </w:r>
          </w:p>
        </w:tc>
        <w:tc>
          <w:tcPr>
            <w:tcW w:w="2839" w:type="dxa"/>
          </w:tcPr>
          <w:p w14:paraId="0E500FF5" w14:textId="2513E4FC" w:rsidR="007C2870" w:rsidRDefault="007C2870" w:rsidP="00C826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839" w:type="dxa"/>
          </w:tcPr>
          <w:p w14:paraId="3080E3B3" w14:textId="4CBE1019" w:rsidR="007C2870" w:rsidRDefault="007C2870" w:rsidP="00C826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API password</w:t>
            </w:r>
          </w:p>
        </w:tc>
      </w:tr>
      <w:tr w:rsidR="00515D7C" w:rsidRPr="007C2870" w14:paraId="06FB1AF5" w14:textId="77777777" w:rsidTr="00515D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shd w:val="clear" w:color="auto" w:fill="76923C" w:themeFill="accent3" w:themeFillShade="BF"/>
          </w:tcPr>
          <w:p w14:paraId="1966D475" w14:textId="77777777" w:rsidR="00515D7C" w:rsidRDefault="00515D7C" w:rsidP="001902E2">
            <w:pPr>
              <w:rPr>
                <w:color w:val="FFFFFF" w:themeColor="background1"/>
              </w:rPr>
            </w:pPr>
          </w:p>
          <w:p w14:paraId="18F14CDF" w14:textId="77777777" w:rsidR="00515D7C" w:rsidRDefault="00515D7C" w:rsidP="001902E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RETURNS</w:t>
            </w:r>
          </w:p>
          <w:p w14:paraId="7C1EBB9C" w14:textId="77777777" w:rsidR="00515D7C" w:rsidRPr="00CD186D" w:rsidRDefault="00515D7C" w:rsidP="001902E2">
            <w:pPr>
              <w:rPr>
                <w:color w:val="FFFFFF" w:themeColor="background1"/>
              </w:rPr>
            </w:pPr>
          </w:p>
        </w:tc>
        <w:tc>
          <w:tcPr>
            <w:tcW w:w="2839" w:type="dxa"/>
            <w:shd w:val="clear" w:color="auto" w:fill="76923C" w:themeFill="accent3" w:themeFillShade="BF"/>
          </w:tcPr>
          <w:p w14:paraId="42103D24" w14:textId="77777777" w:rsidR="00515D7C" w:rsidRPr="007C2870" w:rsidRDefault="00515D7C" w:rsidP="001902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839" w:type="dxa"/>
            <w:shd w:val="clear" w:color="auto" w:fill="76923C" w:themeFill="accent3" w:themeFillShade="BF"/>
          </w:tcPr>
          <w:p w14:paraId="04067675" w14:textId="77777777" w:rsidR="00515D7C" w:rsidRPr="007C2870" w:rsidRDefault="00515D7C" w:rsidP="001902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515D7C" w:rsidRPr="007C2870" w14:paraId="75D37169" w14:textId="77777777" w:rsidTr="00515D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6A45E22C" w14:textId="77777777" w:rsidR="00515D7C" w:rsidRDefault="00515D7C" w:rsidP="001902E2">
            <w:pPr>
              <w:rPr>
                <w:color w:val="FFFFFF" w:themeColor="background1"/>
              </w:rPr>
            </w:pPr>
            <w:r w:rsidRPr="007C2870">
              <w:t>Field</w:t>
            </w:r>
          </w:p>
        </w:tc>
        <w:tc>
          <w:tcPr>
            <w:tcW w:w="2839" w:type="dxa"/>
          </w:tcPr>
          <w:p w14:paraId="1602A288" w14:textId="77777777" w:rsidR="00515D7C" w:rsidRPr="007C2870" w:rsidRDefault="00515D7C" w:rsidP="001902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2839" w:type="dxa"/>
          </w:tcPr>
          <w:p w14:paraId="7E21E823" w14:textId="77777777" w:rsidR="00515D7C" w:rsidRPr="007C2870" w:rsidRDefault="00515D7C" w:rsidP="001902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C2870">
              <w:rPr>
                <w:b/>
              </w:rPr>
              <w:t>Description</w:t>
            </w:r>
          </w:p>
        </w:tc>
      </w:tr>
      <w:tr w:rsidR="00515D7C" w14:paraId="4822F88B" w14:textId="77777777" w:rsidTr="00515D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4BB2BC29" w14:textId="361C6D37" w:rsidR="00515D7C" w:rsidRDefault="00515D7C" w:rsidP="001902E2">
            <w:pPr>
              <w:rPr>
                <w:b w:val="0"/>
              </w:rPr>
            </w:pPr>
            <w:r>
              <w:rPr>
                <w:b w:val="0"/>
              </w:rPr>
              <w:t>result</w:t>
            </w:r>
          </w:p>
        </w:tc>
        <w:tc>
          <w:tcPr>
            <w:tcW w:w="2839" w:type="dxa"/>
          </w:tcPr>
          <w:p w14:paraId="22E943D8" w14:textId="318298D1" w:rsidR="00515D7C" w:rsidRDefault="00515D7C" w:rsidP="001902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Boolean</w:t>
            </w:r>
          </w:p>
        </w:tc>
        <w:tc>
          <w:tcPr>
            <w:tcW w:w="2839" w:type="dxa"/>
          </w:tcPr>
          <w:p w14:paraId="69DC6BDD" w14:textId="7A2D450A" w:rsidR="00515D7C" w:rsidRPr="00515D7C" w:rsidRDefault="00515D7C" w:rsidP="001902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5D7C">
              <w:t>Logged on</w:t>
            </w:r>
          </w:p>
        </w:tc>
      </w:tr>
      <w:tr w:rsidR="00515D7C" w14:paraId="3C2DAB90" w14:textId="77777777" w:rsidTr="00515D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6E3AB725" w14:textId="06AC5A00" w:rsidR="00515D7C" w:rsidRDefault="00515D7C" w:rsidP="001902E2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error</w:t>
            </w:r>
            <w:r w:rsidR="00025996">
              <w:rPr>
                <w:b w:val="0"/>
              </w:rPr>
              <w:t>C</w:t>
            </w:r>
            <w:r>
              <w:rPr>
                <w:b w:val="0"/>
              </w:rPr>
              <w:t>ode</w:t>
            </w:r>
            <w:proofErr w:type="spellEnd"/>
          </w:p>
        </w:tc>
        <w:tc>
          <w:tcPr>
            <w:tcW w:w="2839" w:type="dxa"/>
          </w:tcPr>
          <w:p w14:paraId="5D90FE53" w14:textId="76F0867D" w:rsidR="00515D7C" w:rsidRDefault="00515D7C" w:rsidP="001902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39" w:type="dxa"/>
          </w:tcPr>
          <w:p w14:paraId="1E79A7F9" w14:textId="0862FFD1" w:rsidR="00515D7C" w:rsidRPr="00515D7C" w:rsidRDefault="00515D7C" w:rsidP="001902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15D7C">
              <w:t>Error code</w:t>
            </w:r>
          </w:p>
        </w:tc>
      </w:tr>
    </w:tbl>
    <w:p w14:paraId="7499387E" w14:textId="77777777" w:rsidR="007066AB" w:rsidRDefault="007066AB" w:rsidP="00C82699"/>
    <w:p w14:paraId="1AB93C89" w14:textId="77777777" w:rsidR="001F7545" w:rsidRDefault="001F7545" w:rsidP="00C82699"/>
    <w:p w14:paraId="5B38FB80" w14:textId="34153EAF" w:rsidR="001552BD" w:rsidRDefault="001552BD" w:rsidP="001552BD">
      <w:pPr>
        <w:pStyle w:val="Heading3"/>
      </w:pPr>
      <w:bookmarkStart w:id="19" w:name="_Toc181961486"/>
      <w:r>
        <w:t>Logoff Service</w:t>
      </w:r>
      <w:bookmarkEnd w:id="19"/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1F7545" w14:paraId="5CA41C3C" w14:textId="77777777" w:rsidTr="003145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67199CE0" w14:textId="59F448A4" w:rsidR="001F7545" w:rsidRDefault="001F7545" w:rsidP="006F2CA4">
            <w:r>
              <w:t xml:space="preserve">Logoff </w:t>
            </w:r>
          </w:p>
        </w:tc>
      </w:tr>
      <w:tr w:rsidR="001F7545" w14:paraId="2E1AC166" w14:textId="77777777" w:rsidTr="00314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1EDC01FD" w14:textId="77777777" w:rsidR="001F7545" w:rsidRDefault="001F7545" w:rsidP="003145E0"/>
          <w:p w14:paraId="794518BB" w14:textId="61C0C6D5" w:rsidR="001F7545" w:rsidRDefault="001F7545" w:rsidP="003145E0"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auth</w:t>
            </w:r>
            <w:proofErr w:type="spellEnd"/>
            <w:r>
              <w:t>/session/logoff</w:t>
            </w:r>
          </w:p>
          <w:p w14:paraId="6AD2A542" w14:textId="77777777" w:rsidR="001F7545" w:rsidRDefault="001F7545" w:rsidP="003145E0"/>
        </w:tc>
      </w:tr>
      <w:tr w:rsidR="001F7545" w14:paraId="4A30120A" w14:textId="77777777" w:rsidTr="00314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537A3999" w14:textId="77777777" w:rsidR="001F7545" w:rsidRPr="007C2870" w:rsidRDefault="001F7545" w:rsidP="003145E0">
            <w:r w:rsidRPr="007C2870">
              <w:t>Field</w:t>
            </w:r>
          </w:p>
        </w:tc>
        <w:tc>
          <w:tcPr>
            <w:tcW w:w="2839" w:type="dxa"/>
          </w:tcPr>
          <w:p w14:paraId="130090BB" w14:textId="77777777" w:rsidR="001F7545" w:rsidRPr="007C2870" w:rsidRDefault="001F7545" w:rsidP="003145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C2870">
              <w:rPr>
                <w:b/>
              </w:rPr>
              <w:t>Required</w:t>
            </w:r>
          </w:p>
        </w:tc>
        <w:tc>
          <w:tcPr>
            <w:tcW w:w="2839" w:type="dxa"/>
          </w:tcPr>
          <w:p w14:paraId="17BD09DD" w14:textId="77777777" w:rsidR="001F7545" w:rsidRPr="007C2870" w:rsidRDefault="001F7545" w:rsidP="003145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C2870">
              <w:rPr>
                <w:b/>
              </w:rPr>
              <w:t>Description</w:t>
            </w:r>
          </w:p>
        </w:tc>
      </w:tr>
      <w:tr w:rsidR="00577EF6" w14:paraId="79E9B81C" w14:textId="77777777" w:rsidTr="00314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092C3769" w14:textId="23015E34" w:rsidR="00577EF6" w:rsidRPr="007C2870" w:rsidRDefault="00577EF6" w:rsidP="003145E0">
            <w:r>
              <w:rPr>
                <w:b w:val="0"/>
              </w:rPr>
              <w:t>No parameters required</w:t>
            </w:r>
          </w:p>
        </w:tc>
        <w:tc>
          <w:tcPr>
            <w:tcW w:w="2839" w:type="dxa"/>
          </w:tcPr>
          <w:p w14:paraId="00567B7C" w14:textId="1CDBDCAF" w:rsidR="00577EF6" w:rsidRPr="007C2870" w:rsidRDefault="00577EF6" w:rsidP="003145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839" w:type="dxa"/>
          </w:tcPr>
          <w:p w14:paraId="10CBEA57" w14:textId="6A96237A" w:rsidR="00577EF6" w:rsidRPr="007C2870" w:rsidRDefault="00577EF6" w:rsidP="003145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BE76DC" w:rsidRPr="007C2870" w14:paraId="4B0BE68C" w14:textId="77777777" w:rsidTr="00BE76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shd w:val="clear" w:color="auto" w:fill="76923C" w:themeFill="accent3" w:themeFillShade="BF"/>
          </w:tcPr>
          <w:p w14:paraId="0518645E" w14:textId="77777777" w:rsidR="00BE76DC" w:rsidRDefault="00BE76DC" w:rsidP="001902E2">
            <w:pPr>
              <w:rPr>
                <w:color w:val="FFFFFF" w:themeColor="background1"/>
              </w:rPr>
            </w:pPr>
          </w:p>
          <w:p w14:paraId="13CF1F80" w14:textId="77777777" w:rsidR="00BE76DC" w:rsidRDefault="00BE76DC" w:rsidP="001902E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RETURNS</w:t>
            </w:r>
          </w:p>
          <w:p w14:paraId="0BF83191" w14:textId="77777777" w:rsidR="00BE76DC" w:rsidRPr="00CD186D" w:rsidRDefault="00BE76DC" w:rsidP="001902E2">
            <w:pPr>
              <w:rPr>
                <w:color w:val="FFFFFF" w:themeColor="background1"/>
              </w:rPr>
            </w:pPr>
          </w:p>
        </w:tc>
        <w:tc>
          <w:tcPr>
            <w:tcW w:w="2839" w:type="dxa"/>
            <w:shd w:val="clear" w:color="auto" w:fill="76923C" w:themeFill="accent3" w:themeFillShade="BF"/>
          </w:tcPr>
          <w:p w14:paraId="4B9246C4" w14:textId="77777777" w:rsidR="00BE76DC" w:rsidRPr="007C2870" w:rsidRDefault="00BE76DC" w:rsidP="001902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839" w:type="dxa"/>
            <w:shd w:val="clear" w:color="auto" w:fill="76923C" w:themeFill="accent3" w:themeFillShade="BF"/>
          </w:tcPr>
          <w:p w14:paraId="45B1A4CB" w14:textId="77777777" w:rsidR="00BE76DC" w:rsidRPr="007C2870" w:rsidRDefault="00BE76DC" w:rsidP="001902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BE76DC" w:rsidRPr="007C2870" w14:paraId="31FDD6FF" w14:textId="77777777" w:rsidTr="00BE76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22986ACB" w14:textId="77777777" w:rsidR="00BE76DC" w:rsidRDefault="00BE76DC" w:rsidP="001902E2">
            <w:pPr>
              <w:rPr>
                <w:color w:val="FFFFFF" w:themeColor="background1"/>
              </w:rPr>
            </w:pPr>
            <w:r w:rsidRPr="007C2870">
              <w:t>Field</w:t>
            </w:r>
          </w:p>
        </w:tc>
        <w:tc>
          <w:tcPr>
            <w:tcW w:w="2839" w:type="dxa"/>
          </w:tcPr>
          <w:p w14:paraId="4C45B0BB" w14:textId="77777777" w:rsidR="00BE76DC" w:rsidRPr="007C2870" w:rsidRDefault="00BE76DC" w:rsidP="001902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2839" w:type="dxa"/>
          </w:tcPr>
          <w:p w14:paraId="2899DE9C" w14:textId="77777777" w:rsidR="00BE76DC" w:rsidRPr="007C2870" w:rsidRDefault="00BE76DC" w:rsidP="001902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C2870">
              <w:rPr>
                <w:b/>
              </w:rPr>
              <w:t>Description</w:t>
            </w:r>
          </w:p>
        </w:tc>
      </w:tr>
      <w:tr w:rsidR="00BE76DC" w14:paraId="66083686" w14:textId="77777777" w:rsidTr="00BE76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722DC3AF" w14:textId="0A95E823" w:rsidR="00BE76DC" w:rsidRDefault="00515D7C" w:rsidP="001902E2">
            <w:pPr>
              <w:rPr>
                <w:b w:val="0"/>
              </w:rPr>
            </w:pPr>
            <w:r>
              <w:rPr>
                <w:b w:val="0"/>
              </w:rPr>
              <w:t>result</w:t>
            </w:r>
          </w:p>
        </w:tc>
        <w:tc>
          <w:tcPr>
            <w:tcW w:w="2839" w:type="dxa"/>
          </w:tcPr>
          <w:p w14:paraId="60B9029D" w14:textId="5692E902" w:rsidR="00BE76DC" w:rsidRDefault="00BE76DC" w:rsidP="001902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Boolean</w:t>
            </w:r>
          </w:p>
        </w:tc>
        <w:tc>
          <w:tcPr>
            <w:tcW w:w="2839" w:type="dxa"/>
          </w:tcPr>
          <w:p w14:paraId="34A62C8F" w14:textId="5D01D501" w:rsidR="00BE76DC" w:rsidRPr="00BE76DC" w:rsidRDefault="00BE76DC" w:rsidP="001902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E76DC">
              <w:t>Logged Off</w:t>
            </w:r>
          </w:p>
        </w:tc>
      </w:tr>
    </w:tbl>
    <w:p w14:paraId="4F5410E9" w14:textId="77777777" w:rsidR="001F7545" w:rsidRPr="00C82699" w:rsidRDefault="001F7545" w:rsidP="00C82699"/>
    <w:p w14:paraId="152D99A9" w14:textId="3EC40A63" w:rsidR="00B9337A" w:rsidRDefault="00B9337A" w:rsidP="00B9337A">
      <w:pPr>
        <w:pStyle w:val="Heading3"/>
      </w:pPr>
      <w:bookmarkStart w:id="20" w:name="_Toc181961487"/>
      <w:r>
        <w:t>Token</w:t>
      </w:r>
      <w:bookmarkEnd w:id="20"/>
    </w:p>
    <w:p w14:paraId="01CF3E07" w14:textId="666B28BD" w:rsidR="00B9337A" w:rsidRDefault="00C82699" w:rsidP="00B9337A">
      <w:r>
        <w:t>The API user supplies a long token string to authenticate with.</w:t>
      </w:r>
      <w:r w:rsidR="00332F01">
        <w:t xml:space="preserve"> </w:t>
      </w:r>
    </w:p>
    <w:p w14:paraId="3806B9D2" w14:textId="3438264A" w:rsidR="00332F01" w:rsidRDefault="00332F01" w:rsidP="00B9337A">
      <w:r>
        <w:t xml:space="preserve">In this mode the user does not </w:t>
      </w:r>
      <w:r w:rsidR="00086B7A">
        <w:t xml:space="preserve">authenticate directly however, they pass the token </w:t>
      </w:r>
      <w:r w:rsidR="00984A53">
        <w:t>with each call</w:t>
      </w:r>
    </w:p>
    <w:p w14:paraId="068B3FA7" w14:textId="77777777" w:rsidR="00B9337A" w:rsidRDefault="00B9337A" w:rsidP="00B9337A"/>
    <w:p w14:paraId="09D7EF19" w14:textId="77777777" w:rsidR="007066AB" w:rsidRPr="00B9337A" w:rsidRDefault="007066AB" w:rsidP="00B9337A"/>
    <w:p w14:paraId="369BD497" w14:textId="77777777" w:rsidR="003B1928" w:rsidRDefault="003B1928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599D231B" w14:textId="13377BED" w:rsidR="009143CD" w:rsidRDefault="0088672E" w:rsidP="009143CD">
      <w:pPr>
        <w:pStyle w:val="Heading2"/>
      </w:pPr>
      <w:bookmarkStart w:id="21" w:name="_Toc181961491"/>
      <w:r>
        <w:t>Categor</w:t>
      </w:r>
      <w:r w:rsidR="005E3423">
        <w:t>y Services</w:t>
      </w:r>
      <w:bookmarkEnd w:id="21"/>
    </w:p>
    <w:p w14:paraId="22D3FCCA" w14:textId="71ED4337" w:rsidR="00B9337A" w:rsidRDefault="002C4411" w:rsidP="00B9337A">
      <w:r>
        <w:t>Category and subcategory services</w:t>
      </w:r>
      <w:r w:rsidR="009D40FD">
        <w:t>.</w:t>
      </w:r>
    </w:p>
    <w:p w14:paraId="0BDB269C" w14:textId="77777777" w:rsidR="005A36F1" w:rsidRPr="008B1F57" w:rsidRDefault="005A36F1" w:rsidP="00B9337A"/>
    <w:p w14:paraId="7164D329" w14:textId="77777777" w:rsidR="005A36F1" w:rsidRDefault="005A36F1" w:rsidP="00B9337A"/>
    <w:p w14:paraId="714A5433" w14:textId="77777777" w:rsidR="00AB122E" w:rsidRPr="00377EBF" w:rsidRDefault="00AB122E" w:rsidP="00AB122E">
      <w:pPr>
        <w:pStyle w:val="Heading3"/>
      </w:pPr>
      <w:bookmarkStart w:id="22" w:name="_Toc181961492"/>
      <w:r>
        <w:t>Retail DB Tables</w:t>
      </w:r>
      <w:bookmarkEnd w:id="22"/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AB122E" w14:paraId="66D8EA78" w14:textId="77777777" w:rsidTr="001902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2"/>
          </w:tcPr>
          <w:p w14:paraId="4B8D1D57" w14:textId="77777777" w:rsidR="00AB122E" w:rsidRDefault="00AB122E" w:rsidP="001902E2"/>
          <w:p w14:paraId="7FAB7356" w14:textId="77777777" w:rsidR="00AB122E" w:rsidRDefault="00AB122E" w:rsidP="001902E2">
            <w:proofErr w:type="spellStart"/>
            <w:r w:rsidRPr="00C2798B">
              <w:t>RetailDB</w:t>
            </w:r>
            <w:proofErr w:type="spellEnd"/>
            <w:r w:rsidRPr="00C2798B">
              <w:t xml:space="preserve"> Tables</w:t>
            </w:r>
          </w:p>
          <w:p w14:paraId="6F74972F" w14:textId="77777777" w:rsidR="00AB122E" w:rsidRPr="00C2798B" w:rsidRDefault="00AB122E" w:rsidP="001902E2"/>
        </w:tc>
      </w:tr>
      <w:tr w:rsidR="00AB122E" w14:paraId="13CE283C" w14:textId="77777777" w:rsidTr="001902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</w:tcPr>
          <w:p w14:paraId="6C02919C" w14:textId="3998F539" w:rsidR="00AB122E" w:rsidRDefault="004A3AA5" w:rsidP="001902E2">
            <w:r>
              <w:t>Category</w:t>
            </w:r>
          </w:p>
          <w:p w14:paraId="2AA7FC4D" w14:textId="3C0466BF" w:rsidR="004A3AA5" w:rsidRPr="002A4F3C" w:rsidRDefault="004A3AA5" w:rsidP="001902E2">
            <w:pPr>
              <w:rPr>
                <w:b w:val="0"/>
              </w:rPr>
            </w:pPr>
            <w:r>
              <w:t>Subcategory</w:t>
            </w:r>
          </w:p>
        </w:tc>
        <w:tc>
          <w:tcPr>
            <w:tcW w:w="4258" w:type="dxa"/>
          </w:tcPr>
          <w:p w14:paraId="0986CF5F" w14:textId="77777777" w:rsidR="00AB122E" w:rsidRDefault="00AB122E" w:rsidP="001902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</w:tbl>
    <w:p w14:paraId="2A6C88BE" w14:textId="07E872EB" w:rsidR="001C7B39" w:rsidRDefault="001C7B39" w:rsidP="00AC2B04">
      <w:pPr>
        <w:pStyle w:val="Heading3"/>
        <w:numPr>
          <w:ilvl w:val="0"/>
          <w:numId w:val="0"/>
        </w:numPr>
        <w:rPr>
          <w:rFonts w:asciiTheme="minorHAnsi" w:eastAsiaTheme="minorEastAsia" w:hAnsiTheme="minorHAnsi" w:cstheme="minorBidi"/>
          <w:bCs w:val="0"/>
          <w:color w:val="auto"/>
        </w:rPr>
      </w:pPr>
    </w:p>
    <w:p w14:paraId="7B8D5E0F" w14:textId="77777777" w:rsidR="00AC2B04" w:rsidRPr="00AC2B04" w:rsidRDefault="00AC2B04" w:rsidP="00AC2B04"/>
    <w:p w14:paraId="4A069568" w14:textId="5A9CA041" w:rsidR="006F2A60" w:rsidRDefault="006F2A60" w:rsidP="00B9337A">
      <w:pPr>
        <w:pStyle w:val="Heading3"/>
      </w:pPr>
      <w:r>
        <w:t>List categories with Subcategories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2915"/>
        <w:gridCol w:w="379"/>
        <w:gridCol w:w="2418"/>
        <w:gridCol w:w="2804"/>
      </w:tblGrid>
      <w:tr w:rsidR="00A6772F" w14:paraId="53C8396E" w14:textId="77777777" w:rsidTr="007906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0D3075F6" w14:textId="77777777" w:rsidR="00A6772F" w:rsidRDefault="00A6772F" w:rsidP="00790698"/>
          <w:p w14:paraId="172A27CD" w14:textId="25DDA049" w:rsidR="00A6772F" w:rsidRDefault="00A6772F" w:rsidP="00790698">
            <w:r>
              <w:t>List Categories With Subcategories</w:t>
            </w:r>
          </w:p>
          <w:p w14:paraId="4745973F" w14:textId="40D7E98A" w:rsidR="00A6772F" w:rsidRDefault="008B1F57" w:rsidP="00790698">
            <w:r>
              <w:t>CA6</w:t>
            </w:r>
          </w:p>
        </w:tc>
      </w:tr>
      <w:tr w:rsidR="00A6772F" w14:paraId="30DC6B34" w14:textId="77777777" w:rsidTr="007906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4350203B" w14:textId="77777777" w:rsidR="00A6772F" w:rsidRDefault="00A6772F" w:rsidP="00790698"/>
          <w:p w14:paraId="2B3FA9ED" w14:textId="77777777" w:rsidR="00A6772F" w:rsidRDefault="00A6772F" w:rsidP="00790698">
            <w:proofErr w:type="spellStart"/>
            <w:r>
              <w:t>api</w:t>
            </w:r>
            <w:proofErr w:type="spellEnd"/>
            <w:r>
              <w:t>/category/</w:t>
            </w:r>
            <w:proofErr w:type="spellStart"/>
            <w:r>
              <w:t>listEnabledWithSubCategories</w:t>
            </w:r>
            <w:proofErr w:type="spellEnd"/>
          </w:p>
          <w:p w14:paraId="4466A2A5" w14:textId="5E3BEFE0" w:rsidR="00A6772F" w:rsidRPr="004009FD" w:rsidRDefault="00A6772F" w:rsidP="00790698">
            <w:pPr>
              <w:rPr>
                <w:b w:val="0"/>
              </w:rPr>
            </w:pPr>
            <w:r>
              <w:rPr>
                <w:b w:val="0"/>
              </w:rPr>
              <w:t xml:space="preserve">(List all Categories, with </w:t>
            </w:r>
            <w:r w:rsidR="00786FA1">
              <w:rPr>
                <w:b w:val="0"/>
              </w:rPr>
              <w:t>subcategories</w:t>
            </w:r>
            <w:r w:rsidRPr="00EA3685">
              <w:rPr>
                <w:b w:val="0"/>
              </w:rPr>
              <w:t>)</w:t>
            </w:r>
          </w:p>
          <w:p w14:paraId="4B810CFF" w14:textId="77777777" w:rsidR="00A6772F" w:rsidRDefault="00A6772F" w:rsidP="004A684C"/>
        </w:tc>
      </w:tr>
      <w:tr w:rsidR="00A6772F" w14:paraId="7F7FA719" w14:textId="77777777" w:rsidTr="007906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5" w:type="dxa"/>
          </w:tcPr>
          <w:p w14:paraId="13097832" w14:textId="77777777" w:rsidR="00A6772F" w:rsidRPr="007C2870" w:rsidRDefault="00A6772F" w:rsidP="00790698">
            <w:r w:rsidRPr="007C2870">
              <w:t>Field</w:t>
            </w:r>
          </w:p>
        </w:tc>
        <w:tc>
          <w:tcPr>
            <w:tcW w:w="2797" w:type="dxa"/>
            <w:gridSpan w:val="2"/>
          </w:tcPr>
          <w:p w14:paraId="6D54C285" w14:textId="77777777" w:rsidR="00A6772F" w:rsidRPr="007C2870" w:rsidRDefault="00A6772F" w:rsidP="007906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C2870">
              <w:rPr>
                <w:b/>
              </w:rPr>
              <w:t>Required</w:t>
            </w:r>
          </w:p>
        </w:tc>
        <w:tc>
          <w:tcPr>
            <w:tcW w:w="2804" w:type="dxa"/>
          </w:tcPr>
          <w:p w14:paraId="67B75689" w14:textId="77777777" w:rsidR="00A6772F" w:rsidRPr="007C2870" w:rsidRDefault="00A6772F" w:rsidP="007906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C2870">
              <w:rPr>
                <w:b/>
              </w:rPr>
              <w:t>Description</w:t>
            </w:r>
          </w:p>
        </w:tc>
      </w:tr>
      <w:tr w:rsidR="00A6772F" w14:paraId="2EF70562" w14:textId="77777777" w:rsidTr="007906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5" w:type="dxa"/>
          </w:tcPr>
          <w:p w14:paraId="5F3A6869" w14:textId="490F455D" w:rsidR="00A6772F" w:rsidRDefault="00A6772F" w:rsidP="00790698">
            <w:pPr>
              <w:rPr>
                <w:b w:val="0"/>
              </w:rPr>
            </w:pPr>
          </w:p>
        </w:tc>
        <w:tc>
          <w:tcPr>
            <w:tcW w:w="2797" w:type="dxa"/>
            <w:gridSpan w:val="2"/>
          </w:tcPr>
          <w:p w14:paraId="5EC46793" w14:textId="7FA71CF8" w:rsidR="00A6772F" w:rsidRDefault="00A6772F" w:rsidP="007906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</w:p>
        </w:tc>
        <w:tc>
          <w:tcPr>
            <w:tcW w:w="2804" w:type="dxa"/>
          </w:tcPr>
          <w:p w14:paraId="2BB08BFC" w14:textId="77777777" w:rsidR="00A6772F" w:rsidRDefault="00A6772F" w:rsidP="007906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</w:p>
        </w:tc>
      </w:tr>
      <w:tr w:rsidR="00A6772F" w14:paraId="1291CE93" w14:textId="77777777" w:rsidTr="007906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4" w:type="dxa"/>
            <w:gridSpan w:val="2"/>
            <w:shd w:val="clear" w:color="auto" w:fill="76923C" w:themeFill="accent3" w:themeFillShade="BF"/>
          </w:tcPr>
          <w:p w14:paraId="55965B57" w14:textId="77777777" w:rsidR="00A6772F" w:rsidRDefault="00A6772F" w:rsidP="00790698">
            <w:pPr>
              <w:rPr>
                <w:color w:val="FFFFFF" w:themeColor="background1"/>
              </w:rPr>
            </w:pPr>
          </w:p>
          <w:p w14:paraId="043AF12D" w14:textId="77777777" w:rsidR="00A6772F" w:rsidRDefault="00A6772F" w:rsidP="0079069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RETURNS</w:t>
            </w:r>
          </w:p>
          <w:p w14:paraId="6442F348" w14:textId="77777777" w:rsidR="00A6772F" w:rsidRPr="00CD186D" w:rsidRDefault="00A6772F" w:rsidP="00790698">
            <w:pPr>
              <w:rPr>
                <w:color w:val="FFFFFF" w:themeColor="background1"/>
              </w:rPr>
            </w:pPr>
          </w:p>
        </w:tc>
        <w:tc>
          <w:tcPr>
            <w:tcW w:w="2418" w:type="dxa"/>
            <w:shd w:val="clear" w:color="auto" w:fill="76923C" w:themeFill="accent3" w:themeFillShade="BF"/>
          </w:tcPr>
          <w:p w14:paraId="777C0A3D" w14:textId="77777777" w:rsidR="00A6772F" w:rsidRPr="007C2870" w:rsidRDefault="00A6772F" w:rsidP="007906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804" w:type="dxa"/>
            <w:shd w:val="clear" w:color="auto" w:fill="76923C" w:themeFill="accent3" w:themeFillShade="BF"/>
          </w:tcPr>
          <w:p w14:paraId="6CA1B461" w14:textId="77777777" w:rsidR="00A6772F" w:rsidRPr="007C2870" w:rsidRDefault="00A6772F" w:rsidP="007906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A6772F" w14:paraId="571712DE" w14:textId="77777777" w:rsidTr="007906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4" w:type="dxa"/>
            <w:gridSpan w:val="2"/>
            <w:shd w:val="clear" w:color="auto" w:fill="auto"/>
          </w:tcPr>
          <w:p w14:paraId="7EAE8F14" w14:textId="77777777" w:rsidR="00A6772F" w:rsidRDefault="00A6772F" w:rsidP="00790698">
            <w:pPr>
              <w:rPr>
                <w:color w:val="FFFFFF" w:themeColor="background1"/>
              </w:rPr>
            </w:pPr>
            <w:r w:rsidRPr="007C2870">
              <w:t>Field</w:t>
            </w:r>
          </w:p>
        </w:tc>
        <w:tc>
          <w:tcPr>
            <w:tcW w:w="2418" w:type="dxa"/>
            <w:shd w:val="clear" w:color="auto" w:fill="auto"/>
          </w:tcPr>
          <w:p w14:paraId="09B3DC85" w14:textId="77777777" w:rsidR="00A6772F" w:rsidRPr="007C2870" w:rsidRDefault="00A6772F" w:rsidP="007906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2804" w:type="dxa"/>
            <w:shd w:val="clear" w:color="auto" w:fill="auto"/>
          </w:tcPr>
          <w:p w14:paraId="541F7D4F" w14:textId="77777777" w:rsidR="00A6772F" w:rsidRPr="007C2870" w:rsidRDefault="00A6772F" w:rsidP="007906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C2870">
              <w:rPr>
                <w:b/>
              </w:rPr>
              <w:t>Description</w:t>
            </w:r>
          </w:p>
        </w:tc>
      </w:tr>
      <w:tr w:rsidR="00A6772F" w14:paraId="1DCBCE86" w14:textId="77777777" w:rsidTr="007906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4" w:type="dxa"/>
            <w:gridSpan w:val="2"/>
            <w:shd w:val="clear" w:color="auto" w:fill="auto"/>
          </w:tcPr>
          <w:p w14:paraId="2B3BC051" w14:textId="77777777" w:rsidR="00A6772F" w:rsidRDefault="00A6772F" w:rsidP="00790698">
            <w:pPr>
              <w:rPr>
                <w:b w:val="0"/>
              </w:rPr>
            </w:pPr>
            <w:r>
              <w:rPr>
                <w:b w:val="0"/>
              </w:rPr>
              <w:t>Array (</w:t>
            </w:r>
          </w:p>
        </w:tc>
        <w:tc>
          <w:tcPr>
            <w:tcW w:w="2418" w:type="dxa"/>
            <w:shd w:val="clear" w:color="auto" w:fill="auto"/>
          </w:tcPr>
          <w:p w14:paraId="2E4DABF5" w14:textId="77777777" w:rsidR="00A6772F" w:rsidRDefault="00A6772F" w:rsidP="007906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Array</w:t>
            </w:r>
          </w:p>
        </w:tc>
        <w:tc>
          <w:tcPr>
            <w:tcW w:w="2804" w:type="dxa"/>
            <w:shd w:val="clear" w:color="auto" w:fill="auto"/>
          </w:tcPr>
          <w:p w14:paraId="74CAA93F" w14:textId="77777777" w:rsidR="00A6772F" w:rsidRDefault="00A6772F" w:rsidP="007906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A6772F" w14:paraId="5665009C" w14:textId="77777777" w:rsidTr="007906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4" w:type="dxa"/>
            <w:gridSpan w:val="2"/>
            <w:shd w:val="clear" w:color="auto" w:fill="auto"/>
          </w:tcPr>
          <w:p w14:paraId="2EBEAF3E" w14:textId="77777777" w:rsidR="00A6772F" w:rsidRDefault="00A6772F" w:rsidP="00790698">
            <w:pPr>
              <w:rPr>
                <w:b w:val="0"/>
              </w:rPr>
            </w:pPr>
            <w:r>
              <w:rPr>
                <w:b w:val="0"/>
              </w:rPr>
              <w:t xml:space="preserve">  Category</w:t>
            </w:r>
          </w:p>
        </w:tc>
        <w:tc>
          <w:tcPr>
            <w:tcW w:w="2418" w:type="dxa"/>
            <w:shd w:val="clear" w:color="auto" w:fill="auto"/>
          </w:tcPr>
          <w:p w14:paraId="645598B7" w14:textId="77777777" w:rsidR="00A6772F" w:rsidRDefault="00A6772F" w:rsidP="007906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Category Object</w:t>
            </w:r>
          </w:p>
        </w:tc>
        <w:tc>
          <w:tcPr>
            <w:tcW w:w="2804" w:type="dxa"/>
            <w:shd w:val="clear" w:color="auto" w:fill="auto"/>
          </w:tcPr>
          <w:p w14:paraId="42D0915A" w14:textId="199D15E9" w:rsidR="00A6772F" w:rsidRPr="000074BE" w:rsidRDefault="00A6772F" w:rsidP="001206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category object</w:t>
            </w:r>
            <w:r w:rsidR="00120654">
              <w:t xml:space="preserve"> with embedded sub categories</w:t>
            </w:r>
          </w:p>
        </w:tc>
      </w:tr>
      <w:tr w:rsidR="00A6772F" w14:paraId="585D40E5" w14:textId="77777777" w:rsidTr="007906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4" w:type="dxa"/>
            <w:gridSpan w:val="2"/>
            <w:shd w:val="clear" w:color="auto" w:fill="auto"/>
          </w:tcPr>
          <w:p w14:paraId="7BD5557B" w14:textId="77777777" w:rsidR="00A6772F" w:rsidRDefault="00A6772F" w:rsidP="00790698">
            <w:pPr>
              <w:rPr>
                <w:b w:val="0"/>
              </w:rPr>
            </w:pPr>
            <w:r>
              <w:rPr>
                <w:b w:val="0"/>
              </w:rPr>
              <w:t>)</w:t>
            </w:r>
          </w:p>
        </w:tc>
        <w:tc>
          <w:tcPr>
            <w:tcW w:w="2418" w:type="dxa"/>
            <w:shd w:val="clear" w:color="auto" w:fill="auto"/>
          </w:tcPr>
          <w:p w14:paraId="423D56B4" w14:textId="77777777" w:rsidR="00A6772F" w:rsidRDefault="00A6772F" w:rsidP="007906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04" w:type="dxa"/>
            <w:shd w:val="clear" w:color="auto" w:fill="auto"/>
          </w:tcPr>
          <w:p w14:paraId="46341D85" w14:textId="77777777" w:rsidR="00A6772F" w:rsidRDefault="00A6772F" w:rsidP="007906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A6772F" w14:paraId="2AD4195C" w14:textId="77777777" w:rsidTr="007906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4" w:type="dxa"/>
            <w:gridSpan w:val="2"/>
            <w:shd w:val="clear" w:color="auto" w:fill="auto"/>
          </w:tcPr>
          <w:p w14:paraId="0C8F7945" w14:textId="77777777" w:rsidR="00A6772F" w:rsidRDefault="00A6772F" w:rsidP="00790698">
            <w:pPr>
              <w:rPr>
                <w:b w:val="0"/>
              </w:rPr>
            </w:pPr>
          </w:p>
        </w:tc>
        <w:tc>
          <w:tcPr>
            <w:tcW w:w="2418" w:type="dxa"/>
            <w:shd w:val="clear" w:color="auto" w:fill="auto"/>
          </w:tcPr>
          <w:p w14:paraId="772C0B01" w14:textId="77777777" w:rsidR="00A6772F" w:rsidRDefault="00A6772F" w:rsidP="007906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04" w:type="dxa"/>
            <w:shd w:val="clear" w:color="auto" w:fill="auto"/>
          </w:tcPr>
          <w:p w14:paraId="6FAF1561" w14:textId="77777777" w:rsidR="00A6772F" w:rsidRDefault="00A6772F" w:rsidP="007906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</w:tbl>
    <w:p w14:paraId="3D7E1C8E" w14:textId="77777777" w:rsidR="008B1F57" w:rsidRDefault="008B1F57" w:rsidP="00B9337A"/>
    <w:p w14:paraId="3813559D" w14:textId="36C1EDED" w:rsidR="008B1F57" w:rsidRDefault="008B1F57" w:rsidP="00792814">
      <w:pPr>
        <w:pStyle w:val="Heading3"/>
        <w:numPr>
          <w:ilvl w:val="0"/>
          <w:numId w:val="0"/>
        </w:numPr>
      </w:pPr>
      <w:bookmarkStart w:id="23" w:name="_Toc181961494"/>
    </w:p>
    <w:p w14:paraId="7A5951C4" w14:textId="77777777" w:rsidR="00212C5E" w:rsidRDefault="00212C5E">
      <w:r>
        <w:br w:type="page"/>
      </w:r>
    </w:p>
    <w:p w14:paraId="6005EA0B" w14:textId="77777777" w:rsidR="008B1F57" w:rsidRDefault="008B1F57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14:paraId="19D45FE5" w14:textId="31D959DD" w:rsidR="009143CD" w:rsidRDefault="009143CD" w:rsidP="009143CD">
      <w:pPr>
        <w:pStyle w:val="Heading2"/>
      </w:pPr>
      <w:r>
        <w:t>Product</w:t>
      </w:r>
      <w:r w:rsidR="00B83AD5">
        <w:t xml:space="preserve"> Services</w:t>
      </w:r>
      <w:bookmarkEnd w:id="23"/>
    </w:p>
    <w:p w14:paraId="698DFF6A" w14:textId="7D77B8EB" w:rsidR="002407EE" w:rsidRDefault="00F04CE3" w:rsidP="002407EE">
      <w:r>
        <w:t>Retrieve Product I</w:t>
      </w:r>
      <w:r w:rsidR="002407EE">
        <w:t>nformation</w:t>
      </w:r>
      <w:r w:rsidR="00EA2E65">
        <w:t xml:space="preserve"> in summary or detailed format.</w:t>
      </w:r>
    </w:p>
    <w:p w14:paraId="6FBDA8D9" w14:textId="77777777" w:rsidR="00787E88" w:rsidRDefault="00787E88" w:rsidP="002407EE"/>
    <w:p w14:paraId="1571AFAB" w14:textId="77777777" w:rsidR="00787E88" w:rsidRPr="00377EBF" w:rsidRDefault="00787E88" w:rsidP="00787E88">
      <w:pPr>
        <w:pStyle w:val="Heading3"/>
      </w:pPr>
      <w:bookmarkStart w:id="24" w:name="_Toc181961495"/>
      <w:r>
        <w:t>Retail DB Tables</w:t>
      </w:r>
      <w:bookmarkEnd w:id="24"/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787E88" w14:paraId="2D108F35" w14:textId="77777777" w:rsidTr="001902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2"/>
          </w:tcPr>
          <w:p w14:paraId="456CEA7E" w14:textId="77777777" w:rsidR="00787E88" w:rsidRDefault="00787E88" w:rsidP="001902E2"/>
          <w:p w14:paraId="7E6CC687" w14:textId="77777777" w:rsidR="00787E88" w:rsidRDefault="00787E88" w:rsidP="001902E2">
            <w:proofErr w:type="spellStart"/>
            <w:r w:rsidRPr="00C2798B">
              <w:t>RetailDB</w:t>
            </w:r>
            <w:proofErr w:type="spellEnd"/>
            <w:r w:rsidRPr="00C2798B">
              <w:t xml:space="preserve"> Tables</w:t>
            </w:r>
          </w:p>
          <w:p w14:paraId="2E091252" w14:textId="77777777" w:rsidR="00787E88" w:rsidRPr="00C2798B" w:rsidRDefault="00787E88" w:rsidP="001902E2"/>
        </w:tc>
      </w:tr>
      <w:tr w:rsidR="00787E88" w14:paraId="3A5B2633" w14:textId="77777777" w:rsidTr="001902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</w:tcPr>
          <w:p w14:paraId="6F52BFAA" w14:textId="017A3697" w:rsidR="00787E88" w:rsidRDefault="00787E88" w:rsidP="001902E2">
            <w:r>
              <w:t>Product</w:t>
            </w:r>
          </w:p>
          <w:p w14:paraId="7D5CDAFB" w14:textId="6E49CC76" w:rsidR="00F1595B" w:rsidRDefault="00F1595B" w:rsidP="001902E2">
            <w:proofErr w:type="spellStart"/>
            <w:r>
              <w:t>ProductOption</w:t>
            </w:r>
            <w:proofErr w:type="spellEnd"/>
          </w:p>
          <w:p w14:paraId="2035BFAF" w14:textId="3FFFC682" w:rsidR="00F1595B" w:rsidRDefault="00F1595B" w:rsidP="001902E2">
            <w:proofErr w:type="spellStart"/>
            <w:r>
              <w:t>ProductColour</w:t>
            </w:r>
            <w:proofErr w:type="spellEnd"/>
          </w:p>
          <w:p w14:paraId="526F4A42" w14:textId="3016AA00" w:rsidR="00F1595B" w:rsidRDefault="00F1595B" w:rsidP="001902E2">
            <w:proofErr w:type="spellStart"/>
            <w:r>
              <w:t>ProductSize</w:t>
            </w:r>
            <w:proofErr w:type="spellEnd"/>
          </w:p>
          <w:p w14:paraId="56724381" w14:textId="1331EA07" w:rsidR="0023295C" w:rsidRDefault="0023295C" w:rsidP="001902E2">
            <w:proofErr w:type="spellStart"/>
            <w:r>
              <w:t>ProductType</w:t>
            </w:r>
            <w:proofErr w:type="spellEnd"/>
          </w:p>
          <w:p w14:paraId="37DE6900" w14:textId="77777777" w:rsidR="00805366" w:rsidRDefault="00805366" w:rsidP="001902E2">
            <w:proofErr w:type="spellStart"/>
            <w:r>
              <w:t>ProductLink</w:t>
            </w:r>
            <w:proofErr w:type="spellEnd"/>
          </w:p>
          <w:p w14:paraId="6A6EF984" w14:textId="77777777" w:rsidR="00805366" w:rsidRDefault="00805366" w:rsidP="001902E2">
            <w:proofErr w:type="spellStart"/>
            <w:r>
              <w:t>ProductWebImage</w:t>
            </w:r>
            <w:proofErr w:type="spellEnd"/>
          </w:p>
          <w:p w14:paraId="19010073" w14:textId="453F2207" w:rsidR="00805366" w:rsidRDefault="00805366" w:rsidP="001902E2">
            <w:proofErr w:type="spellStart"/>
            <w:r>
              <w:t>ProductSubcategory</w:t>
            </w:r>
            <w:proofErr w:type="spellEnd"/>
          </w:p>
          <w:p w14:paraId="7CEBD0DA" w14:textId="77777777" w:rsidR="0023295C" w:rsidRDefault="00D564D8" w:rsidP="001902E2">
            <w:proofErr w:type="spellStart"/>
            <w:r>
              <w:t>ProductSizeGroup</w:t>
            </w:r>
            <w:proofErr w:type="spellEnd"/>
          </w:p>
          <w:p w14:paraId="490756F1" w14:textId="55A3AB33" w:rsidR="00F1595B" w:rsidRDefault="00286CB1" w:rsidP="001902E2">
            <w:proofErr w:type="spellStart"/>
            <w:r>
              <w:t>ProductRange</w:t>
            </w:r>
            <w:proofErr w:type="spellEnd"/>
          </w:p>
          <w:p w14:paraId="4727B334" w14:textId="77777777" w:rsidR="00787E88" w:rsidRDefault="00787E88" w:rsidP="001902E2">
            <w:r>
              <w:t>Subcategory</w:t>
            </w:r>
          </w:p>
          <w:p w14:paraId="548FCDAC" w14:textId="5591FB8B" w:rsidR="00787E88" w:rsidRPr="007A7B84" w:rsidRDefault="00787E88" w:rsidP="001902E2">
            <w:r>
              <w:t>Category</w:t>
            </w:r>
          </w:p>
        </w:tc>
        <w:tc>
          <w:tcPr>
            <w:tcW w:w="4258" w:type="dxa"/>
          </w:tcPr>
          <w:p w14:paraId="2BD2357F" w14:textId="77777777" w:rsidR="00787E88" w:rsidRDefault="00787E88" w:rsidP="001902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</w:tbl>
    <w:p w14:paraId="5A037CB3" w14:textId="77777777" w:rsidR="00787E88" w:rsidRDefault="00787E88" w:rsidP="002407EE"/>
    <w:p w14:paraId="0357AA40" w14:textId="625BD9E1" w:rsidR="003F0C2B" w:rsidRDefault="008A5897" w:rsidP="003F0C2B">
      <w:pPr>
        <w:pStyle w:val="Heading3"/>
      </w:pPr>
      <w:bookmarkStart w:id="25" w:name="_Toc181961496"/>
      <w:r>
        <w:t>Get Product</w:t>
      </w:r>
      <w:r w:rsidR="00CF300B">
        <w:t>s</w:t>
      </w:r>
      <w:r w:rsidR="00C01BE0">
        <w:t xml:space="preserve"> By </w:t>
      </w:r>
      <w:r w:rsidR="00DE0C95">
        <w:t xml:space="preserve">Sub </w:t>
      </w:r>
      <w:r w:rsidR="00C01BE0">
        <w:t>Category</w:t>
      </w:r>
      <w:bookmarkEnd w:id="25"/>
    </w:p>
    <w:p w14:paraId="1454A3E8" w14:textId="77777777" w:rsidR="009F41DF" w:rsidRPr="009F41DF" w:rsidRDefault="009F41DF" w:rsidP="009F41DF"/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2838"/>
        <w:gridCol w:w="389"/>
        <w:gridCol w:w="2450"/>
        <w:gridCol w:w="2839"/>
      </w:tblGrid>
      <w:tr w:rsidR="003F0C2B" w14:paraId="6585E283" w14:textId="77777777" w:rsidTr="001902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4D945B33" w14:textId="77777777" w:rsidR="003F0C2B" w:rsidRDefault="003F0C2B" w:rsidP="001902E2"/>
          <w:p w14:paraId="21B03086" w14:textId="7D2F95DB" w:rsidR="003F0C2B" w:rsidRDefault="003F0C2B" w:rsidP="003178FC">
            <w:r>
              <w:t xml:space="preserve">List </w:t>
            </w:r>
            <w:r w:rsidR="004E68B3">
              <w:t xml:space="preserve">by </w:t>
            </w:r>
            <w:r w:rsidR="005F3AD9">
              <w:t xml:space="preserve">Sub </w:t>
            </w:r>
            <w:r w:rsidR="004E68B3">
              <w:t>Category</w:t>
            </w:r>
            <w:r w:rsidR="007B0DC1">
              <w:t xml:space="preserve"> </w:t>
            </w:r>
          </w:p>
          <w:p w14:paraId="53AE6C84" w14:textId="7DB5D0A3" w:rsidR="003178FC" w:rsidRDefault="003178FC" w:rsidP="003D519E"/>
        </w:tc>
      </w:tr>
      <w:tr w:rsidR="003F0C2B" w14:paraId="706EEDB9" w14:textId="77777777" w:rsidTr="001902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5C4F9E45" w14:textId="51C098EF" w:rsidR="003F0C2B" w:rsidRDefault="003F0C2B" w:rsidP="001902E2"/>
          <w:p w14:paraId="45F05154" w14:textId="3C007AA1" w:rsidR="00561075" w:rsidRDefault="003F0C2B" w:rsidP="006B090B">
            <w:proofErr w:type="spellStart"/>
            <w:r>
              <w:t>api</w:t>
            </w:r>
            <w:proofErr w:type="spellEnd"/>
            <w:r>
              <w:t>/product</w:t>
            </w:r>
            <w:r w:rsidR="00566E6A">
              <w:t>/</w:t>
            </w:r>
            <w:proofErr w:type="spellStart"/>
            <w:r w:rsidR="008539A6">
              <w:t>subC</w:t>
            </w:r>
            <w:r w:rsidR="00113253">
              <w:t>ategoryList</w:t>
            </w:r>
            <w:proofErr w:type="spellEnd"/>
          </w:p>
          <w:p w14:paraId="6204E26A" w14:textId="20F7F525" w:rsidR="00486075" w:rsidRDefault="00486075" w:rsidP="006B090B"/>
        </w:tc>
      </w:tr>
      <w:tr w:rsidR="003F0C2B" w14:paraId="43426B44" w14:textId="77777777" w:rsidTr="001902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6AA2BDA7" w14:textId="77777777" w:rsidR="003F0C2B" w:rsidRPr="007C2870" w:rsidRDefault="003F0C2B" w:rsidP="001902E2">
            <w:r w:rsidRPr="007C2870">
              <w:t>Field</w:t>
            </w:r>
          </w:p>
        </w:tc>
        <w:tc>
          <w:tcPr>
            <w:tcW w:w="2839" w:type="dxa"/>
            <w:gridSpan w:val="2"/>
          </w:tcPr>
          <w:p w14:paraId="00529BCB" w14:textId="77777777" w:rsidR="003F0C2B" w:rsidRPr="007C2870" w:rsidRDefault="003F0C2B" w:rsidP="001902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C2870">
              <w:rPr>
                <w:b/>
              </w:rPr>
              <w:t>Required</w:t>
            </w:r>
          </w:p>
        </w:tc>
        <w:tc>
          <w:tcPr>
            <w:tcW w:w="2839" w:type="dxa"/>
          </w:tcPr>
          <w:p w14:paraId="7C2F7257" w14:textId="77777777" w:rsidR="003F0C2B" w:rsidRPr="007C2870" w:rsidRDefault="003F0C2B" w:rsidP="001902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C2870">
              <w:rPr>
                <w:b/>
              </w:rPr>
              <w:t>Description</w:t>
            </w:r>
          </w:p>
        </w:tc>
      </w:tr>
      <w:tr w:rsidR="003F0C2B" w14:paraId="1875B2C4" w14:textId="77777777" w:rsidTr="001902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6619FB13" w14:textId="44DE56A0" w:rsidR="003F0C2B" w:rsidRPr="007C2870" w:rsidRDefault="007D0132" w:rsidP="001902E2">
            <w:pPr>
              <w:rPr>
                <w:bCs w:val="0"/>
              </w:rPr>
            </w:pPr>
            <w:proofErr w:type="spellStart"/>
            <w:r>
              <w:rPr>
                <w:b w:val="0"/>
              </w:rPr>
              <w:t>subC</w:t>
            </w:r>
            <w:r w:rsidR="00566E6A">
              <w:rPr>
                <w:b w:val="0"/>
              </w:rPr>
              <w:t>ategoryId</w:t>
            </w:r>
            <w:proofErr w:type="spellEnd"/>
          </w:p>
        </w:tc>
        <w:tc>
          <w:tcPr>
            <w:tcW w:w="2839" w:type="dxa"/>
            <w:gridSpan w:val="2"/>
          </w:tcPr>
          <w:p w14:paraId="0DC1ECE9" w14:textId="674A760F" w:rsidR="003F0C2B" w:rsidRPr="007C2870" w:rsidRDefault="00513385" w:rsidP="001902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Yes</w:t>
            </w:r>
          </w:p>
        </w:tc>
        <w:tc>
          <w:tcPr>
            <w:tcW w:w="2839" w:type="dxa"/>
          </w:tcPr>
          <w:p w14:paraId="63AA546D" w14:textId="6CE295A2" w:rsidR="003F0C2B" w:rsidRPr="00AB1C83" w:rsidRDefault="00513385" w:rsidP="001902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</w:t>
            </w:r>
            <w:r w:rsidR="002E463E">
              <w:t xml:space="preserve">sub </w:t>
            </w:r>
            <w:r>
              <w:t>category to search by</w:t>
            </w:r>
          </w:p>
        </w:tc>
      </w:tr>
      <w:tr w:rsidR="007B0DC1" w14:paraId="7D8821C2" w14:textId="77777777" w:rsidTr="001902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3E115741" w14:textId="6ABD1B16" w:rsidR="007B0DC1" w:rsidRDefault="004F1BC6" w:rsidP="001902E2">
            <w:pPr>
              <w:rPr>
                <w:b w:val="0"/>
              </w:rPr>
            </w:pPr>
            <w:r>
              <w:rPr>
                <w:b w:val="0"/>
              </w:rPr>
              <w:t>detailed</w:t>
            </w:r>
          </w:p>
        </w:tc>
        <w:tc>
          <w:tcPr>
            <w:tcW w:w="2839" w:type="dxa"/>
            <w:gridSpan w:val="2"/>
          </w:tcPr>
          <w:p w14:paraId="654C4F8C" w14:textId="77777777" w:rsidR="007B0DC1" w:rsidRDefault="007B0DC1" w:rsidP="001902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No</w:t>
            </w:r>
          </w:p>
          <w:p w14:paraId="3A4D2A5C" w14:textId="36810391" w:rsidR="007B0DC1" w:rsidRDefault="007B0DC1" w:rsidP="004F3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 xml:space="preserve">Default: </w:t>
            </w:r>
            <w:r w:rsidR="004F3112">
              <w:rPr>
                <w:bCs/>
              </w:rPr>
              <w:t>false</w:t>
            </w:r>
          </w:p>
        </w:tc>
        <w:tc>
          <w:tcPr>
            <w:tcW w:w="2839" w:type="dxa"/>
          </w:tcPr>
          <w:p w14:paraId="3D5EEBC8" w14:textId="49AA4914" w:rsidR="007B0DC1" w:rsidRDefault="00931549" w:rsidP="001902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 to true to retrieve a product in detailed mode.</w:t>
            </w:r>
          </w:p>
        </w:tc>
      </w:tr>
      <w:tr w:rsidR="003F0C2B" w14:paraId="5691CCCB" w14:textId="77777777" w:rsidTr="001902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gridSpan w:val="2"/>
            <w:shd w:val="clear" w:color="auto" w:fill="76923C" w:themeFill="accent3" w:themeFillShade="BF"/>
          </w:tcPr>
          <w:p w14:paraId="7657C285" w14:textId="3B94A080" w:rsidR="003F0C2B" w:rsidRDefault="003F0C2B" w:rsidP="001902E2">
            <w:pPr>
              <w:rPr>
                <w:color w:val="FFFFFF" w:themeColor="background1"/>
              </w:rPr>
            </w:pPr>
          </w:p>
          <w:p w14:paraId="1FCE66CC" w14:textId="77777777" w:rsidR="003F0C2B" w:rsidRDefault="003F0C2B" w:rsidP="001902E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RETURNS</w:t>
            </w:r>
          </w:p>
          <w:p w14:paraId="4C4A6AF6" w14:textId="77777777" w:rsidR="003F0C2B" w:rsidRPr="00CD186D" w:rsidRDefault="003F0C2B" w:rsidP="001902E2">
            <w:pPr>
              <w:rPr>
                <w:color w:val="FFFFFF" w:themeColor="background1"/>
              </w:rPr>
            </w:pPr>
          </w:p>
        </w:tc>
        <w:tc>
          <w:tcPr>
            <w:tcW w:w="2450" w:type="dxa"/>
            <w:shd w:val="clear" w:color="auto" w:fill="76923C" w:themeFill="accent3" w:themeFillShade="BF"/>
          </w:tcPr>
          <w:p w14:paraId="5DF64AD0" w14:textId="77777777" w:rsidR="003F0C2B" w:rsidRPr="007C2870" w:rsidRDefault="003F0C2B" w:rsidP="001902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839" w:type="dxa"/>
            <w:shd w:val="clear" w:color="auto" w:fill="76923C" w:themeFill="accent3" w:themeFillShade="BF"/>
          </w:tcPr>
          <w:p w14:paraId="4CA0F989" w14:textId="77777777" w:rsidR="003F0C2B" w:rsidRPr="007C2870" w:rsidRDefault="003F0C2B" w:rsidP="001902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3F0C2B" w14:paraId="57EF12B8" w14:textId="77777777" w:rsidTr="001902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gridSpan w:val="2"/>
            <w:shd w:val="clear" w:color="auto" w:fill="auto"/>
          </w:tcPr>
          <w:p w14:paraId="326A6149" w14:textId="77777777" w:rsidR="003F0C2B" w:rsidRDefault="003F0C2B" w:rsidP="001902E2">
            <w:pPr>
              <w:rPr>
                <w:color w:val="FFFFFF" w:themeColor="background1"/>
              </w:rPr>
            </w:pPr>
            <w:r w:rsidRPr="007C2870">
              <w:t>Field</w:t>
            </w:r>
          </w:p>
        </w:tc>
        <w:tc>
          <w:tcPr>
            <w:tcW w:w="2450" w:type="dxa"/>
            <w:shd w:val="clear" w:color="auto" w:fill="auto"/>
          </w:tcPr>
          <w:p w14:paraId="362309AF" w14:textId="77777777" w:rsidR="003F0C2B" w:rsidRPr="007C2870" w:rsidRDefault="003F0C2B" w:rsidP="001902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2839" w:type="dxa"/>
            <w:shd w:val="clear" w:color="auto" w:fill="auto"/>
          </w:tcPr>
          <w:p w14:paraId="79374215" w14:textId="77777777" w:rsidR="003F0C2B" w:rsidRPr="007C2870" w:rsidRDefault="003F0C2B" w:rsidP="001902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C2870">
              <w:rPr>
                <w:b/>
              </w:rPr>
              <w:t>Description</w:t>
            </w:r>
          </w:p>
        </w:tc>
      </w:tr>
      <w:tr w:rsidR="003F0C2B" w14:paraId="7588C517" w14:textId="77777777" w:rsidTr="001902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gridSpan w:val="2"/>
            <w:shd w:val="clear" w:color="auto" w:fill="auto"/>
          </w:tcPr>
          <w:p w14:paraId="09ADF6B0" w14:textId="77777777" w:rsidR="003F0C2B" w:rsidRDefault="003F0C2B" w:rsidP="001902E2">
            <w:pPr>
              <w:rPr>
                <w:b w:val="0"/>
              </w:rPr>
            </w:pPr>
            <w:r>
              <w:rPr>
                <w:b w:val="0"/>
              </w:rPr>
              <w:t>Array (</w:t>
            </w:r>
          </w:p>
        </w:tc>
        <w:tc>
          <w:tcPr>
            <w:tcW w:w="2450" w:type="dxa"/>
            <w:shd w:val="clear" w:color="auto" w:fill="auto"/>
          </w:tcPr>
          <w:p w14:paraId="71DD693E" w14:textId="77777777" w:rsidR="003F0C2B" w:rsidRDefault="003F0C2B" w:rsidP="001902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Array</w:t>
            </w:r>
          </w:p>
        </w:tc>
        <w:tc>
          <w:tcPr>
            <w:tcW w:w="2839" w:type="dxa"/>
            <w:shd w:val="clear" w:color="auto" w:fill="auto"/>
          </w:tcPr>
          <w:p w14:paraId="561B6F46" w14:textId="77777777" w:rsidR="003F0C2B" w:rsidRDefault="003F0C2B" w:rsidP="001902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3F0C2B" w14:paraId="39764222" w14:textId="77777777" w:rsidTr="001902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gridSpan w:val="2"/>
            <w:shd w:val="clear" w:color="auto" w:fill="auto"/>
          </w:tcPr>
          <w:p w14:paraId="1AFDFC71" w14:textId="0A4C6D37" w:rsidR="003F0C2B" w:rsidRDefault="003F0C2B" w:rsidP="007B0DC1">
            <w:pPr>
              <w:rPr>
                <w:b w:val="0"/>
              </w:rPr>
            </w:pPr>
            <w:r>
              <w:rPr>
                <w:b w:val="0"/>
              </w:rPr>
              <w:t xml:space="preserve">  </w:t>
            </w:r>
            <w:r w:rsidR="008C6BC1">
              <w:rPr>
                <w:b w:val="0"/>
              </w:rPr>
              <w:t>Product</w:t>
            </w:r>
          </w:p>
        </w:tc>
        <w:tc>
          <w:tcPr>
            <w:tcW w:w="2450" w:type="dxa"/>
            <w:shd w:val="clear" w:color="auto" w:fill="auto"/>
          </w:tcPr>
          <w:p w14:paraId="33FD646F" w14:textId="77777777" w:rsidR="003F0C2B" w:rsidRDefault="00342B84" w:rsidP="007B0D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Product </w:t>
            </w:r>
            <w:r w:rsidR="003F0C2B">
              <w:t>Object</w:t>
            </w:r>
          </w:p>
          <w:p w14:paraId="1CCA42E9" w14:textId="630900E1" w:rsidR="00601BE7" w:rsidRDefault="00601BE7" w:rsidP="007B0D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(Detailed or Summary)</w:t>
            </w:r>
          </w:p>
        </w:tc>
        <w:tc>
          <w:tcPr>
            <w:tcW w:w="2839" w:type="dxa"/>
            <w:shd w:val="clear" w:color="auto" w:fill="auto"/>
          </w:tcPr>
          <w:p w14:paraId="16759F8B" w14:textId="19BC3033" w:rsidR="003F0C2B" w:rsidRPr="000074BE" w:rsidRDefault="003F0C2B" w:rsidP="00C544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</w:t>
            </w:r>
            <w:r w:rsidR="00C54466">
              <w:t xml:space="preserve">product object in </w:t>
            </w:r>
            <w:r w:rsidR="00D531C0">
              <w:t>it’s</w:t>
            </w:r>
            <w:r w:rsidR="00C54466">
              <w:t xml:space="preserve"> summary form</w:t>
            </w:r>
            <w:r w:rsidR="007B0DC1">
              <w:t xml:space="preserve"> or detailed form.</w:t>
            </w:r>
          </w:p>
        </w:tc>
      </w:tr>
      <w:tr w:rsidR="003F0C2B" w14:paraId="5C516249" w14:textId="77777777" w:rsidTr="001902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gridSpan w:val="2"/>
            <w:shd w:val="clear" w:color="auto" w:fill="auto"/>
          </w:tcPr>
          <w:p w14:paraId="68441CCB" w14:textId="77777777" w:rsidR="003F0C2B" w:rsidRDefault="003F0C2B" w:rsidP="001902E2">
            <w:pPr>
              <w:rPr>
                <w:b w:val="0"/>
              </w:rPr>
            </w:pPr>
            <w:r>
              <w:rPr>
                <w:b w:val="0"/>
              </w:rPr>
              <w:t>)</w:t>
            </w:r>
          </w:p>
        </w:tc>
        <w:tc>
          <w:tcPr>
            <w:tcW w:w="2450" w:type="dxa"/>
            <w:shd w:val="clear" w:color="auto" w:fill="auto"/>
          </w:tcPr>
          <w:p w14:paraId="18118C90" w14:textId="77777777" w:rsidR="003F0C2B" w:rsidRDefault="003F0C2B" w:rsidP="001902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39" w:type="dxa"/>
            <w:shd w:val="clear" w:color="auto" w:fill="auto"/>
          </w:tcPr>
          <w:p w14:paraId="744A2A9B" w14:textId="77777777" w:rsidR="003F0C2B" w:rsidRDefault="003F0C2B" w:rsidP="001902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</w:tbl>
    <w:p w14:paraId="21B802BD" w14:textId="77777777" w:rsidR="005C3107" w:rsidRPr="005C3107" w:rsidRDefault="005C3107" w:rsidP="005C3107"/>
    <w:p w14:paraId="380CAE0C" w14:textId="77777777" w:rsidR="00B9337A" w:rsidRDefault="00B9337A" w:rsidP="00B9337A"/>
    <w:p w14:paraId="597DD707" w14:textId="77777777" w:rsidR="00B9337A" w:rsidRPr="00B9337A" w:rsidRDefault="00B9337A" w:rsidP="00B9337A"/>
    <w:p w14:paraId="3174C63A" w14:textId="65AD7EBC" w:rsidR="009143CD" w:rsidRDefault="009143CD" w:rsidP="009143CD">
      <w:pPr>
        <w:pStyle w:val="Heading2"/>
      </w:pPr>
      <w:bookmarkStart w:id="26" w:name="_Toc181961497"/>
      <w:r>
        <w:t>Orders</w:t>
      </w:r>
      <w:bookmarkEnd w:id="26"/>
    </w:p>
    <w:p w14:paraId="4BAF0B1F" w14:textId="77777777" w:rsidR="00B9337A" w:rsidRDefault="00B9337A" w:rsidP="00B9337A"/>
    <w:p w14:paraId="154A8D77" w14:textId="77777777" w:rsidR="00B9337A" w:rsidRPr="00B9337A" w:rsidRDefault="00B9337A" w:rsidP="00B9337A"/>
    <w:p w14:paraId="6821C29A" w14:textId="3258DEDA" w:rsidR="00B9337A" w:rsidRDefault="00DD25EF" w:rsidP="00B9337A">
      <w:pPr>
        <w:pStyle w:val="Heading2"/>
      </w:pPr>
      <w:bookmarkStart w:id="27" w:name="_Toc181961498"/>
      <w:r>
        <w:t>Drop Ship</w:t>
      </w:r>
      <w:bookmarkEnd w:id="27"/>
    </w:p>
    <w:p w14:paraId="72338CDF" w14:textId="77777777" w:rsidR="00B9337A" w:rsidRDefault="00B9337A" w:rsidP="00B9337A"/>
    <w:p w14:paraId="3D5EE043" w14:textId="3A94C7BA" w:rsidR="001E514D" w:rsidRDefault="001E514D" w:rsidP="001E514D">
      <w:pPr>
        <w:pStyle w:val="Heading1"/>
      </w:pPr>
      <w:bookmarkStart w:id="28" w:name="_Toc181961499"/>
      <w:r>
        <w:t>Rest API – Complex Objects</w:t>
      </w:r>
      <w:bookmarkEnd w:id="28"/>
    </w:p>
    <w:p w14:paraId="4859F926" w14:textId="646D23D7" w:rsidR="00D16F36" w:rsidRDefault="00D16F36" w:rsidP="00990BD5">
      <w:pPr>
        <w:pStyle w:val="Heading2"/>
      </w:pPr>
      <w:bookmarkStart w:id="29" w:name="_Toc181961500"/>
      <w:r>
        <w:t>Product - Detail Format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3227"/>
        <w:gridCol w:w="2450"/>
        <w:gridCol w:w="2839"/>
      </w:tblGrid>
      <w:tr w:rsidR="00D16F36" w:rsidRPr="007C2870" w14:paraId="62D1A89F" w14:textId="77777777" w:rsidTr="000129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shd w:val="clear" w:color="auto" w:fill="76923C" w:themeFill="accent3" w:themeFillShade="BF"/>
          </w:tcPr>
          <w:p w14:paraId="27BC9700" w14:textId="77777777" w:rsidR="00D16F36" w:rsidRDefault="00D16F36" w:rsidP="00012985"/>
          <w:p w14:paraId="08F9B152" w14:textId="77777777" w:rsidR="00D16F36" w:rsidRDefault="00D16F36" w:rsidP="00012985">
            <w:r>
              <w:t>Product</w:t>
            </w:r>
          </w:p>
          <w:p w14:paraId="6E1453DA" w14:textId="77777777" w:rsidR="00D16F36" w:rsidRPr="00CD186D" w:rsidRDefault="00D16F36" w:rsidP="00012985"/>
        </w:tc>
        <w:tc>
          <w:tcPr>
            <w:tcW w:w="2450" w:type="dxa"/>
            <w:shd w:val="clear" w:color="auto" w:fill="76923C" w:themeFill="accent3" w:themeFillShade="BF"/>
          </w:tcPr>
          <w:p w14:paraId="1CE1D3D3" w14:textId="77777777" w:rsidR="00D16F36" w:rsidRPr="007C2870" w:rsidRDefault="00D16F36" w:rsidP="000129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tcW w:w="2839" w:type="dxa"/>
            <w:shd w:val="clear" w:color="auto" w:fill="76923C" w:themeFill="accent3" w:themeFillShade="BF"/>
          </w:tcPr>
          <w:p w14:paraId="1E88026C" w14:textId="77777777" w:rsidR="00D16F36" w:rsidRPr="007C2870" w:rsidRDefault="00D16F36" w:rsidP="000129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D16F36" w:rsidRPr="007C2870" w14:paraId="43283CF4" w14:textId="77777777" w:rsidTr="000129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shd w:val="clear" w:color="auto" w:fill="auto"/>
          </w:tcPr>
          <w:p w14:paraId="203ECF3A" w14:textId="77777777" w:rsidR="00D16F36" w:rsidRDefault="00D16F36" w:rsidP="00012985">
            <w:pPr>
              <w:rPr>
                <w:color w:val="FFFFFF" w:themeColor="background1"/>
              </w:rPr>
            </w:pPr>
            <w:r w:rsidRPr="007C2870">
              <w:t>Field</w:t>
            </w:r>
          </w:p>
        </w:tc>
        <w:tc>
          <w:tcPr>
            <w:tcW w:w="2450" w:type="dxa"/>
            <w:shd w:val="clear" w:color="auto" w:fill="auto"/>
          </w:tcPr>
          <w:p w14:paraId="24A0BA64" w14:textId="77777777" w:rsidR="00D16F36" w:rsidRPr="007C2870" w:rsidRDefault="00D16F36" w:rsidP="000129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2839" w:type="dxa"/>
            <w:shd w:val="clear" w:color="auto" w:fill="auto"/>
          </w:tcPr>
          <w:p w14:paraId="451B4B65" w14:textId="77777777" w:rsidR="00D16F36" w:rsidRPr="007C2870" w:rsidRDefault="00D16F36" w:rsidP="000129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C2870">
              <w:rPr>
                <w:b/>
              </w:rPr>
              <w:t>Description</w:t>
            </w:r>
          </w:p>
        </w:tc>
      </w:tr>
      <w:tr w:rsidR="00D16F36" w14:paraId="15C0031E" w14:textId="77777777" w:rsidTr="000129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shd w:val="clear" w:color="auto" w:fill="auto"/>
          </w:tcPr>
          <w:p w14:paraId="7359E921" w14:textId="4CFD7D0F" w:rsidR="00D16F36" w:rsidRDefault="00D16F36" w:rsidP="00012985">
            <w:pPr>
              <w:rPr>
                <w:b w:val="0"/>
              </w:rPr>
            </w:pPr>
            <w:bookmarkStart w:id="30" w:name="_GoBack"/>
            <w:bookmarkEnd w:id="30"/>
            <w:r>
              <w:rPr>
                <w:b w:val="0"/>
              </w:rPr>
              <w:t>i</w:t>
            </w:r>
            <w:r w:rsidRPr="00595F2F">
              <w:rPr>
                <w:b w:val="0"/>
              </w:rPr>
              <w:t>d</w:t>
            </w:r>
          </w:p>
        </w:tc>
        <w:tc>
          <w:tcPr>
            <w:tcW w:w="2450" w:type="dxa"/>
            <w:shd w:val="clear" w:color="auto" w:fill="auto"/>
          </w:tcPr>
          <w:p w14:paraId="5B519B76" w14:textId="77777777" w:rsidR="00D16F36" w:rsidRDefault="00D16F36" w:rsidP="000129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2839" w:type="dxa"/>
            <w:shd w:val="clear" w:color="auto" w:fill="auto"/>
          </w:tcPr>
          <w:p w14:paraId="64C5DD19" w14:textId="77777777" w:rsidR="00D16F36" w:rsidRDefault="00D16F36" w:rsidP="000129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Product identifier</w:t>
            </w:r>
          </w:p>
        </w:tc>
      </w:tr>
      <w:tr w:rsidR="00D16F36" w14:paraId="61B67BD6" w14:textId="77777777" w:rsidTr="000129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shd w:val="clear" w:color="auto" w:fill="auto"/>
          </w:tcPr>
          <w:p w14:paraId="0244531E" w14:textId="33B394CC" w:rsidR="00D16F36" w:rsidRDefault="00D16F36" w:rsidP="00012985">
            <w:r>
              <w:rPr>
                <w:b w:val="0"/>
              </w:rPr>
              <w:t>name</w:t>
            </w:r>
          </w:p>
        </w:tc>
        <w:tc>
          <w:tcPr>
            <w:tcW w:w="2450" w:type="dxa"/>
            <w:shd w:val="clear" w:color="auto" w:fill="auto"/>
          </w:tcPr>
          <w:p w14:paraId="123568BD" w14:textId="77777777" w:rsidR="00D16F36" w:rsidRDefault="00D16F36" w:rsidP="000129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39" w:type="dxa"/>
            <w:shd w:val="clear" w:color="auto" w:fill="auto"/>
          </w:tcPr>
          <w:p w14:paraId="25FFCF0A" w14:textId="77777777" w:rsidR="00D16F36" w:rsidRDefault="00D16F36" w:rsidP="000129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Product name</w:t>
            </w:r>
          </w:p>
        </w:tc>
      </w:tr>
      <w:tr w:rsidR="00D16F36" w14:paraId="3D06E891" w14:textId="77777777" w:rsidTr="000129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shd w:val="clear" w:color="auto" w:fill="auto"/>
          </w:tcPr>
          <w:p w14:paraId="30B9AC57" w14:textId="0B60229D" w:rsidR="00D16F36" w:rsidRDefault="00D16F36" w:rsidP="00012985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shortUrl</w:t>
            </w:r>
            <w:proofErr w:type="spellEnd"/>
          </w:p>
        </w:tc>
        <w:tc>
          <w:tcPr>
            <w:tcW w:w="2450" w:type="dxa"/>
            <w:shd w:val="clear" w:color="auto" w:fill="auto"/>
          </w:tcPr>
          <w:p w14:paraId="5E155926" w14:textId="77777777" w:rsidR="00D16F36" w:rsidRDefault="00D16F36" w:rsidP="000129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39" w:type="dxa"/>
            <w:shd w:val="clear" w:color="auto" w:fill="auto"/>
          </w:tcPr>
          <w:p w14:paraId="7409F4F2" w14:textId="77777777" w:rsidR="00D16F36" w:rsidRDefault="00D16F36" w:rsidP="000129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 xml:space="preserve">Product </w:t>
            </w:r>
            <w:proofErr w:type="spellStart"/>
            <w:r>
              <w:t>shortUrl</w:t>
            </w:r>
            <w:proofErr w:type="spellEnd"/>
          </w:p>
        </w:tc>
      </w:tr>
      <w:tr w:rsidR="00D16F36" w14:paraId="482D3D9B" w14:textId="77777777" w:rsidTr="000129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shd w:val="clear" w:color="auto" w:fill="auto"/>
          </w:tcPr>
          <w:p w14:paraId="4D14D7DE" w14:textId="021CA5F9" w:rsidR="00D16F36" w:rsidRDefault="00D16F36" w:rsidP="00870517">
            <w:pPr>
              <w:rPr>
                <w:b w:val="0"/>
              </w:rPr>
            </w:pPr>
            <w:r>
              <w:rPr>
                <w:b w:val="0"/>
              </w:rPr>
              <w:t>options</w:t>
            </w:r>
          </w:p>
        </w:tc>
        <w:tc>
          <w:tcPr>
            <w:tcW w:w="2450" w:type="dxa"/>
            <w:shd w:val="clear" w:color="auto" w:fill="auto"/>
          </w:tcPr>
          <w:p w14:paraId="33AA4DA5" w14:textId="0586C833" w:rsidR="00D16F36" w:rsidRDefault="00D16F36" w:rsidP="001278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ProductOption</w:t>
            </w:r>
            <w:proofErr w:type="spellEnd"/>
            <w:r>
              <w:t xml:space="preserve"> </w:t>
            </w:r>
            <w:r w:rsidR="001278C9">
              <w:t>Array</w:t>
            </w:r>
          </w:p>
        </w:tc>
        <w:tc>
          <w:tcPr>
            <w:tcW w:w="2839" w:type="dxa"/>
            <w:shd w:val="clear" w:color="auto" w:fill="auto"/>
          </w:tcPr>
          <w:p w14:paraId="27717F4C" w14:textId="38C3DB58" w:rsidR="00D16F36" w:rsidRDefault="00943569" w:rsidP="00943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Product</w:t>
            </w:r>
            <w:r w:rsidR="00D16F36">
              <w:t xml:space="preserve"> options</w:t>
            </w:r>
          </w:p>
        </w:tc>
      </w:tr>
      <w:tr w:rsidR="00D16F36" w14:paraId="54E71F00" w14:textId="77777777" w:rsidTr="00ED2050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shd w:val="clear" w:color="auto" w:fill="auto"/>
          </w:tcPr>
          <w:p w14:paraId="0AA14997" w14:textId="2017F922" w:rsidR="00D16F36" w:rsidRPr="00A2120F" w:rsidRDefault="00547667" w:rsidP="00B91D02">
            <w:pPr>
              <w:rPr>
                <w:b w:val="0"/>
              </w:rPr>
            </w:pPr>
            <w:r>
              <w:rPr>
                <w:b w:val="0"/>
              </w:rPr>
              <w:t>i</w:t>
            </w:r>
            <w:r w:rsidR="00D16F36">
              <w:rPr>
                <w:b w:val="0"/>
              </w:rPr>
              <w:t>mage</w:t>
            </w:r>
            <w:r w:rsidR="00D836B3">
              <w:rPr>
                <w:b w:val="0"/>
              </w:rPr>
              <w:t>s</w:t>
            </w:r>
          </w:p>
        </w:tc>
        <w:tc>
          <w:tcPr>
            <w:tcW w:w="2450" w:type="dxa"/>
            <w:shd w:val="clear" w:color="auto" w:fill="auto"/>
          </w:tcPr>
          <w:p w14:paraId="6890D702" w14:textId="704A2B52" w:rsidR="00D16F36" w:rsidRPr="00A2120F" w:rsidRDefault="00D16F36" w:rsidP="002A71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Image</w:t>
            </w:r>
            <w:r w:rsidR="005800C3">
              <w:t xml:space="preserve"> Object</w:t>
            </w:r>
            <w:r>
              <w:t xml:space="preserve"> </w:t>
            </w:r>
            <w:r w:rsidR="002A717E">
              <w:t>Array</w:t>
            </w:r>
          </w:p>
        </w:tc>
        <w:tc>
          <w:tcPr>
            <w:tcW w:w="2839" w:type="dxa"/>
            <w:shd w:val="clear" w:color="auto" w:fill="auto"/>
          </w:tcPr>
          <w:p w14:paraId="17954790" w14:textId="63878AA9" w:rsidR="00D16F36" w:rsidRPr="00A2120F" w:rsidRDefault="00E66E6C" w:rsidP="000129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product Images</w:t>
            </w:r>
          </w:p>
        </w:tc>
      </w:tr>
      <w:tr w:rsidR="003263DF" w14:paraId="20964298" w14:textId="77777777" w:rsidTr="00ED20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shd w:val="clear" w:color="auto" w:fill="auto"/>
          </w:tcPr>
          <w:p w14:paraId="5AC60E30" w14:textId="52BD3F41" w:rsidR="003263DF" w:rsidRDefault="00547667" w:rsidP="00012985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p</w:t>
            </w:r>
            <w:r w:rsidR="005A4500">
              <w:rPr>
                <w:b w:val="0"/>
              </w:rPr>
              <w:t>roductType</w:t>
            </w:r>
            <w:proofErr w:type="spellEnd"/>
          </w:p>
        </w:tc>
        <w:tc>
          <w:tcPr>
            <w:tcW w:w="2450" w:type="dxa"/>
            <w:shd w:val="clear" w:color="auto" w:fill="auto"/>
          </w:tcPr>
          <w:p w14:paraId="7B1B35F4" w14:textId="34185A13" w:rsidR="003263DF" w:rsidRDefault="00AF04F7" w:rsidP="00AF04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Product</w:t>
            </w:r>
            <w:r w:rsidR="005A4500">
              <w:t>Type</w:t>
            </w:r>
            <w:proofErr w:type="spellEnd"/>
            <w:r w:rsidR="005A4500">
              <w:t xml:space="preserve"> </w:t>
            </w:r>
            <w:r>
              <w:t>Object</w:t>
            </w:r>
          </w:p>
        </w:tc>
        <w:tc>
          <w:tcPr>
            <w:tcW w:w="2839" w:type="dxa"/>
            <w:shd w:val="clear" w:color="auto" w:fill="auto"/>
          </w:tcPr>
          <w:p w14:paraId="5DF1CEC5" w14:textId="145F91C4" w:rsidR="003263DF" w:rsidRDefault="00D93E48" w:rsidP="000129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type</w:t>
            </w:r>
            <w:r w:rsidR="00D109CA">
              <w:t xml:space="preserve"> product</w:t>
            </w:r>
          </w:p>
        </w:tc>
      </w:tr>
      <w:tr w:rsidR="00AE5894" w14:paraId="5E862870" w14:textId="77777777" w:rsidTr="00ED2050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shd w:val="clear" w:color="auto" w:fill="auto"/>
          </w:tcPr>
          <w:p w14:paraId="1A3E4213" w14:textId="41309068" w:rsidR="00AE5894" w:rsidRDefault="00B81230" w:rsidP="00012985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retail</w:t>
            </w:r>
            <w:r w:rsidR="000D0711">
              <w:rPr>
                <w:b w:val="0"/>
              </w:rPr>
              <w:t>Active</w:t>
            </w:r>
            <w:proofErr w:type="spellEnd"/>
          </w:p>
        </w:tc>
        <w:tc>
          <w:tcPr>
            <w:tcW w:w="2450" w:type="dxa"/>
            <w:shd w:val="clear" w:color="auto" w:fill="auto"/>
          </w:tcPr>
          <w:p w14:paraId="6179A59F" w14:textId="044FD796" w:rsidR="00AE5894" w:rsidRDefault="00DC6F6D" w:rsidP="002A71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Boolean</w:t>
            </w:r>
          </w:p>
        </w:tc>
        <w:tc>
          <w:tcPr>
            <w:tcW w:w="2839" w:type="dxa"/>
            <w:shd w:val="clear" w:color="auto" w:fill="auto"/>
          </w:tcPr>
          <w:p w14:paraId="12D3B2FC" w14:textId="060E4261" w:rsidR="00AE5894" w:rsidRDefault="00DC6F6D" w:rsidP="000129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Active for retail</w:t>
            </w:r>
          </w:p>
        </w:tc>
      </w:tr>
      <w:tr w:rsidR="00E52560" w14:paraId="1924D3BE" w14:textId="77777777" w:rsidTr="00ED20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shd w:val="clear" w:color="auto" w:fill="auto"/>
          </w:tcPr>
          <w:p w14:paraId="4CE5D2BE" w14:textId="7F20BFEB" w:rsidR="00E52560" w:rsidRDefault="00547667" w:rsidP="00012985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wholesale</w:t>
            </w:r>
            <w:r w:rsidR="00E52560">
              <w:rPr>
                <w:b w:val="0"/>
              </w:rPr>
              <w:t>Active</w:t>
            </w:r>
            <w:proofErr w:type="spellEnd"/>
          </w:p>
        </w:tc>
        <w:tc>
          <w:tcPr>
            <w:tcW w:w="2450" w:type="dxa"/>
            <w:shd w:val="clear" w:color="auto" w:fill="auto"/>
          </w:tcPr>
          <w:p w14:paraId="27D2A21C" w14:textId="11DB0CBA" w:rsidR="00E52560" w:rsidRDefault="00A26511" w:rsidP="002A71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Boolean</w:t>
            </w:r>
          </w:p>
        </w:tc>
        <w:tc>
          <w:tcPr>
            <w:tcW w:w="2839" w:type="dxa"/>
            <w:shd w:val="clear" w:color="auto" w:fill="auto"/>
          </w:tcPr>
          <w:p w14:paraId="56A1D2E7" w14:textId="53DF583B" w:rsidR="00E52560" w:rsidRDefault="0098546B" w:rsidP="000129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Active for whole</w:t>
            </w:r>
            <w:r w:rsidR="00A26511">
              <w:t>sale</w:t>
            </w:r>
          </w:p>
        </w:tc>
      </w:tr>
      <w:tr w:rsidR="00990D03" w14:paraId="69A83AA5" w14:textId="77777777" w:rsidTr="00ED2050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shd w:val="clear" w:color="auto" w:fill="auto"/>
          </w:tcPr>
          <w:p w14:paraId="2FB99AED" w14:textId="266F87EB" w:rsidR="00990D03" w:rsidRDefault="00361370" w:rsidP="00012985">
            <w:pPr>
              <w:rPr>
                <w:b w:val="0"/>
              </w:rPr>
            </w:pPr>
            <w:r>
              <w:rPr>
                <w:b w:val="0"/>
              </w:rPr>
              <w:t>d</w:t>
            </w:r>
            <w:r w:rsidR="00451FEE">
              <w:rPr>
                <w:b w:val="0"/>
              </w:rPr>
              <w:t>escription</w:t>
            </w:r>
          </w:p>
        </w:tc>
        <w:tc>
          <w:tcPr>
            <w:tcW w:w="2450" w:type="dxa"/>
            <w:shd w:val="clear" w:color="auto" w:fill="auto"/>
          </w:tcPr>
          <w:p w14:paraId="7E794E6F" w14:textId="7184A512" w:rsidR="00990D03" w:rsidRDefault="00AA476A" w:rsidP="002A71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2839" w:type="dxa"/>
            <w:shd w:val="clear" w:color="auto" w:fill="auto"/>
          </w:tcPr>
          <w:p w14:paraId="0EC2FE73" w14:textId="6EC6E4ED" w:rsidR="00990D03" w:rsidRDefault="00C10A3D" w:rsidP="000129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Product description</w:t>
            </w:r>
          </w:p>
        </w:tc>
      </w:tr>
      <w:tr w:rsidR="006A22C5" w14:paraId="1CD9A6D0" w14:textId="77777777" w:rsidTr="00ED20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shd w:val="clear" w:color="auto" w:fill="auto"/>
          </w:tcPr>
          <w:p w14:paraId="3C9B0830" w14:textId="1FBE0B6E" w:rsidR="006A22C5" w:rsidRDefault="00361370" w:rsidP="00012985">
            <w:pPr>
              <w:rPr>
                <w:b w:val="0"/>
              </w:rPr>
            </w:pPr>
            <w:r>
              <w:rPr>
                <w:b w:val="0"/>
              </w:rPr>
              <w:t>m</w:t>
            </w:r>
            <w:r w:rsidR="00112A0D">
              <w:rPr>
                <w:b w:val="0"/>
              </w:rPr>
              <w:t>aterials</w:t>
            </w:r>
          </w:p>
        </w:tc>
        <w:tc>
          <w:tcPr>
            <w:tcW w:w="2450" w:type="dxa"/>
            <w:shd w:val="clear" w:color="auto" w:fill="auto"/>
          </w:tcPr>
          <w:p w14:paraId="2295FB5F" w14:textId="03E7C2CC" w:rsidR="006A22C5" w:rsidRDefault="00971579" w:rsidP="002A71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2839" w:type="dxa"/>
            <w:shd w:val="clear" w:color="auto" w:fill="auto"/>
          </w:tcPr>
          <w:p w14:paraId="6ED92E7F" w14:textId="57FE2381" w:rsidR="006A22C5" w:rsidRDefault="001640CE" w:rsidP="000129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Describes the product materials</w:t>
            </w:r>
          </w:p>
        </w:tc>
      </w:tr>
    </w:tbl>
    <w:p w14:paraId="3DC81E43" w14:textId="77777777" w:rsidR="00D16F36" w:rsidRDefault="00D16F36" w:rsidP="00D16F36"/>
    <w:p w14:paraId="0B3BA2CE" w14:textId="77777777" w:rsidR="00AB4C97" w:rsidRPr="00D16F36" w:rsidRDefault="00AB4C97" w:rsidP="00D16F36"/>
    <w:p w14:paraId="23D36C3E" w14:textId="20487AEA" w:rsidR="007C73AE" w:rsidRDefault="007C73AE" w:rsidP="00990BD5">
      <w:pPr>
        <w:pStyle w:val="Heading2"/>
      </w:pPr>
      <w:r>
        <w:t>Product  - Summary Format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3227"/>
        <w:gridCol w:w="2450"/>
        <w:gridCol w:w="2839"/>
      </w:tblGrid>
      <w:tr w:rsidR="00BD01AB" w:rsidRPr="007C2870" w14:paraId="19F41FCF" w14:textId="77777777" w:rsidTr="000129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shd w:val="clear" w:color="auto" w:fill="76923C" w:themeFill="accent3" w:themeFillShade="BF"/>
          </w:tcPr>
          <w:p w14:paraId="544FBB36" w14:textId="77777777" w:rsidR="00BD01AB" w:rsidRDefault="00BD01AB" w:rsidP="00012985"/>
          <w:p w14:paraId="11CDFA29" w14:textId="5F5582EE" w:rsidR="00BD01AB" w:rsidRDefault="00BD01AB" w:rsidP="00012985">
            <w:r>
              <w:t>Product</w:t>
            </w:r>
          </w:p>
          <w:p w14:paraId="2602B948" w14:textId="77777777" w:rsidR="00BD01AB" w:rsidRPr="00CD186D" w:rsidRDefault="00BD01AB" w:rsidP="00012985"/>
        </w:tc>
        <w:tc>
          <w:tcPr>
            <w:tcW w:w="2450" w:type="dxa"/>
            <w:shd w:val="clear" w:color="auto" w:fill="76923C" w:themeFill="accent3" w:themeFillShade="BF"/>
          </w:tcPr>
          <w:p w14:paraId="518AD672" w14:textId="77777777" w:rsidR="00BD01AB" w:rsidRPr="007C2870" w:rsidRDefault="00BD01AB" w:rsidP="000129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tcW w:w="2839" w:type="dxa"/>
            <w:shd w:val="clear" w:color="auto" w:fill="76923C" w:themeFill="accent3" w:themeFillShade="BF"/>
          </w:tcPr>
          <w:p w14:paraId="5651C4B4" w14:textId="77777777" w:rsidR="00BD01AB" w:rsidRPr="007C2870" w:rsidRDefault="00BD01AB" w:rsidP="000129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BD01AB" w:rsidRPr="007C2870" w14:paraId="0A6AE3E6" w14:textId="77777777" w:rsidTr="000129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shd w:val="clear" w:color="auto" w:fill="auto"/>
          </w:tcPr>
          <w:p w14:paraId="457509B0" w14:textId="77777777" w:rsidR="00BD01AB" w:rsidRDefault="00BD01AB" w:rsidP="00012985">
            <w:pPr>
              <w:rPr>
                <w:color w:val="FFFFFF" w:themeColor="background1"/>
              </w:rPr>
            </w:pPr>
            <w:r w:rsidRPr="007C2870">
              <w:t>Field</w:t>
            </w:r>
          </w:p>
        </w:tc>
        <w:tc>
          <w:tcPr>
            <w:tcW w:w="2450" w:type="dxa"/>
            <w:shd w:val="clear" w:color="auto" w:fill="auto"/>
          </w:tcPr>
          <w:p w14:paraId="36017556" w14:textId="77777777" w:rsidR="00BD01AB" w:rsidRPr="007C2870" w:rsidRDefault="00BD01AB" w:rsidP="000129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2839" w:type="dxa"/>
            <w:shd w:val="clear" w:color="auto" w:fill="auto"/>
          </w:tcPr>
          <w:p w14:paraId="70FF3A42" w14:textId="77777777" w:rsidR="00BD01AB" w:rsidRPr="007C2870" w:rsidRDefault="00BD01AB" w:rsidP="000129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C2870">
              <w:rPr>
                <w:b/>
              </w:rPr>
              <w:t>Description</w:t>
            </w:r>
          </w:p>
        </w:tc>
      </w:tr>
      <w:tr w:rsidR="00BD01AB" w14:paraId="7F76352D" w14:textId="77777777" w:rsidTr="000129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shd w:val="clear" w:color="auto" w:fill="auto"/>
          </w:tcPr>
          <w:p w14:paraId="159B97BD" w14:textId="58C93242" w:rsidR="00BD01AB" w:rsidRDefault="00D16F36" w:rsidP="00012985">
            <w:pPr>
              <w:rPr>
                <w:b w:val="0"/>
              </w:rPr>
            </w:pPr>
            <w:r>
              <w:rPr>
                <w:b w:val="0"/>
              </w:rPr>
              <w:t>I</w:t>
            </w:r>
            <w:r w:rsidR="00BD01AB" w:rsidRPr="00595F2F">
              <w:rPr>
                <w:b w:val="0"/>
              </w:rPr>
              <w:t>d</w:t>
            </w:r>
          </w:p>
        </w:tc>
        <w:tc>
          <w:tcPr>
            <w:tcW w:w="2450" w:type="dxa"/>
            <w:shd w:val="clear" w:color="auto" w:fill="auto"/>
          </w:tcPr>
          <w:p w14:paraId="0D18D9B9" w14:textId="77777777" w:rsidR="00BD01AB" w:rsidRDefault="00BD01AB" w:rsidP="000129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2839" w:type="dxa"/>
            <w:shd w:val="clear" w:color="auto" w:fill="auto"/>
          </w:tcPr>
          <w:p w14:paraId="0D653A31" w14:textId="44A17DE5" w:rsidR="00BD01AB" w:rsidRDefault="00BD01AB" w:rsidP="006273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Product identifier</w:t>
            </w:r>
          </w:p>
        </w:tc>
      </w:tr>
      <w:tr w:rsidR="00627358" w14:paraId="5A9F6F22" w14:textId="77777777" w:rsidTr="000129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shd w:val="clear" w:color="auto" w:fill="auto"/>
          </w:tcPr>
          <w:p w14:paraId="74E2F535" w14:textId="3999E9C4" w:rsidR="00627358" w:rsidRDefault="00627358" w:rsidP="00012985">
            <w:r>
              <w:rPr>
                <w:b w:val="0"/>
              </w:rPr>
              <w:t>name</w:t>
            </w:r>
          </w:p>
        </w:tc>
        <w:tc>
          <w:tcPr>
            <w:tcW w:w="2450" w:type="dxa"/>
            <w:shd w:val="clear" w:color="auto" w:fill="auto"/>
          </w:tcPr>
          <w:p w14:paraId="41E5E7D1" w14:textId="68F87447" w:rsidR="00627358" w:rsidRDefault="00627358" w:rsidP="000129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39" w:type="dxa"/>
            <w:shd w:val="clear" w:color="auto" w:fill="auto"/>
          </w:tcPr>
          <w:p w14:paraId="2BFB169E" w14:textId="1E91B929" w:rsidR="00627358" w:rsidRDefault="00627358" w:rsidP="000129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Product name</w:t>
            </w:r>
          </w:p>
        </w:tc>
      </w:tr>
      <w:tr w:rsidR="00627358" w14:paraId="25F372A6" w14:textId="77777777" w:rsidTr="000129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shd w:val="clear" w:color="auto" w:fill="auto"/>
          </w:tcPr>
          <w:p w14:paraId="31774CFC" w14:textId="60A9CB3C" w:rsidR="00627358" w:rsidRDefault="00627358" w:rsidP="00627358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shortUrl</w:t>
            </w:r>
            <w:proofErr w:type="spellEnd"/>
          </w:p>
        </w:tc>
        <w:tc>
          <w:tcPr>
            <w:tcW w:w="2450" w:type="dxa"/>
            <w:shd w:val="clear" w:color="auto" w:fill="auto"/>
          </w:tcPr>
          <w:p w14:paraId="48D12D06" w14:textId="77777777" w:rsidR="00627358" w:rsidRDefault="00627358" w:rsidP="000129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39" w:type="dxa"/>
            <w:shd w:val="clear" w:color="auto" w:fill="auto"/>
          </w:tcPr>
          <w:p w14:paraId="1BB911FA" w14:textId="34BCE46C" w:rsidR="00627358" w:rsidRDefault="00627358" w:rsidP="005061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 xml:space="preserve">Product </w:t>
            </w:r>
            <w:proofErr w:type="spellStart"/>
            <w:r w:rsidR="005061DA">
              <w:t>shortUrl</w:t>
            </w:r>
            <w:proofErr w:type="spellEnd"/>
          </w:p>
        </w:tc>
      </w:tr>
      <w:tr w:rsidR="00627358" w14:paraId="26F1396E" w14:textId="77777777" w:rsidTr="000129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shd w:val="clear" w:color="auto" w:fill="auto"/>
          </w:tcPr>
          <w:p w14:paraId="07820115" w14:textId="6CE69E20" w:rsidR="00627358" w:rsidRDefault="002641AD" w:rsidP="002641AD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priceLow</w:t>
            </w:r>
            <w:proofErr w:type="spellEnd"/>
          </w:p>
        </w:tc>
        <w:tc>
          <w:tcPr>
            <w:tcW w:w="2450" w:type="dxa"/>
            <w:shd w:val="clear" w:color="auto" w:fill="auto"/>
          </w:tcPr>
          <w:p w14:paraId="21702DA4" w14:textId="2E6A4E71" w:rsidR="00627358" w:rsidRDefault="002641AD" w:rsidP="000129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2839" w:type="dxa"/>
            <w:shd w:val="clear" w:color="auto" w:fill="auto"/>
          </w:tcPr>
          <w:p w14:paraId="6793AA18" w14:textId="13DFFEA0" w:rsidR="00737CEA" w:rsidRDefault="002641AD" w:rsidP="000129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Lowest price</w:t>
            </w:r>
          </w:p>
        </w:tc>
      </w:tr>
      <w:tr w:rsidR="002641AD" w14:paraId="50B08FBD" w14:textId="77777777" w:rsidTr="000129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shd w:val="clear" w:color="auto" w:fill="auto"/>
          </w:tcPr>
          <w:p w14:paraId="3BC1A519" w14:textId="664D2FF4" w:rsidR="002641AD" w:rsidRDefault="002641AD" w:rsidP="002641AD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priceHigh</w:t>
            </w:r>
            <w:proofErr w:type="spellEnd"/>
          </w:p>
        </w:tc>
        <w:tc>
          <w:tcPr>
            <w:tcW w:w="2450" w:type="dxa"/>
            <w:shd w:val="clear" w:color="auto" w:fill="auto"/>
          </w:tcPr>
          <w:p w14:paraId="0EE777B8" w14:textId="6DBCD945" w:rsidR="002641AD" w:rsidRDefault="002641AD" w:rsidP="000129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2839" w:type="dxa"/>
            <w:shd w:val="clear" w:color="auto" w:fill="auto"/>
          </w:tcPr>
          <w:p w14:paraId="60E873D5" w14:textId="00E80D41" w:rsidR="002641AD" w:rsidRDefault="002641AD" w:rsidP="000129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Highest price</w:t>
            </w:r>
          </w:p>
        </w:tc>
      </w:tr>
      <w:tr w:rsidR="00627358" w14:paraId="679C6F80" w14:textId="77777777" w:rsidTr="000129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shd w:val="clear" w:color="auto" w:fill="auto"/>
          </w:tcPr>
          <w:p w14:paraId="0F34FB38" w14:textId="3A358712" w:rsidR="00627358" w:rsidRPr="00A2120F" w:rsidRDefault="00911859" w:rsidP="00012985">
            <w:pPr>
              <w:rPr>
                <w:b w:val="0"/>
              </w:rPr>
            </w:pPr>
            <w:r>
              <w:rPr>
                <w:b w:val="0"/>
              </w:rPr>
              <w:t>image</w:t>
            </w:r>
          </w:p>
        </w:tc>
        <w:tc>
          <w:tcPr>
            <w:tcW w:w="2450" w:type="dxa"/>
            <w:shd w:val="clear" w:color="auto" w:fill="auto"/>
          </w:tcPr>
          <w:p w14:paraId="7E96470A" w14:textId="33E6E135" w:rsidR="00627358" w:rsidRPr="00A2120F" w:rsidRDefault="00ED2E20" w:rsidP="000129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Image </w:t>
            </w:r>
            <w:proofErr w:type="spellStart"/>
            <w:r>
              <w:t>url</w:t>
            </w:r>
            <w:proofErr w:type="spellEnd"/>
            <w:r>
              <w:t>.</w:t>
            </w:r>
          </w:p>
        </w:tc>
        <w:tc>
          <w:tcPr>
            <w:tcW w:w="2839" w:type="dxa"/>
            <w:shd w:val="clear" w:color="auto" w:fill="auto"/>
          </w:tcPr>
          <w:p w14:paraId="66305792" w14:textId="08B462C4" w:rsidR="00627358" w:rsidRPr="00A2120F" w:rsidRDefault="00627358" w:rsidP="000129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A7FC8" w14:paraId="7528FBD8" w14:textId="77777777" w:rsidTr="00BF2761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shd w:val="clear" w:color="auto" w:fill="auto"/>
          </w:tcPr>
          <w:p w14:paraId="4E615238" w14:textId="328B98CE" w:rsidR="007A7FC8" w:rsidRDefault="007A7FC8" w:rsidP="00BF2761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retailActive</w:t>
            </w:r>
            <w:proofErr w:type="spellEnd"/>
          </w:p>
        </w:tc>
        <w:tc>
          <w:tcPr>
            <w:tcW w:w="2450" w:type="dxa"/>
            <w:shd w:val="clear" w:color="auto" w:fill="auto"/>
          </w:tcPr>
          <w:p w14:paraId="069C1945" w14:textId="77777777" w:rsidR="007A7FC8" w:rsidRDefault="007A7FC8" w:rsidP="00BF27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Boolean</w:t>
            </w:r>
          </w:p>
        </w:tc>
        <w:tc>
          <w:tcPr>
            <w:tcW w:w="2839" w:type="dxa"/>
            <w:shd w:val="clear" w:color="auto" w:fill="auto"/>
          </w:tcPr>
          <w:p w14:paraId="2D822743" w14:textId="77777777" w:rsidR="007A7FC8" w:rsidRDefault="007A7FC8" w:rsidP="00BF27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Active for retail</w:t>
            </w:r>
          </w:p>
        </w:tc>
      </w:tr>
      <w:tr w:rsidR="007A7FC8" w14:paraId="6A9C280D" w14:textId="77777777" w:rsidTr="00BF27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shd w:val="clear" w:color="auto" w:fill="auto"/>
          </w:tcPr>
          <w:p w14:paraId="40528AC0" w14:textId="3071D374" w:rsidR="007A7FC8" w:rsidRDefault="007A7FC8" w:rsidP="00BF2761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wholesaleActive</w:t>
            </w:r>
            <w:proofErr w:type="spellEnd"/>
          </w:p>
        </w:tc>
        <w:tc>
          <w:tcPr>
            <w:tcW w:w="2450" w:type="dxa"/>
            <w:shd w:val="clear" w:color="auto" w:fill="auto"/>
          </w:tcPr>
          <w:p w14:paraId="39A1B633" w14:textId="77777777" w:rsidR="007A7FC8" w:rsidRDefault="007A7FC8" w:rsidP="00BF27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Boolean</w:t>
            </w:r>
          </w:p>
        </w:tc>
        <w:tc>
          <w:tcPr>
            <w:tcW w:w="2839" w:type="dxa"/>
            <w:shd w:val="clear" w:color="auto" w:fill="auto"/>
          </w:tcPr>
          <w:p w14:paraId="0BD7A330" w14:textId="77777777" w:rsidR="007A7FC8" w:rsidRDefault="007A7FC8" w:rsidP="00BF27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Active for wholesale</w:t>
            </w:r>
          </w:p>
        </w:tc>
      </w:tr>
    </w:tbl>
    <w:p w14:paraId="031D90CB" w14:textId="77777777" w:rsidR="007C73AE" w:rsidRDefault="007C73AE" w:rsidP="007C73AE"/>
    <w:p w14:paraId="580E03BE" w14:textId="7D19EC1A" w:rsidR="00013BE2" w:rsidRDefault="00013BE2" w:rsidP="007A7FC8">
      <w:pPr>
        <w:pStyle w:val="Heading2"/>
      </w:pPr>
      <w:r>
        <w:t>Product Image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3227"/>
        <w:gridCol w:w="2450"/>
        <w:gridCol w:w="2839"/>
      </w:tblGrid>
      <w:tr w:rsidR="00013BE2" w:rsidRPr="007C2870" w14:paraId="004FC464" w14:textId="77777777" w:rsidTr="00BF27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shd w:val="clear" w:color="auto" w:fill="76923C" w:themeFill="accent3" w:themeFillShade="BF"/>
          </w:tcPr>
          <w:p w14:paraId="66839090" w14:textId="77777777" w:rsidR="00013BE2" w:rsidRDefault="00013BE2" w:rsidP="00BF2761"/>
          <w:p w14:paraId="604DCC89" w14:textId="0D0FC1C1" w:rsidR="00013BE2" w:rsidRDefault="00013BE2" w:rsidP="00BF2761">
            <w:r>
              <w:t>Product</w:t>
            </w:r>
            <w:r>
              <w:t xml:space="preserve"> Image</w:t>
            </w:r>
          </w:p>
          <w:p w14:paraId="23AC9703" w14:textId="77777777" w:rsidR="00013BE2" w:rsidRPr="00CD186D" w:rsidRDefault="00013BE2" w:rsidP="00BF2761"/>
        </w:tc>
        <w:tc>
          <w:tcPr>
            <w:tcW w:w="2450" w:type="dxa"/>
            <w:shd w:val="clear" w:color="auto" w:fill="76923C" w:themeFill="accent3" w:themeFillShade="BF"/>
          </w:tcPr>
          <w:p w14:paraId="2F2A0F81" w14:textId="77777777" w:rsidR="00013BE2" w:rsidRPr="007C2870" w:rsidRDefault="00013BE2" w:rsidP="00BF27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tcW w:w="2839" w:type="dxa"/>
            <w:shd w:val="clear" w:color="auto" w:fill="76923C" w:themeFill="accent3" w:themeFillShade="BF"/>
          </w:tcPr>
          <w:p w14:paraId="7BA1914A" w14:textId="77777777" w:rsidR="00013BE2" w:rsidRPr="007C2870" w:rsidRDefault="00013BE2" w:rsidP="00BF27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013BE2" w:rsidRPr="007C2870" w14:paraId="370F1B8F" w14:textId="77777777" w:rsidTr="00BF27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shd w:val="clear" w:color="auto" w:fill="auto"/>
          </w:tcPr>
          <w:p w14:paraId="0F2DD13A" w14:textId="77777777" w:rsidR="00013BE2" w:rsidRDefault="00013BE2" w:rsidP="00BF2761">
            <w:pPr>
              <w:rPr>
                <w:color w:val="FFFFFF" w:themeColor="background1"/>
              </w:rPr>
            </w:pPr>
            <w:r w:rsidRPr="007C2870">
              <w:t>Field</w:t>
            </w:r>
          </w:p>
        </w:tc>
        <w:tc>
          <w:tcPr>
            <w:tcW w:w="2450" w:type="dxa"/>
            <w:shd w:val="clear" w:color="auto" w:fill="auto"/>
          </w:tcPr>
          <w:p w14:paraId="6BC04794" w14:textId="77777777" w:rsidR="00013BE2" w:rsidRPr="007C2870" w:rsidRDefault="00013BE2" w:rsidP="00BF27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2839" w:type="dxa"/>
            <w:shd w:val="clear" w:color="auto" w:fill="auto"/>
          </w:tcPr>
          <w:p w14:paraId="4A86F919" w14:textId="77777777" w:rsidR="00013BE2" w:rsidRPr="007C2870" w:rsidRDefault="00013BE2" w:rsidP="00BF27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C2870">
              <w:rPr>
                <w:b/>
              </w:rPr>
              <w:t>Description</w:t>
            </w:r>
          </w:p>
        </w:tc>
      </w:tr>
      <w:tr w:rsidR="00013BE2" w14:paraId="7F59050C" w14:textId="77777777" w:rsidTr="00BF27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shd w:val="clear" w:color="auto" w:fill="auto"/>
          </w:tcPr>
          <w:p w14:paraId="3FA0B976" w14:textId="61ECBEAD" w:rsidR="00013BE2" w:rsidRDefault="00013BE2" w:rsidP="00BF2761">
            <w:pPr>
              <w:rPr>
                <w:b w:val="0"/>
              </w:rPr>
            </w:pPr>
            <w:r>
              <w:rPr>
                <w:b w:val="0"/>
              </w:rPr>
              <w:t>i</w:t>
            </w:r>
            <w:r w:rsidRPr="00595F2F">
              <w:rPr>
                <w:b w:val="0"/>
              </w:rPr>
              <w:t>d</w:t>
            </w:r>
          </w:p>
        </w:tc>
        <w:tc>
          <w:tcPr>
            <w:tcW w:w="2450" w:type="dxa"/>
            <w:shd w:val="clear" w:color="auto" w:fill="auto"/>
          </w:tcPr>
          <w:p w14:paraId="13F7C068" w14:textId="77777777" w:rsidR="00013BE2" w:rsidRDefault="00013BE2" w:rsidP="00BF27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2839" w:type="dxa"/>
            <w:shd w:val="clear" w:color="auto" w:fill="auto"/>
          </w:tcPr>
          <w:p w14:paraId="229D15C6" w14:textId="05993B4F" w:rsidR="00013BE2" w:rsidRDefault="00013BE2" w:rsidP="00BF27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Product i</w:t>
            </w:r>
            <w:r w:rsidR="00133B09">
              <w:t xml:space="preserve">mage </w:t>
            </w:r>
            <w:r w:rsidR="001A5A6B">
              <w:t>i</w:t>
            </w:r>
            <w:r>
              <w:t>dentifier</w:t>
            </w:r>
          </w:p>
        </w:tc>
      </w:tr>
      <w:tr w:rsidR="00013BE2" w14:paraId="031BA47C" w14:textId="77777777" w:rsidTr="00BF27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shd w:val="clear" w:color="auto" w:fill="auto"/>
          </w:tcPr>
          <w:p w14:paraId="15239F70" w14:textId="0B24A299" w:rsidR="00013BE2" w:rsidRDefault="00013BE2" w:rsidP="00013BE2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url</w:t>
            </w:r>
            <w:proofErr w:type="spellEnd"/>
          </w:p>
        </w:tc>
        <w:tc>
          <w:tcPr>
            <w:tcW w:w="2450" w:type="dxa"/>
            <w:shd w:val="clear" w:color="auto" w:fill="auto"/>
          </w:tcPr>
          <w:p w14:paraId="12A84BC1" w14:textId="6DDDCCAB" w:rsidR="00013BE2" w:rsidRDefault="00013BE2" w:rsidP="00BF27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39" w:type="dxa"/>
            <w:shd w:val="clear" w:color="auto" w:fill="auto"/>
          </w:tcPr>
          <w:p w14:paraId="5D6EEA34" w14:textId="0DE9071C" w:rsidR="00013BE2" w:rsidRDefault="00AF2CD8" w:rsidP="00BF27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url</w:t>
            </w:r>
            <w:proofErr w:type="spellEnd"/>
            <w:r>
              <w:t xml:space="preserve"> to </w:t>
            </w:r>
            <w:proofErr w:type="spellStart"/>
            <w:r>
              <w:t>theimage</w:t>
            </w:r>
            <w:proofErr w:type="spellEnd"/>
          </w:p>
        </w:tc>
      </w:tr>
      <w:tr w:rsidR="00013BE2" w14:paraId="4ADEB65F" w14:textId="77777777" w:rsidTr="00BF27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shd w:val="clear" w:color="auto" w:fill="auto"/>
          </w:tcPr>
          <w:p w14:paraId="1CF5C95E" w14:textId="3088CCC6" w:rsidR="00013BE2" w:rsidRDefault="00013BE2" w:rsidP="00013BE2">
            <w:proofErr w:type="spellStart"/>
            <w:r>
              <w:rPr>
                <w:b w:val="0"/>
              </w:rPr>
              <w:t>displayOrder</w:t>
            </w:r>
            <w:proofErr w:type="spellEnd"/>
          </w:p>
        </w:tc>
        <w:tc>
          <w:tcPr>
            <w:tcW w:w="2450" w:type="dxa"/>
            <w:shd w:val="clear" w:color="auto" w:fill="auto"/>
          </w:tcPr>
          <w:p w14:paraId="1C3AEA20" w14:textId="579E48D5" w:rsidR="00013BE2" w:rsidRDefault="00013BE2" w:rsidP="00BF27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2839" w:type="dxa"/>
            <w:shd w:val="clear" w:color="auto" w:fill="auto"/>
          </w:tcPr>
          <w:p w14:paraId="1B349256" w14:textId="1F2015BE" w:rsidR="00013BE2" w:rsidRDefault="002C4D0E" w:rsidP="00BF27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 order</w:t>
            </w:r>
          </w:p>
        </w:tc>
      </w:tr>
    </w:tbl>
    <w:p w14:paraId="608C2FFD" w14:textId="77777777" w:rsidR="00013BE2" w:rsidRDefault="00013BE2" w:rsidP="00013BE2"/>
    <w:p w14:paraId="2B75E634" w14:textId="77777777" w:rsidR="00FA10A1" w:rsidRPr="00013BE2" w:rsidRDefault="00FA10A1" w:rsidP="00013BE2"/>
    <w:p w14:paraId="2F79C744" w14:textId="036AFF5B" w:rsidR="00A2623B" w:rsidRDefault="00A2623B" w:rsidP="007A7FC8">
      <w:pPr>
        <w:pStyle w:val="Heading2"/>
      </w:pPr>
      <w:r>
        <w:t xml:space="preserve">Product </w:t>
      </w:r>
      <w:proofErr w:type="spellStart"/>
      <w:r>
        <w:t>Colour</w:t>
      </w:r>
      <w:proofErr w:type="spellEnd"/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3227"/>
        <w:gridCol w:w="2450"/>
        <w:gridCol w:w="2839"/>
      </w:tblGrid>
      <w:tr w:rsidR="00A2623B" w:rsidRPr="007C2870" w14:paraId="6A957510" w14:textId="77777777" w:rsidTr="00BF27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shd w:val="clear" w:color="auto" w:fill="76923C" w:themeFill="accent3" w:themeFillShade="BF"/>
          </w:tcPr>
          <w:p w14:paraId="606CFFD2" w14:textId="77777777" w:rsidR="00A2623B" w:rsidRDefault="00A2623B" w:rsidP="00BF2761"/>
          <w:p w14:paraId="509F0B75" w14:textId="4769180D" w:rsidR="00A2623B" w:rsidRDefault="00A2623B" w:rsidP="00BF2761">
            <w:r>
              <w:t xml:space="preserve">Product </w:t>
            </w:r>
            <w:proofErr w:type="spellStart"/>
            <w:r w:rsidR="00FB7FDB">
              <w:t>Colour</w:t>
            </w:r>
            <w:proofErr w:type="spellEnd"/>
          </w:p>
          <w:p w14:paraId="00875E20" w14:textId="77777777" w:rsidR="00A2623B" w:rsidRPr="00CD186D" w:rsidRDefault="00A2623B" w:rsidP="00BF2761"/>
        </w:tc>
        <w:tc>
          <w:tcPr>
            <w:tcW w:w="2450" w:type="dxa"/>
            <w:shd w:val="clear" w:color="auto" w:fill="76923C" w:themeFill="accent3" w:themeFillShade="BF"/>
          </w:tcPr>
          <w:p w14:paraId="6432A433" w14:textId="77777777" w:rsidR="00A2623B" w:rsidRPr="007C2870" w:rsidRDefault="00A2623B" w:rsidP="00BF27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tcW w:w="2839" w:type="dxa"/>
            <w:shd w:val="clear" w:color="auto" w:fill="76923C" w:themeFill="accent3" w:themeFillShade="BF"/>
          </w:tcPr>
          <w:p w14:paraId="05D229AD" w14:textId="77777777" w:rsidR="00A2623B" w:rsidRPr="007C2870" w:rsidRDefault="00A2623B" w:rsidP="00BF27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A2623B" w:rsidRPr="007C2870" w14:paraId="4A941461" w14:textId="77777777" w:rsidTr="00BF27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shd w:val="clear" w:color="auto" w:fill="auto"/>
          </w:tcPr>
          <w:p w14:paraId="02B8CEE4" w14:textId="77777777" w:rsidR="00A2623B" w:rsidRDefault="00A2623B" w:rsidP="00BF2761">
            <w:pPr>
              <w:rPr>
                <w:color w:val="FFFFFF" w:themeColor="background1"/>
              </w:rPr>
            </w:pPr>
            <w:r w:rsidRPr="007C2870">
              <w:t>Field</w:t>
            </w:r>
          </w:p>
        </w:tc>
        <w:tc>
          <w:tcPr>
            <w:tcW w:w="2450" w:type="dxa"/>
            <w:shd w:val="clear" w:color="auto" w:fill="auto"/>
          </w:tcPr>
          <w:p w14:paraId="06E5BFC6" w14:textId="77777777" w:rsidR="00A2623B" w:rsidRPr="007C2870" w:rsidRDefault="00A2623B" w:rsidP="00BF27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2839" w:type="dxa"/>
            <w:shd w:val="clear" w:color="auto" w:fill="auto"/>
          </w:tcPr>
          <w:p w14:paraId="36FAB239" w14:textId="77777777" w:rsidR="00A2623B" w:rsidRPr="007C2870" w:rsidRDefault="00A2623B" w:rsidP="00BF27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C2870">
              <w:rPr>
                <w:b/>
              </w:rPr>
              <w:t>Description</w:t>
            </w:r>
          </w:p>
        </w:tc>
      </w:tr>
      <w:tr w:rsidR="00A2623B" w14:paraId="7F7F68C7" w14:textId="77777777" w:rsidTr="00BF27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shd w:val="clear" w:color="auto" w:fill="auto"/>
          </w:tcPr>
          <w:p w14:paraId="2DDEBC6F" w14:textId="19C9E0F6" w:rsidR="00A2623B" w:rsidRDefault="00A2623B" w:rsidP="00BF2761">
            <w:r>
              <w:rPr>
                <w:b w:val="0"/>
              </w:rPr>
              <w:t>id</w:t>
            </w:r>
          </w:p>
        </w:tc>
        <w:tc>
          <w:tcPr>
            <w:tcW w:w="2450" w:type="dxa"/>
            <w:shd w:val="clear" w:color="auto" w:fill="auto"/>
          </w:tcPr>
          <w:p w14:paraId="54EFB714" w14:textId="77777777" w:rsidR="00A2623B" w:rsidRDefault="00A2623B" w:rsidP="00BF27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2839" w:type="dxa"/>
            <w:shd w:val="clear" w:color="auto" w:fill="auto"/>
          </w:tcPr>
          <w:p w14:paraId="0B4F626B" w14:textId="3116FD4D" w:rsidR="00A2623B" w:rsidRDefault="00A2623B" w:rsidP="00A262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Product </w:t>
            </w:r>
            <w:proofErr w:type="spellStart"/>
            <w:r>
              <w:t>Colour</w:t>
            </w:r>
            <w:proofErr w:type="spellEnd"/>
            <w:r>
              <w:t xml:space="preserve"> Identifier</w:t>
            </w:r>
          </w:p>
        </w:tc>
      </w:tr>
      <w:tr w:rsidR="00A2623B" w14:paraId="21369122" w14:textId="77777777" w:rsidTr="00BF27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shd w:val="clear" w:color="auto" w:fill="auto"/>
          </w:tcPr>
          <w:p w14:paraId="55E38630" w14:textId="70C7EC58" w:rsidR="00A2623B" w:rsidRPr="006A38FD" w:rsidRDefault="00A2623B" w:rsidP="00BF2761">
            <w:pPr>
              <w:rPr>
                <w:b w:val="0"/>
              </w:rPr>
            </w:pPr>
            <w:r>
              <w:rPr>
                <w:b w:val="0"/>
              </w:rPr>
              <w:t>name</w:t>
            </w:r>
          </w:p>
        </w:tc>
        <w:tc>
          <w:tcPr>
            <w:tcW w:w="2450" w:type="dxa"/>
            <w:shd w:val="clear" w:color="auto" w:fill="auto"/>
          </w:tcPr>
          <w:p w14:paraId="149FCEDC" w14:textId="77777777" w:rsidR="00A2623B" w:rsidRDefault="00A2623B" w:rsidP="00BF27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39" w:type="dxa"/>
            <w:shd w:val="clear" w:color="auto" w:fill="auto"/>
          </w:tcPr>
          <w:p w14:paraId="51CF8538" w14:textId="1603B7DB" w:rsidR="00A2623B" w:rsidRDefault="00A2623B" w:rsidP="00A262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Product </w:t>
            </w:r>
            <w:proofErr w:type="spellStart"/>
            <w:r>
              <w:t>Colour</w:t>
            </w:r>
            <w:proofErr w:type="spellEnd"/>
            <w:r>
              <w:t xml:space="preserve"> name </w:t>
            </w:r>
          </w:p>
        </w:tc>
      </w:tr>
    </w:tbl>
    <w:p w14:paraId="6DDE4787" w14:textId="77777777" w:rsidR="00A2623B" w:rsidRDefault="00A2623B" w:rsidP="00A2623B"/>
    <w:p w14:paraId="3AE37785" w14:textId="77777777" w:rsidR="00BA6E14" w:rsidRPr="00A2623B" w:rsidRDefault="00BA6E14" w:rsidP="00A2623B"/>
    <w:p w14:paraId="24AA3301" w14:textId="5A86EE07" w:rsidR="00AC5700" w:rsidRDefault="00AC5700" w:rsidP="007A7FC8">
      <w:pPr>
        <w:pStyle w:val="Heading2"/>
      </w:pPr>
      <w:r>
        <w:t xml:space="preserve">Product Size 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3227"/>
        <w:gridCol w:w="2450"/>
        <w:gridCol w:w="2839"/>
      </w:tblGrid>
      <w:tr w:rsidR="00AC5700" w:rsidRPr="007C2870" w14:paraId="79443654" w14:textId="77777777" w:rsidTr="00BF27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shd w:val="clear" w:color="auto" w:fill="76923C" w:themeFill="accent3" w:themeFillShade="BF"/>
          </w:tcPr>
          <w:p w14:paraId="63DD702F" w14:textId="77777777" w:rsidR="00AC5700" w:rsidRDefault="00AC5700" w:rsidP="00BF2761"/>
          <w:p w14:paraId="4125B92E" w14:textId="025C9DF8" w:rsidR="00AC5700" w:rsidRDefault="00AC5700" w:rsidP="00BF2761">
            <w:r>
              <w:t xml:space="preserve">Product </w:t>
            </w:r>
            <w:r>
              <w:t>Size</w:t>
            </w:r>
          </w:p>
          <w:p w14:paraId="5F3DE816" w14:textId="77777777" w:rsidR="00AC5700" w:rsidRPr="00CD186D" w:rsidRDefault="00AC5700" w:rsidP="00BF2761"/>
        </w:tc>
        <w:tc>
          <w:tcPr>
            <w:tcW w:w="2450" w:type="dxa"/>
            <w:shd w:val="clear" w:color="auto" w:fill="76923C" w:themeFill="accent3" w:themeFillShade="BF"/>
          </w:tcPr>
          <w:p w14:paraId="64FD6DAE" w14:textId="77777777" w:rsidR="00AC5700" w:rsidRPr="007C2870" w:rsidRDefault="00AC5700" w:rsidP="00BF27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tcW w:w="2839" w:type="dxa"/>
            <w:shd w:val="clear" w:color="auto" w:fill="76923C" w:themeFill="accent3" w:themeFillShade="BF"/>
          </w:tcPr>
          <w:p w14:paraId="6965964F" w14:textId="77777777" w:rsidR="00AC5700" w:rsidRPr="007C2870" w:rsidRDefault="00AC5700" w:rsidP="00BF27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AC5700" w:rsidRPr="007C2870" w14:paraId="23DC2585" w14:textId="77777777" w:rsidTr="00BF27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shd w:val="clear" w:color="auto" w:fill="auto"/>
          </w:tcPr>
          <w:p w14:paraId="48E5285B" w14:textId="77777777" w:rsidR="00AC5700" w:rsidRDefault="00AC5700" w:rsidP="00BF2761">
            <w:pPr>
              <w:rPr>
                <w:color w:val="FFFFFF" w:themeColor="background1"/>
              </w:rPr>
            </w:pPr>
            <w:r w:rsidRPr="007C2870">
              <w:t>Field</w:t>
            </w:r>
          </w:p>
        </w:tc>
        <w:tc>
          <w:tcPr>
            <w:tcW w:w="2450" w:type="dxa"/>
            <w:shd w:val="clear" w:color="auto" w:fill="auto"/>
          </w:tcPr>
          <w:p w14:paraId="1A49FE02" w14:textId="77777777" w:rsidR="00AC5700" w:rsidRPr="007C2870" w:rsidRDefault="00AC5700" w:rsidP="00BF27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2839" w:type="dxa"/>
            <w:shd w:val="clear" w:color="auto" w:fill="auto"/>
          </w:tcPr>
          <w:p w14:paraId="23A24920" w14:textId="77777777" w:rsidR="00AC5700" w:rsidRPr="007C2870" w:rsidRDefault="00AC5700" w:rsidP="00BF27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C2870">
              <w:rPr>
                <w:b/>
              </w:rPr>
              <w:t>Description</w:t>
            </w:r>
          </w:p>
        </w:tc>
      </w:tr>
      <w:tr w:rsidR="00AC5700" w14:paraId="225FF54B" w14:textId="77777777" w:rsidTr="00BF27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shd w:val="clear" w:color="auto" w:fill="auto"/>
          </w:tcPr>
          <w:p w14:paraId="4462CF1A" w14:textId="40C2E7E7" w:rsidR="00AC5700" w:rsidRDefault="00AC5700" w:rsidP="00AC5700">
            <w:r>
              <w:rPr>
                <w:b w:val="0"/>
              </w:rPr>
              <w:t>id</w:t>
            </w:r>
          </w:p>
        </w:tc>
        <w:tc>
          <w:tcPr>
            <w:tcW w:w="2450" w:type="dxa"/>
            <w:shd w:val="clear" w:color="auto" w:fill="auto"/>
          </w:tcPr>
          <w:p w14:paraId="1DAFFFEC" w14:textId="1F69E31B" w:rsidR="00AC5700" w:rsidRDefault="00386CAC" w:rsidP="00BF27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2839" w:type="dxa"/>
            <w:shd w:val="clear" w:color="auto" w:fill="auto"/>
          </w:tcPr>
          <w:p w14:paraId="03F9D4A8" w14:textId="2F0ABD40" w:rsidR="00AC5700" w:rsidRDefault="00AC5700" w:rsidP="00BF27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Product </w:t>
            </w:r>
            <w:r>
              <w:t>Size Identifier</w:t>
            </w:r>
          </w:p>
        </w:tc>
      </w:tr>
      <w:tr w:rsidR="00AC5700" w14:paraId="138A9D7D" w14:textId="77777777" w:rsidTr="00BF27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shd w:val="clear" w:color="auto" w:fill="auto"/>
          </w:tcPr>
          <w:p w14:paraId="565203EE" w14:textId="10474D2E" w:rsidR="00AC5700" w:rsidRPr="006A38FD" w:rsidRDefault="00AC5700" w:rsidP="00AC5700">
            <w:pPr>
              <w:rPr>
                <w:b w:val="0"/>
              </w:rPr>
            </w:pPr>
            <w:r>
              <w:rPr>
                <w:b w:val="0"/>
              </w:rPr>
              <w:t>name</w:t>
            </w:r>
          </w:p>
        </w:tc>
        <w:tc>
          <w:tcPr>
            <w:tcW w:w="2450" w:type="dxa"/>
            <w:shd w:val="clear" w:color="auto" w:fill="auto"/>
          </w:tcPr>
          <w:p w14:paraId="236D9874" w14:textId="24DECB0A" w:rsidR="00AC5700" w:rsidRDefault="00386CAC" w:rsidP="00BF27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39" w:type="dxa"/>
            <w:shd w:val="clear" w:color="auto" w:fill="auto"/>
          </w:tcPr>
          <w:p w14:paraId="3E7E6F8F" w14:textId="48E697D1" w:rsidR="00AC5700" w:rsidRDefault="00AC5700" w:rsidP="00AC57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Product Size name</w:t>
            </w:r>
            <w:r>
              <w:t xml:space="preserve"> </w:t>
            </w:r>
          </w:p>
        </w:tc>
      </w:tr>
      <w:tr w:rsidR="00AC5700" w14:paraId="75A23CE5" w14:textId="77777777" w:rsidTr="00BF27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shd w:val="clear" w:color="auto" w:fill="auto"/>
          </w:tcPr>
          <w:p w14:paraId="47C88466" w14:textId="1A68A366" w:rsidR="00AC5700" w:rsidRPr="006A38FD" w:rsidRDefault="00AC5700" w:rsidP="00BF2761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sizeOrder</w:t>
            </w:r>
            <w:proofErr w:type="spellEnd"/>
          </w:p>
        </w:tc>
        <w:tc>
          <w:tcPr>
            <w:tcW w:w="2450" w:type="dxa"/>
            <w:shd w:val="clear" w:color="auto" w:fill="auto"/>
          </w:tcPr>
          <w:p w14:paraId="728C1B89" w14:textId="77777777" w:rsidR="00AC5700" w:rsidRDefault="00AC5700" w:rsidP="00BF27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2839" w:type="dxa"/>
            <w:shd w:val="clear" w:color="auto" w:fill="auto"/>
          </w:tcPr>
          <w:p w14:paraId="040958D9" w14:textId="77777777" w:rsidR="00AC5700" w:rsidRDefault="00AC5700" w:rsidP="00BF27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Size Display Order</w:t>
            </w:r>
          </w:p>
        </w:tc>
      </w:tr>
    </w:tbl>
    <w:p w14:paraId="30738375" w14:textId="77777777" w:rsidR="00AC5700" w:rsidRDefault="00AC5700" w:rsidP="00AC5700"/>
    <w:p w14:paraId="0DA003E4" w14:textId="77777777" w:rsidR="00AC5700" w:rsidRPr="00AC5700" w:rsidRDefault="00AC5700" w:rsidP="00AC5700"/>
    <w:p w14:paraId="725FD9F1" w14:textId="03AB3978" w:rsidR="007A7FC8" w:rsidRDefault="007A7FC8" w:rsidP="007A7FC8">
      <w:pPr>
        <w:pStyle w:val="Heading2"/>
      </w:pPr>
      <w:r>
        <w:t>Product</w:t>
      </w:r>
      <w:r>
        <w:t xml:space="preserve"> Option</w:t>
      </w:r>
      <w:r w:rsidR="006A38FD">
        <w:t xml:space="preserve"> 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3227"/>
        <w:gridCol w:w="2450"/>
        <w:gridCol w:w="2839"/>
      </w:tblGrid>
      <w:tr w:rsidR="007A7FC8" w:rsidRPr="007C2870" w14:paraId="6E03A837" w14:textId="77777777" w:rsidTr="00BF27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shd w:val="clear" w:color="auto" w:fill="76923C" w:themeFill="accent3" w:themeFillShade="BF"/>
          </w:tcPr>
          <w:p w14:paraId="6238EB69" w14:textId="77777777" w:rsidR="007A7FC8" w:rsidRDefault="007A7FC8" w:rsidP="00BF2761"/>
          <w:p w14:paraId="3CABF489" w14:textId="0ECB0915" w:rsidR="007A7FC8" w:rsidRDefault="007A7FC8" w:rsidP="00BF2761">
            <w:r>
              <w:t>Product</w:t>
            </w:r>
            <w:r w:rsidR="00646AF9">
              <w:t xml:space="preserve"> Option</w:t>
            </w:r>
          </w:p>
          <w:p w14:paraId="2BD0F9FF" w14:textId="77777777" w:rsidR="007A7FC8" w:rsidRPr="00CD186D" w:rsidRDefault="007A7FC8" w:rsidP="00BF2761"/>
        </w:tc>
        <w:tc>
          <w:tcPr>
            <w:tcW w:w="2450" w:type="dxa"/>
            <w:shd w:val="clear" w:color="auto" w:fill="76923C" w:themeFill="accent3" w:themeFillShade="BF"/>
          </w:tcPr>
          <w:p w14:paraId="0B137765" w14:textId="77777777" w:rsidR="007A7FC8" w:rsidRPr="007C2870" w:rsidRDefault="007A7FC8" w:rsidP="00BF27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tcW w:w="2839" w:type="dxa"/>
            <w:shd w:val="clear" w:color="auto" w:fill="76923C" w:themeFill="accent3" w:themeFillShade="BF"/>
          </w:tcPr>
          <w:p w14:paraId="04D8034F" w14:textId="77777777" w:rsidR="007A7FC8" w:rsidRPr="007C2870" w:rsidRDefault="007A7FC8" w:rsidP="00BF27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7A7FC8" w:rsidRPr="007C2870" w14:paraId="4A53141F" w14:textId="77777777" w:rsidTr="00BF27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shd w:val="clear" w:color="auto" w:fill="auto"/>
          </w:tcPr>
          <w:p w14:paraId="1D5940DE" w14:textId="77777777" w:rsidR="007A7FC8" w:rsidRDefault="007A7FC8" w:rsidP="00BF2761">
            <w:pPr>
              <w:rPr>
                <w:color w:val="FFFFFF" w:themeColor="background1"/>
              </w:rPr>
            </w:pPr>
            <w:r w:rsidRPr="007C2870">
              <w:t>Field</w:t>
            </w:r>
          </w:p>
        </w:tc>
        <w:tc>
          <w:tcPr>
            <w:tcW w:w="2450" w:type="dxa"/>
            <w:shd w:val="clear" w:color="auto" w:fill="auto"/>
          </w:tcPr>
          <w:p w14:paraId="041A33EF" w14:textId="77777777" w:rsidR="007A7FC8" w:rsidRPr="007C2870" w:rsidRDefault="007A7FC8" w:rsidP="00BF27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2839" w:type="dxa"/>
            <w:shd w:val="clear" w:color="auto" w:fill="auto"/>
          </w:tcPr>
          <w:p w14:paraId="7C46FC89" w14:textId="77777777" w:rsidR="007A7FC8" w:rsidRPr="007C2870" w:rsidRDefault="007A7FC8" w:rsidP="00BF27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C2870">
              <w:rPr>
                <w:b/>
              </w:rPr>
              <w:t>Description</w:t>
            </w:r>
          </w:p>
        </w:tc>
      </w:tr>
      <w:tr w:rsidR="007A7FC8" w14:paraId="597EE49D" w14:textId="77777777" w:rsidTr="00BF27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shd w:val="clear" w:color="auto" w:fill="auto"/>
          </w:tcPr>
          <w:p w14:paraId="129BABB6" w14:textId="3B5130AF" w:rsidR="007A7FC8" w:rsidRDefault="007A7FC8" w:rsidP="00BF2761">
            <w:pPr>
              <w:rPr>
                <w:b w:val="0"/>
              </w:rPr>
            </w:pPr>
            <w:r>
              <w:rPr>
                <w:b w:val="0"/>
              </w:rPr>
              <w:t>I</w:t>
            </w:r>
            <w:r w:rsidRPr="00595F2F">
              <w:rPr>
                <w:b w:val="0"/>
              </w:rPr>
              <w:t>d</w:t>
            </w:r>
          </w:p>
        </w:tc>
        <w:tc>
          <w:tcPr>
            <w:tcW w:w="2450" w:type="dxa"/>
            <w:shd w:val="clear" w:color="auto" w:fill="auto"/>
          </w:tcPr>
          <w:p w14:paraId="79170EC6" w14:textId="77777777" w:rsidR="007A7FC8" w:rsidRDefault="007A7FC8" w:rsidP="00BF27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2839" w:type="dxa"/>
            <w:shd w:val="clear" w:color="auto" w:fill="auto"/>
          </w:tcPr>
          <w:p w14:paraId="049EC1D6" w14:textId="77777777" w:rsidR="007A7FC8" w:rsidRDefault="007A7FC8" w:rsidP="00BF27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Product identifier</w:t>
            </w:r>
          </w:p>
        </w:tc>
      </w:tr>
      <w:tr w:rsidR="00300D0A" w14:paraId="37772CC7" w14:textId="77777777" w:rsidTr="00BF27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shd w:val="clear" w:color="auto" w:fill="auto"/>
          </w:tcPr>
          <w:p w14:paraId="6829BB4C" w14:textId="34C57EFE" w:rsidR="00300D0A" w:rsidRDefault="00300D0A" w:rsidP="00BF2761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retailActive</w:t>
            </w:r>
            <w:proofErr w:type="spellEnd"/>
          </w:p>
        </w:tc>
        <w:tc>
          <w:tcPr>
            <w:tcW w:w="2450" w:type="dxa"/>
            <w:shd w:val="clear" w:color="auto" w:fill="auto"/>
          </w:tcPr>
          <w:p w14:paraId="24032EC6" w14:textId="77777777" w:rsidR="00300D0A" w:rsidRDefault="00300D0A" w:rsidP="00BF27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Boolean</w:t>
            </w:r>
          </w:p>
        </w:tc>
        <w:tc>
          <w:tcPr>
            <w:tcW w:w="2839" w:type="dxa"/>
            <w:shd w:val="clear" w:color="auto" w:fill="auto"/>
          </w:tcPr>
          <w:p w14:paraId="29262571" w14:textId="77777777" w:rsidR="00300D0A" w:rsidRDefault="00300D0A" w:rsidP="00BF27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Active for retail</w:t>
            </w:r>
          </w:p>
        </w:tc>
      </w:tr>
      <w:tr w:rsidR="00300D0A" w14:paraId="6787D401" w14:textId="77777777" w:rsidTr="00BF2761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shd w:val="clear" w:color="auto" w:fill="auto"/>
          </w:tcPr>
          <w:p w14:paraId="71FDA821" w14:textId="17A5B2D0" w:rsidR="00300D0A" w:rsidRDefault="00300D0A" w:rsidP="00BF2761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wholesaleActive</w:t>
            </w:r>
            <w:proofErr w:type="spellEnd"/>
          </w:p>
        </w:tc>
        <w:tc>
          <w:tcPr>
            <w:tcW w:w="2450" w:type="dxa"/>
            <w:shd w:val="clear" w:color="auto" w:fill="auto"/>
          </w:tcPr>
          <w:p w14:paraId="2B27F206" w14:textId="77777777" w:rsidR="00300D0A" w:rsidRDefault="00300D0A" w:rsidP="00BF27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Boolean</w:t>
            </w:r>
          </w:p>
        </w:tc>
        <w:tc>
          <w:tcPr>
            <w:tcW w:w="2839" w:type="dxa"/>
            <w:shd w:val="clear" w:color="auto" w:fill="auto"/>
          </w:tcPr>
          <w:p w14:paraId="367CA9B8" w14:textId="77777777" w:rsidR="00300D0A" w:rsidRDefault="00300D0A" w:rsidP="00BF27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Active for wholesale</w:t>
            </w:r>
          </w:p>
        </w:tc>
      </w:tr>
      <w:tr w:rsidR="007A7FC8" w14:paraId="350D522C" w14:textId="77777777" w:rsidTr="00BF27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shd w:val="clear" w:color="auto" w:fill="auto"/>
          </w:tcPr>
          <w:p w14:paraId="74154BE0" w14:textId="4AC9958D" w:rsidR="007A7FC8" w:rsidRDefault="00300D0A" w:rsidP="00300D0A">
            <w:r>
              <w:rPr>
                <w:b w:val="0"/>
              </w:rPr>
              <w:t>size</w:t>
            </w:r>
          </w:p>
        </w:tc>
        <w:tc>
          <w:tcPr>
            <w:tcW w:w="2450" w:type="dxa"/>
            <w:shd w:val="clear" w:color="auto" w:fill="auto"/>
          </w:tcPr>
          <w:p w14:paraId="700CBF57" w14:textId="12CC2475" w:rsidR="007A7FC8" w:rsidRDefault="00E075AD" w:rsidP="00BF27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Product Size Object</w:t>
            </w:r>
          </w:p>
        </w:tc>
        <w:tc>
          <w:tcPr>
            <w:tcW w:w="2839" w:type="dxa"/>
            <w:shd w:val="clear" w:color="auto" w:fill="auto"/>
          </w:tcPr>
          <w:p w14:paraId="34156D42" w14:textId="11436EF2" w:rsidR="007A7FC8" w:rsidRDefault="006A38FD" w:rsidP="00594D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Product Size</w:t>
            </w:r>
            <w:r w:rsidR="007A7FC8">
              <w:t xml:space="preserve"> </w:t>
            </w:r>
            <w:r w:rsidR="00594D6C">
              <w:t>Object</w:t>
            </w:r>
          </w:p>
        </w:tc>
      </w:tr>
      <w:tr w:rsidR="007A7FC8" w14:paraId="0DD21D9A" w14:textId="77777777" w:rsidTr="00BF27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shd w:val="clear" w:color="auto" w:fill="auto"/>
          </w:tcPr>
          <w:p w14:paraId="5B16299D" w14:textId="327B20B5" w:rsidR="007A7FC8" w:rsidRDefault="00300D0A" w:rsidP="00300D0A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colour</w:t>
            </w:r>
            <w:proofErr w:type="spellEnd"/>
          </w:p>
        </w:tc>
        <w:tc>
          <w:tcPr>
            <w:tcW w:w="2450" w:type="dxa"/>
            <w:shd w:val="clear" w:color="auto" w:fill="auto"/>
          </w:tcPr>
          <w:p w14:paraId="7C475EBF" w14:textId="76C0D188" w:rsidR="007A7FC8" w:rsidRDefault="00DB44BD" w:rsidP="00BF27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Product </w:t>
            </w:r>
            <w:proofErr w:type="spellStart"/>
            <w:r>
              <w:t>Colour</w:t>
            </w:r>
            <w:proofErr w:type="spellEnd"/>
            <w:r>
              <w:t xml:space="preserve"> Object</w:t>
            </w:r>
          </w:p>
        </w:tc>
        <w:tc>
          <w:tcPr>
            <w:tcW w:w="2839" w:type="dxa"/>
            <w:shd w:val="clear" w:color="auto" w:fill="auto"/>
          </w:tcPr>
          <w:p w14:paraId="590AC91C" w14:textId="77623C54" w:rsidR="007A7FC8" w:rsidRDefault="007A7FC8" w:rsidP="00261A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 xml:space="preserve">Product </w:t>
            </w:r>
            <w:proofErr w:type="spellStart"/>
            <w:r w:rsidR="00261A99">
              <w:t>Colour</w:t>
            </w:r>
            <w:proofErr w:type="spellEnd"/>
          </w:p>
        </w:tc>
      </w:tr>
      <w:tr w:rsidR="007A7FC8" w14:paraId="3119BD24" w14:textId="77777777" w:rsidTr="00BF27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shd w:val="clear" w:color="auto" w:fill="auto"/>
          </w:tcPr>
          <w:p w14:paraId="50C65C09" w14:textId="38A29B78" w:rsidR="007A7FC8" w:rsidRDefault="00300D0A" w:rsidP="00BF2761">
            <w:pPr>
              <w:rPr>
                <w:b w:val="0"/>
              </w:rPr>
            </w:pPr>
            <w:r>
              <w:rPr>
                <w:b w:val="0"/>
              </w:rPr>
              <w:t>price</w:t>
            </w:r>
          </w:p>
        </w:tc>
        <w:tc>
          <w:tcPr>
            <w:tcW w:w="2450" w:type="dxa"/>
            <w:shd w:val="clear" w:color="auto" w:fill="auto"/>
          </w:tcPr>
          <w:p w14:paraId="64C59CDC" w14:textId="77777777" w:rsidR="007A7FC8" w:rsidRDefault="007A7FC8" w:rsidP="00BF27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2839" w:type="dxa"/>
            <w:shd w:val="clear" w:color="auto" w:fill="auto"/>
          </w:tcPr>
          <w:p w14:paraId="0C1F8ABA" w14:textId="75BECFC8" w:rsidR="007A7FC8" w:rsidRDefault="00DB42EB" w:rsidP="00BF27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Wholesale price to pay</w:t>
            </w:r>
          </w:p>
        </w:tc>
      </w:tr>
      <w:tr w:rsidR="00DB42EB" w14:paraId="661006F9" w14:textId="77777777" w:rsidTr="00BF27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shd w:val="clear" w:color="auto" w:fill="auto"/>
          </w:tcPr>
          <w:p w14:paraId="7B8E9DA4" w14:textId="51330AA8" w:rsidR="00DB42EB" w:rsidRPr="00DB42EB" w:rsidRDefault="00DB42EB" w:rsidP="00DB42EB">
            <w:pPr>
              <w:rPr>
                <w:b w:val="0"/>
              </w:rPr>
            </w:pPr>
            <w:proofErr w:type="spellStart"/>
            <w:r w:rsidRPr="00DB42EB">
              <w:rPr>
                <w:b w:val="0"/>
              </w:rPr>
              <w:t>rrp</w:t>
            </w:r>
            <w:proofErr w:type="spellEnd"/>
          </w:p>
        </w:tc>
        <w:tc>
          <w:tcPr>
            <w:tcW w:w="2450" w:type="dxa"/>
            <w:shd w:val="clear" w:color="auto" w:fill="auto"/>
          </w:tcPr>
          <w:p w14:paraId="29428CF9" w14:textId="3B1D1798" w:rsidR="00DB42EB" w:rsidRDefault="00DB42EB" w:rsidP="00BF27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2839" w:type="dxa"/>
            <w:shd w:val="clear" w:color="auto" w:fill="auto"/>
          </w:tcPr>
          <w:p w14:paraId="7926F19D" w14:textId="721C7C19" w:rsidR="00DB42EB" w:rsidRDefault="00DB42EB" w:rsidP="00BF27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price it retails for</w:t>
            </w:r>
          </w:p>
        </w:tc>
      </w:tr>
      <w:tr w:rsidR="007A7FC8" w14:paraId="2183CD59" w14:textId="77777777" w:rsidTr="00BF27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shd w:val="clear" w:color="auto" w:fill="auto"/>
          </w:tcPr>
          <w:p w14:paraId="4379D110" w14:textId="2E2CB47C" w:rsidR="007A7FC8" w:rsidRDefault="00300D0A" w:rsidP="00300D0A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onSale</w:t>
            </w:r>
            <w:proofErr w:type="spellEnd"/>
          </w:p>
        </w:tc>
        <w:tc>
          <w:tcPr>
            <w:tcW w:w="2450" w:type="dxa"/>
            <w:shd w:val="clear" w:color="auto" w:fill="auto"/>
          </w:tcPr>
          <w:p w14:paraId="33563B7D" w14:textId="77777777" w:rsidR="007A7FC8" w:rsidRDefault="007A7FC8" w:rsidP="00BF27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2839" w:type="dxa"/>
            <w:shd w:val="clear" w:color="auto" w:fill="auto"/>
          </w:tcPr>
          <w:p w14:paraId="0E34FABD" w14:textId="2D92147E" w:rsidR="007A7FC8" w:rsidRDefault="00DB42EB" w:rsidP="00BF27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Is the product on sale ?</w:t>
            </w:r>
          </w:p>
        </w:tc>
      </w:tr>
    </w:tbl>
    <w:p w14:paraId="013AA229" w14:textId="77777777" w:rsidR="008543BE" w:rsidRPr="007C73AE" w:rsidRDefault="008543BE" w:rsidP="007C73AE"/>
    <w:p w14:paraId="00EC44F1" w14:textId="77777777" w:rsidR="007C73AE" w:rsidRDefault="007C73AE" w:rsidP="00CD4A3D">
      <w:pPr>
        <w:pStyle w:val="Heading2"/>
        <w:numPr>
          <w:ilvl w:val="0"/>
          <w:numId w:val="0"/>
        </w:numPr>
        <w:ind w:left="576" w:hanging="576"/>
      </w:pPr>
    </w:p>
    <w:p w14:paraId="20241E46" w14:textId="77777777" w:rsidR="00AC5700" w:rsidRPr="00AC5700" w:rsidRDefault="00AC5700" w:rsidP="00AC5700"/>
    <w:p w14:paraId="55B59EFA" w14:textId="05526BBF" w:rsidR="00CF6BF9" w:rsidRDefault="00990BD5" w:rsidP="00990BD5">
      <w:pPr>
        <w:pStyle w:val="Heading2"/>
      </w:pPr>
      <w:r>
        <w:t>Product Type</w:t>
      </w:r>
      <w:bookmarkEnd w:id="29"/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3227"/>
        <w:gridCol w:w="2450"/>
        <w:gridCol w:w="2839"/>
      </w:tblGrid>
      <w:tr w:rsidR="00990BD5" w:rsidRPr="007C2870" w14:paraId="7DEEE529" w14:textId="77777777" w:rsidTr="00695C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shd w:val="clear" w:color="auto" w:fill="76923C" w:themeFill="accent3" w:themeFillShade="BF"/>
          </w:tcPr>
          <w:p w14:paraId="6454737F" w14:textId="77777777" w:rsidR="00990BD5" w:rsidRDefault="00990BD5" w:rsidP="00695CB9"/>
          <w:p w14:paraId="623556CF" w14:textId="77777777" w:rsidR="00990BD5" w:rsidRDefault="005152D4" w:rsidP="00695CB9">
            <w:proofErr w:type="spellStart"/>
            <w:r w:rsidRPr="005152D4">
              <w:t>ProductType</w:t>
            </w:r>
            <w:proofErr w:type="spellEnd"/>
            <w:r w:rsidRPr="005152D4">
              <w:t xml:space="preserve"> </w:t>
            </w:r>
          </w:p>
          <w:p w14:paraId="1D738FB8" w14:textId="2A8EA1BF" w:rsidR="005152D4" w:rsidRPr="00CD186D" w:rsidRDefault="005152D4" w:rsidP="00695CB9"/>
        </w:tc>
        <w:tc>
          <w:tcPr>
            <w:tcW w:w="2450" w:type="dxa"/>
            <w:shd w:val="clear" w:color="auto" w:fill="76923C" w:themeFill="accent3" w:themeFillShade="BF"/>
          </w:tcPr>
          <w:p w14:paraId="755D4681" w14:textId="77777777" w:rsidR="00990BD5" w:rsidRPr="007C2870" w:rsidRDefault="00990BD5" w:rsidP="00695C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tcW w:w="2839" w:type="dxa"/>
            <w:shd w:val="clear" w:color="auto" w:fill="76923C" w:themeFill="accent3" w:themeFillShade="BF"/>
          </w:tcPr>
          <w:p w14:paraId="1666B9B4" w14:textId="77777777" w:rsidR="00990BD5" w:rsidRPr="007C2870" w:rsidRDefault="00990BD5" w:rsidP="00695C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990BD5" w:rsidRPr="007C2870" w14:paraId="082CDEF6" w14:textId="77777777" w:rsidTr="00695C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shd w:val="clear" w:color="auto" w:fill="auto"/>
          </w:tcPr>
          <w:p w14:paraId="50DA4DA1" w14:textId="77777777" w:rsidR="00990BD5" w:rsidRDefault="00990BD5" w:rsidP="00695CB9">
            <w:pPr>
              <w:rPr>
                <w:color w:val="FFFFFF" w:themeColor="background1"/>
              </w:rPr>
            </w:pPr>
            <w:r w:rsidRPr="007C2870">
              <w:t>Field</w:t>
            </w:r>
          </w:p>
        </w:tc>
        <w:tc>
          <w:tcPr>
            <w:tcW w:w="2450" w:type="dxa"/>
            <w:shd w:val="clear" w:color="auto" w:fill="auto"/>
          </w:tcPr>
          <w:p w14:paraId="61E0FD84" w14:textId="77777777" w:rsidR="00990BD5" w:rsidRPr="007C2870" w:rsidRDefault="00990BD5" w:rsidP="00695C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2839" w:type="dxa"/>
            <w:shd w:val="clear" w:color="auto" w:fill="auto"/>
          </w:tcPr>
          <w:p w14:paraId="0F6A9D9A" w14:textId="77777777" w:rsidR="00990BD5" w:rsidRPr="007C2870" w:rsidRDefault="00990BD5" w:rsidP="00695C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C2870">
              <w:rPr>
                <w:b/>
              </w:rPr>
              <w:t>Description</w:t>
            </w:r>
          </w:p>
        </w:tc>
      </w:tr>
      <w:tr w:rsidR="00990BD5" w14:paraId="09535870" w14:textId="77777777" w:rsidTr="00695C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shd w:val="clear" w:color="auto" w:fill="auto"/>
          </w:tcPr>
          <w:p w14:paraId="45FAED62" w14:textId="417E4BF3" w:rsidR="00990BD5" w:rsidRDefault="00990BD5" w:rsidP="00695CB9">
            <w:pPr>
              <w:rPr>
                <w:b w:val="0"/>
              </w:rPr>
            </w:pPr>
            <w:r>
              <w:rPr>
                <w:b w:val="0"/>
              </w:rPr>
              <w:t>i</w:t>
            </w:r>
            <w:r w:rsidRPr="00595F2F">
              <w:rPr>
                <w:b w:val="0"/>
              </w:rPr>
              <w:t>d</w:t>
            </w:r>
          </w:p>
        </w:tc>
        <w:tc>
          <w:tcPr>
            <w:tcW w:w="2450" w:type="dxa"/>
            <w:shd w:val="clear" w:color="auto" w:fill="auto"/>
          </w:tcPr>
          <w:p w14:paraId="4671921B" w14:textId="77777777" w:rsidR="00990BD5" w:rsidRDefault="00990BD5" w:rsidP="00695C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2839" w:type="dxa"/>
            <w:shd w:val="clear" w:color="auto" w:fill="auto"/>
          </w:tcPr>
          <w:p w14:paraId="0DFEF6EB" w14:textId="77777777" w:rsidR="00990BD5" w:rsidRDefault="00990BD5" w:rsidP="00695C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Product Type identifier</w:t>
            </w:r>
          </w:p>
        </w:tc>
      </w:tr>
      <w:tr w:rsidR="00990BD5" w14:paraId="01F1139D" w14:textId="77777777" w:rsidTr="00695C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shd w:val="clear" w:color="auto" w:fill="auto"/>
          </w:tcPr>
          <w:p w14:paraId="5D74639A" w14:textId="253491F4" w:rsidR="00990BD5" w:rsidRDefault="00990BD5" w:rsidP="00695CB9">
            <w:r>
              <w:rPr>
                <w:b w:val="0"/>
              </w:rPr>
              <w:t>e</w:t>
            </w:r>
            <w:r w:rsidRPr="00875F4D">
              <w:rPr>
                <w:b w:val="0"/>
              </w:rPr>
              <w:t>nabled</w:t>
            </w:r>
          </w:p>
        </w:tc>
        <w:tc>
          <w:tcPr>
            <w:tcW w:w="2450" w:type="dxa"/>
            <w:shd w:val="clear" w:color="auto" w:fill="auto"/>
          </w:tcPr>
          <w:p w14:paraId="551DFD82" w14:textId="77777777" w:rsidR="00990BD5" w:rsidRDefault="00990BD5" w:rsidP="00695C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Boolean</w:t>
            </w:r>
          </w:p>
        </w:tc>
        <w:tc>
          <w:tcPr>
            <w:tcW w:w="2839" w:type="dxa"/>
            <w:shd w:val="clear" w:color="auto" w:fill="auto"/>
          </w:tcPr>
          <w:p w14:paraId="7A935A03" w14:textId="77777777" w:rsidR="00990BD5" w:rsidRDefault="00990BD5" w:rsidP="00695C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Is the Product Type enabled</w:t>
            </w:r>
          </w:p>
        </w:tc>
      </w:tr>
      <w:tr w:rsidR="00990BD5" w14:paraId="7D8D2B57" w14:textId="77777777" w:rsidTr="00695C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shd w:val="clear" w:color="auto" w:fill="auto"/>
          </w:tcPr>
          <w:p w14:paraId="188A1E84" w14:textId="6CD00DF6" w:rsidR="00990BD5" w:rsidRDefault="00990BD5" w:rsidP="00695CB9">
            <w:pPr>
              <w:rPr>
                <w:b w:val="0"/>
              </w:rPr>
            </w:pPr>
            <w:r>
              <w:rPr>
                <w:b w:val="0"/>
              </w:rPr>
              <w:t>name</w:t>
            </w:r>
          </w:p>
        </w:tc>
        <w:tc>
          <w:tcPr>
            <w:tcW w:w="2450" w:type="dxa"/>
            <w:shd w:val="clear" w:color="auto" w:fill="auto"/>
          </w:tcPr>
          <w:p w14:paraId="05C17571" w14:textId="77777777" w:rsidR="00990BD5" w:rsidRDefault="00990BD5" w:rsidP="00695C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39" w:type="dxa"/>
            <w:shd w:val="clear" w:color="auto" w:fill="auto"/>
          </w:tcPr>
          <w:p w14:paraId="69C31F1B" w14:textId="77777777" w:rsidR="00990BD5" w:rsidRDefault="00990BD5" w:rsidP="00695C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Product Type name</w:t>
            </w:r>
          </w:p>
        </w:tc>
      </w:tr>
      <w:tr w:rsidR="00990BD5" w14:paraId="2ED8654A" w14:textId="77777777" w:rsidTr="00695C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shd w:val="clear" w:color="auto" w:fill="auto"/>
          </w:tcPr>
          <w:p w14:paraId="2BC4B553" w14:textId="04B48BC9" w:rsidR="00990BD5" w:rsidRDefault="00990BD5" w:rsidP="00695CB9">
            <w:pPr>
              <w:rPr>
                <w:b w:val="0"/>
              </w:rPr>
            </w:pPr>
            <w:r>
              <w:rPr>
                <w:b w:val="0"/>
              </w:rPr>
              <w:t>code</w:t>
            </w:r>
          </w:p>
        </w:tc>
        <w:tc>
          <w:tcPr>
            <w:tcW w:w="2450" w:type="dxa"/>
            <w:shd w:val="clear" w:color="auto" w:fill="auto"/>
          </w:tcPr>
          <w:p w14:paraId="346CE96D" w14:textId="77777777" w:rsidR="00990BD5" w:rsidRDefault="00990BD5" w:rsidP="00695C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39" w:type="dxa"/>
            <w:shd w:val="clear" w:color="auto" w:fill="auto"/>
          </w:tcPr>
          <w:p w14:paraId="5143BDE2" w14:textId="77777777" w:rsidR="00990BD5" w:rsidRDefault="00990BD5" w:rsidP="00695C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Product Type code</w:t>
            </w:r>
          </w:p>
        </w:tc>
      </w:tr>
      <w:tr w:rsidR="00990BD5" w14:paraId="1D0D35DB" w14:textId="77777777" w:rsidTr="00695C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shd w:val="clear" w:color="auto" w:fill="auto"/>
          </w:tcPr>
          <w:p w14:paraId="3EB287B9" w14:textId="1D634369" w:rsidR="00C05E36" w:rsidRPr="00C05E36" w:rsidRDefault="00990BD5" w:rsidP="00695CB9">
            <w:pPr>
              <w:rPr>
                <w:b w:val="0"/>
                <w:i/>
              </w:rPr>
            </w:pPr>
            <w:r w:rsidRPr="00C05E36">
              <w:rPr>
                <w:b w:val="0"/>
                <w:i/>
              </w:rPr>
              <w:t>description</w:t>
            </w:r>
            <w:r w:rsidR="00212969">
              <w:rPr>
                <w:b w:val="0"/>
                <w:i/>
              </w:rPr>
              <w:t xml:space="preserve"> </w:t>
            </w:r>
            <w:r w:rsidR="00C05E36" w:rsidRPr="00C05E36">
              <w:rPr>
                <w:b w:val="0"/>
              </w:rPr>
              <w:t>(Optional)</w:t>
            </w:r>
          </w:p>
        </w:tc>
        <w:tc>
          <w:tcPr>
            <w:tcW w:w="2450" w:type="dxa"/>
            <w:shd w:val="clear" w:color="auto" w:fill="auto"/>
          </w:tcPr>
          <w:p w14:paraId="620D94C1" w14:textId="77777777" w:rsidR="00990BD5" w:rsidRDefault="00990BD5" w:rsidP="00695C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39" w:type="dxa"/>
            <w:shd w:val="clear" w:color="auto" w:fill="auto"/>
          </w:tcPr>
          <w:p w14:paraId="3E109411" w14:textId="71F0E728" w:rsidR="00990BD5" w:rsidRDefault="00990BD5" w:rsidP="00C05E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Product Type Description.</w:t>
            </w:r>
          </w:p>
        </w:tc>
      </w:tr>
    </w:tbl>
    <w:p w14:paraId="41AB5123" w14:textId="77777777" w:rsidR="00990BD5" w:rsidRDefault="00990BD5" w:rsidP="00CF6BF9"/>
    <w:p w14:paraId="3DF053D6" w14:textId="47CD01F2" w:rsidR="00990BD5" w:rsidRDefault="00990BD5" w:rsidP="00990BD5">
      <w:pPr>
        <w:pStyle w:val="Heading2"/>
      </w:pPr>
      <w:bookmarkStart w:id="31" w:name="_Toc181961501"/>
      <w:r>
        <w:t>Category</w:t>
      </w:r>
      <w:bookmarkEnd w:id="31"/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3227"/>
        <w:gridCol w:w="2450"/>
        <w:gridCol w:w="2839"/>
      </w:tblGrid>
      <w:tr w:rsidR="00EF537F" w:rsidRPr="007C2870" w14:paraId="120FBD8D" w14:textId="77777777" w:rsidTr="00695C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shd w:val="clear" w:color="auto" w:fill="76923C" w:themeFill="accent3" w:themeFillShade="BF"/>
          </w:tcPr>
          <w:p w14:paraId="33031637" w14:textId="77777777" w:rsidR="00EF537F" w:rsidRDefault="00EF537F" w:rsidP="00695CB9"/>
          <w:p w14:paraId="187813E0" w14:textId="0066561E" w:rsidR="00EF537F" w:rsidRDefault="00EF537F" w:rsidP="00695CB9">
            <w:r>
              <w:t>Category</w:t>
            </w:r>
          </w:p>
          <w:p w14:paraId="519F2E53" w14:textId="77777777" w:rsidR="00EF537F" w:rsidRPr="00CD186D" w:rsidRDefault="00EF537F" w:rsidP="00695CB9"/>
        </w:tc>
        <w:tc>
          <w:tcPr>
            <w:tcW w:w="2450" w:type="dxa"/>
            <w:shd w:val="clear" w:color="auto" w:fill="76923C" w:themeFill="accent3" w:themeFillShade="BF"/>
          </w:tcPr>
          <w:p w14:paraId="62C0F799" w14:textId="77777777" w:rsidR="00EF537F" w:rsidRPr="007C2870" w:rsidRDefault="00EF537F" w:rsidP="00695C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tcW w:w="2839" w:type="dxa"/>
            <w:shd w:val="clear" w:color="auto" w:fill="76923C" w:themeFill="accent3" w:themeFillShade="BF"/>
          </w:tcPr>
          <w:p w14:paraId="1FE7936F" w14:textId="77777777" w:rsidR="00EF537F" w:rsidRPr="007C2870" w:rsidRDefault="00EF537F" w:rsidP="00695C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EF537F" w:rsidRPr="007C2870" w14:paraId="2E8C6237" w14:textId="77777777" w:rsidTr="00695C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shd w:val="clear" w:color="auto" w:fill="auto"/>
          </w:tcPr>
          <w:p w14:paraId="00E794DB" w14:textId="77777777" w:rsidR="00EF537F" w:rsidRDefault="00EF537F" w:rsidP="00695CB9">
            <w:pPr>
              <w:rPr>
                <w:color w:val="FFFFFF" w:themeColor="background1"/>
              </w:rPr>
            </w:pPr>
            <w:r w:rsidRPr="007C2870">
              <w:t>Field</w:t>
            </w:r>
          </w:p>
        </w:tc>
        <w:tc>
          <w:tcPr>
            <w:tcW w:w="2450" w:type="dxa"/>
            <w:shd w:val="clear" w:color="auto" w:fill="auto"/>
          </w:tcPr>
          <w:p w14:paraId="4F4645BD" w14:textId="77777777" w:rsidR="00EF537F" w:rsidRPr="007C2870" w:rsidRDefault="00EF537F" w:rsidP="00695C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2839" w:type="dxa"/>
            <w:shd w:val="clear" w:color="auto" w:fill="auto"/>
          </w:tcPr>
          <w:p w14:paraId="55EE35A2" w14:textId="77777777" w:rsidR="00EF537F" w:rsidRPr="007C2870" w:rsidRDefault="00EF537F" w:rsidP="00695C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C2870">
              <w:rPr>
                <w:b/>
              </w:rPr>
              <w:t>Description</w:t>
            </w:r>
          </w:p>
        </w:tc>
      </w:tr>
      <w:tr w:rsidR="00EF537F" w14:paraId="27D9C460" w14:textId="77777777" w:rsidTr="00695C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shd w:val="clear" w:color="auto" w:fill="auto"/>
          </w:tcPr>
          <w:p w14:paraId="215507A2" w14:textId="041DDF20" w:rsidR="00EF537F" w:rsidRDefault="00EF537F" w:rsidP="00695CB9">
            <w:pPr>
              <w:rPr>
                <w:b w:val="0"/>
              </w:rPr>
            </w:pPr>
            <w:r>
              <w:rPr>
                <w:b w:val="0"/>
              </w:rPr>
              <w:t>i</w:t>
            </w:r>
            <w:r w:rsidRPr="00595F2F">
              <w:rPr>
                <w:b w:val="0"/>
              </w:rPr>
              <w:t>d</w:t>
            </w:r>
          </w:p>
        </w:tc>
        <w:tc>
          <w:tcPr>
            <w:tcW w:w="2450" w:type="dxa"/>
            <w:shd w:val="clear" w:color="auto" w:fill="auto"/>
          </w:tcPr>
          <w:p w14:paraId="5612A5D8" w14:textId="77777777" w:rsidR="00EF537F" w:rsidRDefault="00EF537F" w:rsidP="00695C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2839" w:type="dxa"/>
            <w:shd w:val="clear" w:color="auto" w:fill="auto"/>
          </w:tcPr>
          <w:p w14:paraId="24714110" w14:textId="77777777" w:rsidR="00EF537F" w:rsidRDefault="00EF537F" w:rsidP="00695C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Category identifier</w:t>
            </w:r>
          </w:p>
        </w:tc>
      </w:tr>
      <w:tr w:rsidR="00EF537F" w14:paraId="7DC8107B" w14:textId="77777777" w:rsidTr="00695C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shd w:val="clear" w:color="auto" w:fill="auto"/>
          </w:tcPr>
          <w:p w14:paraId="684F6E3D" w14:textId="09058926" w:rsidR="00EF537F" w:rsidRPr="00875F4D" w:rsidRDefault="00EF537F" w:rsidP="00695CB9">
            <w:pPr>
              <w:rPr>
                <w:b w:val="0"/>
              </w:rPr>
            </w:pPr>
            <w:r>
              <w:rPr>
                <w:b w:val="0"/>
              </w:rPr>
              <w:t>e</w:t>
            </w:r>
            <w:r w:rsidRPr="00875F4D">
              <w:rPr>
                <w:b w:val="0"/>
              </w:rPr>
              <w:t>nabled</w:t>
            </w:r>
          </w:p>
        </w:tc>
        <w:tc>
          <w:tcPr>
            <w:tcW w:w="2450" w:type="dxa"/>
            <w:shd w:val="clear" w:color="auto" w:fill="auto"/>
          </w:tcPr>
          <w:p w14:paraId="4A45126B" w14:textId="77777777" w:rsidR="00EF537F" w:rsidRDefault="00EF537F" w:rsidP="00695C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Boolean</w:t>
            </w:r>
          </w:p>
        </w:tc>
        <w:tc>
          <w:tcPr>
            <w:tcW w:w="2839" w:type="dxa"/>
            <w:shd w:val="clear" w:color="auto" w:fill="auto"/>
          </w:tcPr>
          <w:p w14:paraId="56E0812A" w14:textId="77777777" w:rsidR="00EF537F" w:rsidRDefault="00EF537F" w:rsidP="00695C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Is the category enabled</w:t>
            </w:r>
          </w:p>
        </w:tc>
      </w:tr>
      <w:tr w:rsidR="00EF537F" w14:paraId="46474E9B" w14:textId="77777777" w:rsidTr="00695C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shd w:val="clear" w:color="auto" w:fill="auto"/>
          </w:tcPr>
          <w:p w14:paraId="7F2D31EB" w14:textId="346B24F6" w:rsidR="00EF537F" w:rsidRDefault="00EF537F" w:rsidP="00695CB9">
            <w:pPr>
              <w:rPr>
                <w:b w:val="0"/>
              </w:rPr>
            </w:pPr>
            <w:r>
              <w:rPr>
                <w:b w:val="0"/>
              </w:rPr>
              <w:t>name</w:t>
            </w:r>
          </w:p>
        </w:tc>
        <w:tc>
          <w:tcPr>
            <w:tcW w:w="2450" w:type="dxa"/>
            <w:shd w:val="clear" w:color="auto" w:fill="auto"/>
          </w:tcPr>
          <w:p w14:paraId="03E112AA" w14:textId="77777777" w:rsidR="00EF537F" w:rsidRDefault="00EF537F" w:rsidP="00695C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39" w:type="dxa"/>
            <w:shd w:val="clear" w:color="auto" w:fill="auto"/>
          </w:tcPr>
          <w:p w14:paraId="6C95B4D5" w14:textId="77777777" w:rsidR="00EF537F" w:rsidRDefault="00EF537F" w:rsidP="00695C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Category name</w:t>
            </w:r>
          </w:p>
        </w:tc>
      </w:tr>
      <w:tr w:rsidR="00EF537F" w14:paraId="171EEAF4" w14:textId="77777777" w:rsidTr="00695C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shd w:val="clear" w:color="auto" w:fill="auto"/>
          </w:tcPr>
          <w:p w14:paraId="389F7AA2" w14:textId="0D75C703" w:rsidR="00EF537F" w:rsidRDefault="00EF537F" w:rsidP="00695CB9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shortUrl</w:t>
            </w:r>
            <w:proofErr w:type="spellEnd"/>
          </w:p>
        </w:tc>
        <w:tc>
          <w:tcPr>
            <w:tcW w:w="2450" w:type="dxa"/>
            <w:shd w:val="clear" w:color="auto" w:fill="auto"/>
          </w:tcPr>
          <w:p w14:paraId="59306906" w14:textId="77777777" w:rsidR="00EF537F" w:rsidRDefault="00EF537F" w:rsidP="00695C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39" w:type="dxa"/>
            <w:shd w:val="clear" w:color="auto" w:fill="auto"/>
          </w:tcPr>
          <w:p w14:paraId="3139F2A8" w14:textId="77777777" w:rsidR="00EF537F" w:rsidRDefault="00EF537F" w:rsidP="00695C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Short URL identifier</w:t>
            </w:r>
          </w:p>
        </w:tc>
      </w:tr>
    </w:tbl>
    <w:p w14:paraId="78BF0023" w14:textId="296EA7AF" w:rsidR="001E514D" w:rsidRPr="001E514D" w:rsidRDefault="001E514D" w:rsidP="00352216">
      <w:pPr>
        <w:pStyle w:val="Heading2"/>
        <w:numPr>
          <w:ilvl w:val="0"/>
          <w:numId w:val="0"/>
        </w:numPr>
      </w:pPr>
    </w:p>
    <w:p w14:paraId="439B41F4" w14:textId="77777777" w:rsidR="00DF7724" w:rsidRDefault="00DF7724" w:rsidP="00DF7724">
      <w:pPr>
        <w:pStyle w:val="Heading1"/>
      </w:pPr>
      <w:bookmarkStart w:id="32" w:name="_Toc181961503"/>
      <w:r>
        <w:t>Wholesale Store Business Requirements</w:t>
      </w:r>
      <w:bookmarkEnd w:id="32"/>
    </w:p>
    <w:p w14:paraId="4E4E7126" w14:textId="0D1EEF1F" w:rsidR="0075220F" w:rsidRDefault="0075220F" w:rsidP="0075220F">
      <w:pPr>
        <w:pStyle w:val="Heading1"/>
      </w:pPr>
      <w:bookmarkStart w:id="33" w:name="_Toc181961504"/>
      <w:r>
        <w:t>Wholesale Store User Roles</w:t>
      </w:r>
      <w:bookmarkEnd w:id="33"/>
    </w:p>
    <w:p w14:paraId="6CCDC5E7" w14:textId="314CCD56" w:rsidR="00DF7724" w:rsidRPr="00DF7724" w:rsidRDefault="00DF7724" w:rsidP="00DF7724">
      <w:pPr>
        <w:pStyle w:val="Heading1"/>
      </w:pPr>
      <w:bookmarkStart w:id="34" w:name="_Toc181961505"/>
      <w:r>
        <w:t>Wholesale Store Tech Spec</w:t>
      </w:r>
      <w:bookmarkEnd w:id="34"/>
    </w:p>
    <w:p w14:paraId="3D24F681" w14:textId="1F79E82F" w:rsidR="007E271F" w:rsidRDefault="00872051" w:rsidP="007E271F">
      <w:pPr>
        <w:pStyle w:val="Heading1"/>
      </w:pPr>
      <w:bookmarkStart w:id="35" w:name="_Toc181961506"/>
      <w:r>
        <w:t xml:space="preserve">Wholesale </w:t>
      </w:r>
      <w:r w:rsidR="007E271F">
        <w:t>Store</w:t>
      </w:r>
      <w:r w:rsidR="00DF7724">
        <w:t xml:space="preserve"> Design</w:t>
      </w:r>
      <w:bookmarkEnd w:id="35"/>
    </w:p>
    <w:p w14:paraId="5AFAC1C9" w14:textId="77777777" w:rsidR="000C7381" w:rsidRPr="000C7381" w:rsidRDefault="000C7381" w:rsidP="000C7381"/>
    <w:p w14:paraId="4C90F2F1" w14:textId="220D87CF" w:rsidR="0094410A" w:rsidRDefault="003A5615" w:rsidP="003A5615">
      <w:pPr>
        <w:pStyle w:val="Heading1"/>
      </w:pPr>
      <w:bookmarkStart w:id="36" w:name="_Toc181961508"/>
      <w:r>
        <w:t>Appendix 1 – API Error Codes</w:t>
      </w:r>
      <w:bookmarkEnd w:id="36"/>
    </w:p>
    <w:tbl>
      <w:tblPr>
        <w:tblStyle w:val="LightList-Accent1"/>
        <w:tblW w:w="8472" w:type="dxa"/>
        <w:tblLook w:val="04A0" w:firstRow="1" w:lastRow="0" w:firstColumn="1" w:lastColumn="0" w:noHBand="0" w:noVBand="1"/>
      </w:tblPr>
      <w:tblGrid>
        <w:gridCol w:w="1384"/>
        <w:gridCol w:w="7088"/>
      </w:tblGrid>
      <w:tr w:rsidR="003A5615" w14:paraId="086CC462" w14:textId="77777777" w:rsidTr="003A56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68AB0C81" w14:textId="36AAA28A" w:rsidR="003A5615" w:rsidRDefault="003A5615" w:rsidP="003A5615">
            <w:r>
              <w:t>Code</w:t>
            </w:r>
          </w:p>
        </w:tc>
        <w:tc>
          <w:tcPr>
            <w:tcW w:w="7088" w:type="dxa"/>
          </w:tcPr>
          <w:p w14:paraId="050B96EB" w14:textId="33C101D9" w:rsidR="003A5615" w:rsidRDefault="003A5615" w:rsidP="003A56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752CC0" w14:paraId="687763FA" w14:textId="77777777" w:rsidTr="003A56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3C7482F9" w14:textId="47435E10" w:rsidR="00752CC0" w:rsidRDefault="00752CC0" w:rsidP="003A5615">
            <w:r>
              <w:t>AU001</w:t>
            </w:r>
          </w:p>
        </w:tc>
        <w:tc>
          <w:tcPr>
            <w:tcW w:w="7088" w:type="dxa"/>
          </w:tcPr>
          <w:p w14:paraId="5CD1675E" w14:textId="7E7C6965" w:rsidR="00752CC0" w:rsidRDefault="00752CC0" w:rsidP="003A56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Not </w:t>
            </w:r>
            <w:proofErr w:type="spellStart"/>
            <w:r>
              <w:t>Authorised</w:t>
            </w:r>
            <w:proofErr w:type="spellEnd"/>
          </w:p>
        </w:tc>
      </w:tr>
      <w:tr w:rsidR="00752CC0" w14:paraId="73A7C5EE" w14:textId="77777777" w:rsidTr="003A56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3F925A00" w14:textId="77777777" w:rsidR="00752CC0" w:rsidRDefault="00752CC0" w:rsidP="003A5615"/>
        </w:tc>
        <w:tc>
          <w:tcPr>
            <w:tcW w:w="7088" w:type="dxa"/>
          </w:tcPr>
          <w:p w14:paraId="6C938D7C" w14:textId="77777777" w:rsidR="00752CC0" w:rsidRDefault="00752CC0" w:rsidP="003A56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A5615" w14:paraId="68602D00" w14:textId="77777777" w:rsidTr="003A56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4FB6A22B" w14:textId="28548F94" w:rsidR="003A5615" w:rsidRDefault="00752CC0" w:rsidP="003A5615">
            <w:r>
              <w:t>AU01</w:t>
            </w:r>
            <w:r w:rsidR="003A5615">
              <w:t>0</w:t>
            </w:r>
          </w:p>
        </w:tc>
        <w:tc>
          <w:tcPr>
            <w:tcW w:w="7088" w:type="dxa"/>
          </w:tcPr>
          <w:p w14:paraId="2C7818CC" w14:textId="400E6B4C" w:rsidR="003A5615" w:rsidRDefault="003A5615" w:rsidP="003A56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authenticated</w:t>
            </w:r>
          </w:p>
        </w:tc>
      </w:tr>
      <w:tr w:rsidR="003A5615" w14:paraId="5CA3E845" w14:textId="77777777" w:rsidTr="003A56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27018215" w14:textId="726BE327" w:rsidR="003A5615" w:rsidRDefault="00752CC0" w:rsidP="003A5615">
            <w:r>
              <w:t>AU01</w:t>
            </w:r>
            <w:r w:rsidR="003A5615">
              <w:t>1</w:t>
            </w:r>
          </w:p>
        </w:tc>
        <w:tc>
          <w:tcPr>
            <w:tcW w:w="7088" w:type="dxa"/>
          </w:tcPr>
          <w:p w14:paraId="7FE82FCC" w14:textId="28A13427" w:rsidR="003A5615" w:rsidRDefault="003A5615" w:rsidP="003A56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Invalid username/password</w:t>
            </w:r>
          </w:p>
        </w:tc>
      </w:tr>
      <w:tr w:rsidR="003A5615" w14:paraId="54B62868" w14:textId="77777777" w:rsidTr="003A56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171290A9" w14:textId="1333B098" w:rsidR="003A5615" w:rsidRDefault="00752CC0" w:rsidP="003A5615">
            <w:r>
              <w:t>AU01</w:t>
            </w:r>
            <w:r w:rsidR="003A5615">
              <w:t>2</w:t>
            </w:r>
          </w:p>
        </w:tc>
        <w:tc>
          <w:tcPr>
            <w:tcW w:w="7088" w:type="dxa"/>
          </w:tcPr>
          <w:p w14:paraId="3E4464F5" w14:textId="6C706573" w:rsidR="003A5615" w:rsidRDefault="003A5615" w:rsidP="003A56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Inactive User</w:t>
            </w:r>
          </w:p>
        </w:tc>
      </w:tr>
      <w:tr w:rsidR="003A5615" w14:paraId="002FB0F0" w14:textId="77777777" w:rsidTr="003A56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6B390C13" w14:textId="4A77C022" w:rsidR="003A5615" w:rsidRDefault="00752CC0" w:rsidP="003A5615">
            <w:r>
              <w:t>AU01</w:t>
            </w:r>
            <w:r w:rsidR="003A5615">
              <w:t>3</w:t>
            </w:r>
          </w:p>
        </w:tc>
        <w:tc>
          <w:tcPr>
            <w:tcW w:w="7088" w:type="dxa"/>
          </w:tcPr>
          <w:p w14:paraId="06911D22" w14:textId="5000A852" w:rsidR="003A5615" w:rsidRDefault="003A5615" w:rsidP="003A56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Invalid Token</w:t>
            </w:r>
          </w:p>
        </w:tc>
      </w:tr>
      <w:tr w:rsidR="003A5615" w14:paraId="56CC2088" w14:textId="77777777" w:rsidTr="003A56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40A38622" w14:textId="77777777" w:rsidR="003A5615" w:rsidRDefault="003A5615" w:rsidP="003A5615"/>
        </w:tc>
        <w:tc>
          <w:tcPr>
            <w:tcW w:w="7088" w:type="dxa"/>
          </w:tcPr>
          <w:p w14:paraId="5C5DA0DD" w14:textId="77777777" w:rsidR="003A5615" w:rsidRDefault="003A5615" w:rsidP="003A56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A5615" w14:paraId="29016C76" w14:textId="77777777" w:rsidTr="003A56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008E163" w14:textId="77777777" w:rsidR="003A5615" w:rsidRDefault="003A5615" w:rsidP="003A5615"/>
        </w:tc>
        <w:tc>
          <w:tcPr>
            <w:tcW w:w="7088" w:type="dxa"/>
          </w:tcPr>
          <w:p w14:paraId="1FBB86F5" w14:textId="77777777" w:rsidR="003A5615" w:rsidRDefault="003A5615" w:rsidP="003A56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CF6C5C1" w14:textId="77777777" w:rsidR="003A5615" w:rsidRPr="003A5615" w:rsidRDefault="003A5615" w:rsidP="003A5615"/>
    <w:sectPr w:rsidR="003A5615" w:rsidRPr="003A5615" w:rsidSect="0078464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62238"/>
    <w:multiLevelType w:val="hybridMultilevel"/>
    <w:tmpl w:val="10C4A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C47ABA"/>
    <w:multiLevelType w:val="hybridMultilevel"/>
    <w:tmpl w:val="028AE2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226528"/>
    <w:multiLevelType w:val="hybridMultilevel"/>
    <w:tmpl w:val="91166BE8"/>
    <w:lvl w:ilvl="0" w:tplc="BD088054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0101D9"/>
    <w:multiLevelType w:val="hybridMultilevel"/>
    <w:tmpl w:val="1B64414E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62523718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>
    <w:nsid w:val="715C1F5F"/>
    <w:multiLevelType w:val="hybridMultilevel"/>
    <w:tmpl w:val="566A89F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attachedTemplate r:id="rId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546A"/>
    <w:rsid w:val="000074BE"/>
    <w:rsid w:val="00012985"/>
    <w:rsid w:val="00013BE2"/>
    <w:rsid w:val="00024027"/>
    <w:rsid w:val="00025996"/>
    <w:rsid w:val="00030FE4"/>
    <w:rsid w:val="00037A4E"/>
    <w:rsid w:val="00042A1A"/>
    <w:rsid w:val="0004539A"/>
    <w:rsid w:val="000459D8"/>
    <w:rsid w:val="0006081F"/>
    <w:rsid w:val="00062620"/>
    <w:rsid w:val="00064F02"/>
    <w:rsid w:val="000652A1"/>
    <w:rsid w:val="00067310"/>
    <w:rsid w:val="00067DF8"/>
    <w:rsid w:val="000737B7"/>
    <w:rsid w:val="000745F4"/>
    <w:rsid w:val="00076B54"/>
    <w:rsid w:val="00084BD8"/>
    <w:rsid w:val="00084D34"/>
    <w:rsid w:val="00086B7A"/>
    <w:rsid w:val="000913C3"/>
    <w:rsid w:val="000A0125"/>
    <w:rsid w:val="000B2310"/>
    <w:rsid w:val="000B3C78"/>
    <w:rsid w:val="000C5808"/>
    <w:rsid w:val="000C6375"/>
    <w:rsid w:val="000C6756"/>
    <w:rsid w:val="000C7381"/>
    <w:rsid w:val="000D0711"/>
    <w:rsid w:val="000D2D41"/>
    <w:rsid w:val="000D345C"/>
    <w:rsid w:val="000D6375"/>
    <w:rsid w:val="000D7179"/>
    <w:rsid w:val="000E3791"/>
    <w:rsid w:val="000F189F"/>
    <w:rsid w:val="000F1C16"/>
    <w:rsid w:val="000F2918"/>
    <w:rsid w:val="000F37CB"/>
    <w:rsid w:val="000F3C33"/>
    <w:rsid w:val="000F77EE"/>
    <w:rsid w:val="00101EB5"/>
    <w:rsid w:val="001034E6"/>
    <w:rsid w:val="00110A04"/>
    <w:rsid w:val="00112560"/>
    <w:rsid w:val="00112A0D"/>
    <w:rsid w:val="00113253"/>
    <w:rsid w:val="00120654"/>
    <w:rsid w:val="00123461"/>
    <w:rsid w:val="00124B7B"/>
    <w:rsid w:val="00126FA2"/>
    <w:rsid w:val="001278C9"/>
    <w:rsid w:val="00133B09"/>
    <w:rsid w:val="00144F71"/>
    <w:rsid w:val="00145D8D"/>
    <w:rsid w:val="00153542"/>
    <w:rsid w:val="001552BD"/>
    <w:rsid w:val="001562A3"/>
    <w:rsid w:val="001619D0"/>
    <w:rsid w:val="00162A1B"/>
    <w:rsid w:val="001640CE"/>
    <w:rsid w:val="0017024E"/>
    <w:rsid w:val="001839C5"/>
    <w:rsid w:val="0018774F"/>
    <w:rsid w:val="001902E2"/>
    <w:rsid w:val="00191333"/>
    <w:rsid w:val="00196684"/>
    <w:rsid w:val="001A2567"/>
    <w:rsid w:val="001A27A6"/>
    <w:rsid w:val="001A4DF3"/>
    <w:rsid w:val="001A5A6B"/>
    <w:rsid w:val="001B376E"/>
    <w:rsid w:val="001C5AB2"/>
    <w:rsid w:val="001C7B39"/>
    <w:rsid w:val="001D21AD"/>
    <w:rsid w:val="001D5578"/>
    <w:rsid w:val="001E2E88"/>
    <w:rsid w:val="001E514D"/>
    <w:rsid w:val="001E5F40"/>
    <w:rsid w:val="001E78C1"/>
    <w:rsid w:val="001E78E7"/>
    <w:rsid w:val="001F7545"/>
    <w:rsid w:val="00203ACF"/>
    <w:rsid w:val="00204324"/>
    <w:rsid w:val="002049C1"/>
    <w:rsid w:val="00206FC4"/>
    <w:rsid w:val="00212969"/>
    <w:rsid w:val="0021298E"/>
    <w:rsid w:val="00212C5E"/>
    <w:rsid w:val="00216207"/>
    <w:rsid w:val="0021648B"/>
    <w:rsid w:val="0022064E"/>
    <w:rsid w:val="00225047"/>
    <w:rsid w:val="002325AB"/>
    <w:rsid w:val="0023295C"/>
    <w:rsid w:val="002407EE"/>
    <w:rsid w:val="00241020"/>
    <w:rsid w:val="00251B94"/>
    <w:rsid w:val="00256CC6"/>
    <w:rsid w:val="00261A99"/>
    <w:rsid w:val="002624C5"/>
    <w:rsid w:val="002641AD"/>
    <w:rsid w:val="00274F29"/>
    <w:rsid w:val="0028096C"/>
    <w:rsid w:val="0028117D"/>
    <w:rsid w:val="002836C3"/>
    <w:rsid w:val="00286CB1"/>
    <w:rsid w:val="002A4F3C"/>
    <w:rsid w:val="002A60FD"/>
    <w:rsid w:val="002A717E"/>
    <w:rsid w:val="002B0861"/>
    <w:rsid w:val="002C4411"/>
    <w:rsid w:val="002C4D0E"/>
    <w:rsid w:val="002C73D0"/>
    <w:rsid w:val="002D1D5A"/>
    <w:rsid w:val="002D71B2"/>
    <w:rsid w:val="002E372B"/>
    <w:rsid w:val="002E463E"/>
    <w:rsid w:val="002E5681"/>
    <w:rsid w:val="002E64BC"/>
    <w:rsid w:val="002F1ED0"/>
    <w:rsid w:val="002F78AC"/>
    <w:rsid w:val="003007AF"/>
    <w:rsid w:val="00300D0A"/>
    <w:rsid w:val="00301A06"/>
    <w:rsid w:val="003027DC"/>
    <w:rsid w:val="00305E9B"/>
    <w:rsid w:val="003113AB"/>
    <w:rsid w:val="00313933"/>
    <w:rsid w:val="00313D87"/>
    <w:rsid w:val="003145E0"/>
    <w:rsid w:val="003178FC"/>
    <w:rsid w:val="00317A2E"/>
    <w:rsid w:val="003263DF"/>
    <w:rsid w:val="00326AE1"/>
    <w:rsid w:val="00332F01"/>
    <w:rsid w:val="00333C4C"/>
    <w:rsid w:val="00336333"/>
    <w:rsid w:val="00337E9E"/>
    <w:rsid w:val="0034165C"/>
    <w:rsid w:val="00342B06"/>
    <w:rsid w:val="00342B84"/>
    <w:rsid w:val="00343DE6"/>
    <w:rsid w:val="003452A4"/>
    <w:rsid w:val="00352216"/>
    <w:rsid w:val="00356D8B"/>
    <w:rsid w:val="003570FB"/>
    <w:rsid w:val="00361370"/>
    <w:rsid w:val="00365537"/>
    <w:rsid w:val="0037515F"/>
    <w:rsid w:val="00377EBF"/>
    <w:rsid w:val="003813C9"/>
    <w:rsid w:val="003849DE"/>
    <w:rsid w:val="00386CAC"/>
    <w:rsid w:val="00391B6D"/>
    <w:rsid w:val="003A22E2"/>
    <w:rsid w:val="003A5615"/>
    <w:rsid w:val="003A6209"/>
    <w:rsid w:val="003A7120"/>
    <w:rsid w:val="003B1928"/>
    <w:rsid w:val="003B2604"/>
    <w:rsid w:val="003B3E56"/>
    <w:rsid w:val="003C61E1"/>
    <w:rsid w:val="003C7B7A"/>
    <w:rsid w:val="003D519E"/>
    <w:rsid w:val="003D67F5"/>
    <w:rsid w:val="003E0E6B"/>
    <w:rsid w:val="003E5262"/>
    <w:rsid w:val="003F0C2B"/>
    <w:rsid w:val="003F5032"/>
    <w:rsid w:val="004009FD"/>
    <w:rsid w:val="00407305"/>
    <w:rsid w:val="0040765E"/>
    <w:rsid w:val="004106D8"/>
    <w:rsid w:val="00414359"/>
    <w:rsid w:val="00416091"/>
    <w:rsid w:val="00417F85"/>
    <w:rsid w:val="004231D8"/>
    <w:rsid w:val="004246A4"/>
    <w:rsid w:val="0042597C"/>
    <w:rsid w:val="00427CF2"/>
    <w:rsid w:val="004320D5"/>
    <w:rsid w:val="0043546A"/>
    <w:rsid w:val="00451FEE"/>
    <w:rsid w:val="00453736"/>
    <w:rsid w:val="0045765D"/>
    <w:rsid w:val="00460CC6"/>
    <w:rsid w:val="0046342C"/>
    <w:rsid w:val="004655EB"/>
    <w:rsid w:val="00473C76"/>
    <w:rsid w:val="00482156"/>
    <w:rsid w:val="00483889"/>
    <w:rsid w:val="00486075"/>
    <w:rsid w:val="00494965"/>
    <w:rsid w:val="004A0227"/>
    <w:rsid w:val="004A3AA5"/>
    <w:rsid w:val="004A46A9"/>
    <w:rsid w:val="004A50B8"/>
    <w:rsid w:val="004A5E3E"/>
    <w:rsid w:val="004A684C"/>
    <w:rsid w:val="004A6915"/>
    <w:rsid w:val="004B1473"/>
    <w:rsid w:val="004B6107"/>
    <w:rsid w:val="004B63E7"/>
    <w:rsid w:val="004C2233"/>
    <w:rsid w:val="004C5D85"/>
    <w:rsid w:val="004D6891"/>
    <w:rsid w:val="004D7D9E"/>
    <w:rsid w:val="004E042E"/>
    <w:rsid w:val="004E4982"/>
    <w:rsid w:val="004E6393"/>
    <w:rsid w:val="004E68B3"/>
    <w:rsid w:val="004F1BC6"/>
    <w:rsid w:val="004F3112"/>
    <w:rsid w:val="004F32F7"/>
    <w:rsid w:val="004F3983"/>
    <w:rsid w:val="004F78AF"/>
    <w:rsid w:val="004F7929"/>
    <w:rsid w:val="005055E2"/>
    <w:rsid w:val="005061DA"/>
    <w:rsid w:val="00507DAD"/>
    <w:rsid w:val="00513385"/>
    <w:rsid w:val="00514E7D"/>
    <w:rsid w:val="005152D4"/>
    <w:rsid w:val="00515D7C"/>
    <w:rsid w:val="005166F3"/>
    <w:rsid w:val="00527D5F"/>
    <w:rsid w:val="00530607"/>
    <w:rsid w:val="00543374"/>
    <w:rsid w:val="00546808"/>
    <w:rsid w:val="00547667"/>
    <w:rsid w:val="00553B3A"/>
    <w:rsid w:val="00556662"/>
    <w:rsid w:val="00561075"/>
    <w:rsid w:val="005631B4"/>
    <w:rsid w:val="0056437A"/>
    <w:rsid w:val="00566E6A"/>
    <w:rsid w:val="00571841"/>
    <w:rsid w:val="005735A2"/>
    <w:rsid w:val="0057788A"/>
    <w:rsid w:val="00577EE1"/>
    <w:rsid w:val="00577EF6"/>
    <w:rsid w:val="005800C3"/>
    <w:rsid w:val="005864AB"/>
    <w:rsid w:val="005874B9"/>
    <w:rsid w:val="00591759"/>
    <w:rsid w:val="00594D6C"/>
    <w:rsid w:val="00595CB8"/>
    <w:rsid w:val="00595F2F"/>
    <w:rsid w:val="005A36F1"/>
    <w:rsid w:val="005A4500"/>
    <w:rsid w:val="005A5B8F"/>
    <w:rsid w:val="005C3107"/>
    <w:rsid w:val="005D5642"/>
    <w:rsid w:val="005D7127"/>
    <w:rsid w:val="005E3423"/>
    <w:rsid w:val="005E4770"/>
    <w:rsid w:val="005E625A"/>
    <w:rsid w:val="005F3AD9"/>
    <w:rsid w:val="005F42F5"/>
    <w:rsid w:val="00601BE7"/>
    <w:rsid w:val="00604D41"/>
    <w:rsid w:val="00606C38"/>
    <w:rsid w:val="0062326E"/>
    <w:rsid w:val="006254A9"/>
    <w:rsid w:val="0062576F"/>
    <w:rsid w:val="00627358"/>
    <w:rsid w:val="00630233"/>
    <w:rsid w:val="0063407F"/>
    <w:rsid w:val="00634ADF"/>
    <w:rsid w:val="0063515E"/>
    <w:rsid w:val="00645198"/>
    <w:rsid w:val="00646AF9"/>
    <w:rsid w:val="0065054C"/>
    <w:rsid w:val="00653118"/>
    <w:rsid w:val="0065353B"/>
    <w:rsid w:val="00654352"/>
    <w:rsid w:val="00654764"/>
    <w:rsid w:val="00663FF5"/>
    <w:rsid w:val="00667B32"/>
    <w:rsid w:val="0067047B"/>
    <w:rsid w:val="00672537"/>
    <w:rsid w:val="00672767"/>
    <w:rsid w:val="006747BA"/>
    <w:rsid w:val="006749A4"/>
    <w:rsid w:val="0067627C"/>
    <w:rsid w:val="006763A7"/>
    <w:rsid w:val="006779DD"/>
    <w:rsid w:val="0069255D"/>
    <w:rsid w:val="0069484B"/>
    <w:rsid w:val="00695B60"/>
    <w:rsid w:val="00695B97"/>
    <w:rsid w:val="00695CB9"/>
    <w:rsid w:val="00696382"/>
    <w:rsid w:val="006A22C5"/>
    <w:rsid w:val="006A38FD"/>
    <w:rsid w:val="006A3AF9"/>
    <w:rsid w:val="006A74F4"/>
    <w:rsid w:val="006B090B"/>
    <w:rsid w:val="006C1C64"/>
    <w:rsid w:val="006D2D92"/>
    <w:rsid w:val="006E61F8"/>
    <w:rsid w:val="006F06D3"/>
    <w:rsid w:val="006F20AD"/>
    <w:rsid w:val="006F2397"/>
    <w:rsid w:val="006F2A60"/>
    <w:rsid w:val="006F2CA4"/>
    <w:rsid w:val="0070144B"/>
    <w:rsid w:val="00701CDC"/>
    <w:rsid w:val="007066AB"/>
    <w:rsid w:val="007108DD"/>
    <w:rsid w:val="007145B8"/>
    <w:rsid w:val="00715EDD"/>
    <w:rsid w:val="00716A22"/>
    <w:rsid w:val="00721220"/>
    <w:rsid w:val="00722C47"/>
    <w:rsid w:val="007351C3"/>
    <w:rsid w:val="00737CEA"/>
    <w:rsid w:val="0075220F"/>
    <w:rsid w:val="00752CC0"/>
    <w:rsid w:val="00753F7E"/>
    <w:rsid w:val="0076252B"/>
    <w:rsid w:val="00762CA9"/>
    <w:rsid w:val="00763809"/>
    <w:rsid w:val="00770C8C"/>
    <w:rsid w:val="0077141A"/>
    <w:rsid w:val="00780CFA"/>
    <w:rsid w:val="00784643"/>
    <w:rsid w:val="00786B1A"/>
    <w:rsid w:val="00786EF2"/>
    <w:rsid w:val="00786FA1"/>
    <w:rsid w:val="00787E88"/>
    <w:rsid w:val="00790698"/>
    <w:rsid w:val="00792814"/>
    <w:rsid w:val="00792A17"/>
    <w:rsid w:val="007931A0"/>
    <w:rsid w:val="007946D1"/>
    <w:rsid w:val="007969D8"/>
    <w:rsid w:val="007A3FA5"/>
    <w:rsid w:val="007A7B84"/>
    <w:rsid w:val="007A7FC8"/>
    <w:rsid w:val="007B0DC1"/>
    <w:rsid w:val="007B4726"/>
    <w:rsid w:val="007B497E"/>
    <w:rsid w:val="007B6B95"/>
    <w:rsid w:val="007C2415"/>
    <w:rsid w:val="007C2870"/>
    <w:rsid w:val="007C73AE"/>
    <w:rsid w:val="007D0132"/>
    <w:rsid w:val="007D14E6"/>
    <w:rsid w:val="007D1690"/>
    <w:rsid w:val="007D3FD5"/>
    <w:rsid w:val="007D6310"/>
    <w:rsid w:val="007E271F"/>
    <w:rsid w:val="007E3986"/>
    <w:rsid w:val="007F02C4"/>
    <w:rsid w:val="007F1155"/>
    <w:rsid w:val="007F170D"/>
    <w:rsid w:val="007F5FC2"/>
    <w:rsid w:val="00805366"/>
    <w:rsid w:val="00807FB7"/>
    <w:rsid w:val="008105A6"/>
    <w:rsid w:val="00817848"/>
    <w:rsid w:val="00827E0E"/>
    <w:rsid w:val="0083254B"/>
    <w:rsid w:val="008331B6"/>
    <w:rsid w:val="00834869"/>
    <w:rsid w:val="0084004A"/>
    <w:rsid w:val="00844FE0"/>
    <w:rsid w:val="008539A6"/>
    <w:rsid w:val="008543BE"/>
    <w:rsid w:val="0085467B"/>
    <w:rsid w:val="00854793"/>
    <w:rsid w:val="00854A84"/>
    <w:rsid w:val="00857CF7"/>
    <w:rsid w:val="008610F0"/>
    <w:rsid w:val="00866917"/>
    <w:rsid w:val="00870517"/>
    <w:rsid w:val="00872051"/>
    <w:rsid w:val="0087421D"/>
    <w:rsid w:val="008752E6"/>
    <w:rsid w:val="00875F4D"/>
    <w:rsid w:val="00882C81"/>
    <w:rsid w:val="00885DFC"/>
    <w:rsid w:val="0088672E"/>
    <w:rsid w:val="0089548F"/>
    <w:rsid w:val="0089765C"/>
    <w:rsid w:val="008A5897"/>
    <w:rsid w:val="008B09E9"/>
    <w:rsid w:val="008B1AEE"/>
    <w:rsid w:val="008B1F57"/>
    <w:rsid w:val="008C56E7"/>
    <w:rsid w:val="008C6BC1"/>
    <w:rsid w:val="008D1FB5"/>
    <w:rsid w:val="008E2C76"/>
    <w:rsid w:val="008E3263"/>
    <w:rsid w:val="00905279"/>
    <w:rsid w:val="00906EA1"/>
    <w:rsid w:val="00910C25"/>
    <w:rsid w:val="00911859"/>
    <w:rsid w:val="009118CC"/>
    <w:rsid w:val="009143CD"/>
    <w:rsid w:val="00925CB2"/>
    <w:rsid w:val="0093039D"/>
    <w:rsid w:val="00930C24"/>
    <w:rsid w:val="0093105D"/>
    <w:rsid w:val="00931549"/>
    <w:rsid w:val="0093651E"/>
    <w:rsid w:val="0094056D"/>
    <w:rsid w:val="00943569"/>
    <w:rsid w:val="0094410A"/>
    <w:rsid w:val="00960640"/>
    <w:rsid w:val="009700EA"/>
    <w:rsid w:val="00971579"/>
    <w:rsid w:val="00975C12"/>
    <w:rsid w:val="00981F4D"/>
    <w:rsid w:val="00984A53"/>
    <w:rsid w:val="00985395"/>
    <w:rsid w:val="0098546B"/>
    <w:rsid w:val="00985881"/>
    <w:rsid w:val="00990BD5"/>
    <w:rsid w:val="00990D03"/>
    <w:rsid w:val="009B6F91"/>
    <w:rsid w:val="009B70DA"/>
    <w:rsid w:val="009C19A6"/>
    <w:rsid w:val="009C2B5D"/>
    <w:rsid w:val="009C35BB"/>
    <w:rsid w:val="009D40FD"/>
    <w:rsid w:val="009D50CC"/>
    <w:rsid w:val="009D65AE"/>
    <w:rsid w:val="009D78BE"/>
    <w:rsid w:val="009E2901"/>
    <w:rsid w:val="009E3923"/>
    <w:rsid w:val="009E4F4C"/>
    <w:rsid w:val="009E7B70"/>
    <w:rsid w:val="009F07BC"/>
    <w:rsid w:val="009F16C7"/>
    <w:rsid w:val="009F41DF"/>
    <w:rsid w:val="009F7117"/>
    <w:rsid w:val="009F7303"/>
    <w:rsid w:val="00A015FE"/>
    <w:rsid w:val="00A06F70"/>
    <w:rsid w:val="00A07266"/>
    <w:rsid w:val="00A07AF6"/>
    <w:rsid w:val="00A1035D"/>
    <w:rsid w:val="00A13F92"/>
    <w:rsid w:val="00A169C4"/>
    <w:rsid w:val="00A2120F"/>
    <w:rsid w:val="00A21356"/>
    <w:rsid w:val="00A21981"/>
    <w:rsid w:val="00A222A0"/>
    <w:rsid w:val="00A233CF"/>
    <w:rsid w:val="00A25FDF"/>
    <w:rsid w:val="00A2623B"/>
    <w:rsid w:val="00A26511"/>
    <w:rsid w:val="00A27E46"/>
    <w:rsid w:val="00A52765"/>
    <w:rsid w:val="00A6217C"/>
    <w:rsid w:val="00A63EC4"/>
    <w:rsid w:val="00A64062"/>
    <w:rsid w:val="00A6510A"/>
    <w:rsid w:val="00A65505"/>
    <w:rsid w:val="00A6772F"/>
    <w:rsid w:val="00A730CB"/>
    <w:rsid w:val="00A7322C"/>
    <w:rsid w:val="00A82140"/>
    <w:rsid w:val="00A902EE"/>
    <w:rsid w:val="00A90891"/>
    <w:rsid w:val="00A977E9"/>
    <w:rsid w:val="00AA13D3"/>
    <w:rsid w:val="00AA476A"/>
    <w:rsid w:val="00AB122E"/>
    <w:rsid w:val="00AB1C83"/>
    <w:rsid w:val="00AB4C97"/>
    <w:rsid w:val="00AB64C7"/>
    <w:rsid w:val="00AC2B04"/>
    <w:rsid w:val="00AC2CEC"/>
    <w:rsid w:val="00AC5700"/>
    <w:rsid w:val="00AC5BD8"/>
    <w:rsid w:val="00AD6093"/>
    <w:rsid w:val="00AE5894"/>
    <w:rsid w:val="00AF04F7"/>
    <w:rsid w:val="00AF0EEA"/>
    <w:rsid w:val="00AF2CD8"/>
    <w:rsid w:val="00AF4FD1"/>
    <w:rsid w:val="00B03187"/>
    <w:rsid w:val="00B03F73"/>
    <w:rsid w:val="00B10B51"/>
    <w:rsid w:val="00B1620E"/>
    <w:rsid w:val="00B317D4"/>
    <w:rsid w:val="00B33462"/>
    <w:rsid w:val="00B36960"/>
    <w:rsid w:val="00B41EB9"/>
    <w:rsid w:val="00B42919"/>
    <w:rsid w:val="00B63831"/>
    <w:rsid w:val="00B6530E"/>
    <w:rsid w:val="00B66397"/>
    <w:rsid w:val="00B67617"/>
    <w:rsid w:val="00B67B39"/>
    <w:rsid w:val="00B81230"/>
    <w:rsid w:val="00B827AB"/>
    <w:rsid w:val="00B83104"/>
    <w:rsid w:val="00B83AD5"/>
    <w:rsid w:val="00B9010E"/>
    <w:rsid w:val="00B91D02"/>
    <w:rsid w:val="00B923E1"/>
    <w:rsid w:val="00B931E8"/>
    <w:rsid w:val="00B9337A"/>
    <w:rsid w:val="00B93395"/>
    <w:rsid w:val="00BA6E14"/>
    <w:rsid w:val="00BB3D7E"/>
    <w:rsid w:val="00BB3E23"/>
    <w:rsid w:val="00BB570C"/>
    <w:rsid w:val="00BC01D9"/>
    <w:rsid w:val="00BC4E4E"/>
    <w:rsid w:val="00BC622F"/>
    <w:rsid w:val="00BD01AB"/>
    <w:rsid w:val="00BD03B4"/>
    <w:rsid w:val="00BD15EF"/>
    <w:rsid w:val="00BD20B2"/>
    <w:rsid w:val="00BD3A27"/>
    <w:rsid w:val="00BD3BEE"/>
    <w:rsid w:val="00BE76DC"/>
    <w:rsid w:val="00BF42D8"/>
    <w:rsid w:val="00BF7E46"/>
    <w:rsid w:val="00C00504"/>
    <w:rsid w:val="00C01BE0"/>
    <w:rsid w:val="00C05E36"/>
    <w:rsid w:val="00C06611"/>
    <w:rsid w:val="00C06653"/>
    <w:rsid w:val="00C10A3D"/>
    <w:rsid w:val="00C15909"/>
    <w:rsid w:val="00C20396"/>
    <w:rsid w:val="00C20514"/>
    <w:rsid w:val="00C223E0"/>
    <w:rsid w:val="00C263A1"/>
    <w:rsid w:val="00C2798B"/>
    <w:rsid w:val="00C3021C"/>
    <w:rsid w:val="00C32B35"/>
    <w:rsid w:val="00C4400D"/>
    <w:rsid w:val="00C505CF"/>
    <w:rsid w:val="00C54466"/>
    <w:rsid w:val="00C60219"/>
    <w:rsid w:val="00C64CA5"/>
    <w:rsid w:val="00C6565F"/>
    <w:rsid w:val="00C70A30"/>
    <w:rsid w:val="00C70F5E"/>
    <w:rsid w:val="00C72AD6"/>
    <w:rsid w:val="00C75FBB"/>
    <w:rsid w:val="00C808A1"/>
    <w:rsid w:val="00C82699"/>
    <w:rsid w:val="00C93227"/>
    <w:rsid w:val="00C96E52"/>
    <w:rsid w:val="00C97D77"/>
    <w:rsid w:val="00CA7004"/>
    <w:rsid w:val="00CB30A6"/>
    <w:rsid w:val="00CB4845"/>
    <w:rsid w:val="00CD186D"/>
    <w:rsid w:val="00CD4A3D"/>
    <w:rsid w:val="00CE4894"/>
    <w:rsid w:val="00CF1001"/>
    <w:rsid w:val="00CF300B"/>
    <w:rsid w:val="00CF6BF9"/>
    <w:rsid w:val="00D109CA"/>
    <w:rsid w:val="00D11544"/>
    <w:rsid w:val="00D128DC"/>
    <w:rsid w:val="00D16F36"/>
    <w:rsid w:val="00D21E3C"/>
    <w:rsid w:val="00D229B1"/>
    <w:rsid w:val="00D24057"/>
    <w:rsid w:val="00D24B62"/>
    <w:rsid w:val="00D24E53"/>
    <w:rsid w:val="00D255E3"/>
    <w:rsid w:val="00D276D2"/>
    <w:rsid w:val="00D327E2"/>
    <w:rsid w:val="00D36FD7"/>
    <w:rsid w:val="00D37085"/>
    <w:rsid w:val="00D40B8C"/>
    <w:rsid w:val="00D531C0"/>
    <w:rsid w:val="00D55957"/>
    <w:rsid w:val="00D564D8"/>
    <w:rsid w:val="00D63E66"/>
    <w:rsid w:val="00D75256"/>
    <w:rsid w:val="00D76974"/>
    <w:rsid w:val="00D836B3"/>
    <w:rsid w:val="00D864B3"/>
    <w:rsid w:val="00D93E48"/>
    <w:rsid w:val="00D93FBD"/>
    <w:rsid w:val="00DA056B"/>
    <w:rsid w:val="00DA0E6A"/>
    <w:rsid w:val="00DA37A2"/>
    <w:rsid w:val="00DA4D72"/>
    <w:rsid w:val="00DA4F0F"/>
    <w:rsid w:val="00DA599D"/>
    <w:rsid w:val="00DA7758"/>
    <w:rsid w:val="00DB1ED3"/>
    <w:rsid w:val="00DB2808"/>
    <w:rsid w:val="00DB42EB"/>
    <w:rsid w:val="00DB44BD"/>
    <w:rsid w:val="00DC37E3"/>
    <w:rsid w:val="00DC6F6D"/>
    <w:rsid w:val="00DD178C"/>
    <w:rsid w:val="00DD25EF"/>
    <w:rsid w:val="00DE0C95"/>
    <w:rsid w:val="00DE1FDC"/>
    <w:rsid w:val="00DF0227"/>
    <w:rsid w:val="00DF7724"/>
    <w:rsid w:val="00E00AA3"/>
    <w:rsid w:val="00E01978"/>
    <w:rsid w:val="00E03087"/>
    <w:rsid w:val="00E075AD"/>
    <w:rsid w:val="00E105A8"/>
    <w:rsid w:val="00E11D2F"/>
    <w:rsid w:val="00E152A8"/>
    <w:rsid w:val="00E1696A"/>
    <w:rsid w:val="00E23A47"/>
    <w:rsid w:val="00E25698"/>
    <w:rsid w:val="00E26740"/>
    <w:rsid w:val="00E47FED"/>
    <w:rsid w:val="00E52560"/>
    <w:rsid w:val="00E5452A"/>
    <w:rsid w:val="00E54A08"/>
    <w:rsid w:val="00E575AB"/>
    <w:rsid w:val="00E63B3D"/>
    <w:rsid w:val="00E66E6C"/>
    <w:rsid w:val="00E66E6F"/>
    <w:rsid w:val="00E74347"/>
    <w:rsid w:val="00E76512"/>
    <w:rsid w:val="00E8083D"/>
    <w:rsid w:val="00E9000F"/>
    <w:rsid w:val="00E91D23"/>
    <w:rsid w:val="00E97036"/>
    <w:rsid w:val="00EA2E65"/>
    <w:rsid w:val="00EA3685"/>
    <w:rsid w:val="00EC1CA6"/>
    <w:rsid w:val="00EC512D"/>
    <w:rsid w:val="00EC641B"/>
    <w:rsid w:val="00EC64BA"/>
    <w:rsid w:val="00ED2050"/>
    <w:rsid w:val="00ED2E20"/>
    <w:rsid w:val="00ED3DA0"/>
    <w:rsid w:val="00ED60EE"/>
    <w:rsid w:val="00ED6D56"/>
    <w:rsid w:val="00EE76CA"/>
    <w:rsid w:val="00EE7D04"/>
    <w:rsid w:val="00EF3839"/>
    <w:rsid w:val="00EF4DD2"/>
    <w:rsid w:val="00EF537F"/>
    <w:rsid w:val="00F016D3"/>
    <w:rsid w:val="00F04CE3"/>
    <w:rsid w:val="00F07313"/>
    <w:rsid w:val="00F10565"/>
    <w:rsid w:val="00F1595B"/>
    <w:rsid w:val="00F15E23"/>
    <w:rsid w:val="00F24936"/>
    <w:rsid w:val="00F25068"/>
    <w:rsid w:val="00F278EB"/>
    <w:rsid w:val="00F32290"/>
    <w:rsid w:val="00F40E47"/>
    <w:rsid w:val="00F421C6"/>
    <w:rsid w:val="00F45B05"/>
    <w:rsid w:val="00F46B44"/>
    <w:rsid w:val="00F6247F"/>
    <w:rsid w:val="00F668DD"/>
    <w:rsid w:val="00F72249"/>
    <w:rsid w:val="00F73B5E"/>
    <w:rsid w:val="00F75BBA"/>
    <w:rsid w:val="00F81B4C"/>
    <w:rsid w:val="00F821D6"/>
    <w:rsid w:val="00F90CEF"/>
    <w:rsid w:val="00F91827"/>
    <w:rsid w:val="00FA10A1"/>
    <w:rsid w:val="00FB0F81"/>
    <w:rsid w:val="00FB38F3"/>
    <w:rsid w:val="00FB7FDB"/>
    <w:rsid w:val="00FC1A42"/>
    <w:rsid w:val="00FD04D7"/>
    <w:rsid w:val="00FD1B10"/>
    <w:rsid w:val="00FD2FD6"/>
    <w:rsid w:val="00FE0206"/>
    <w:rsid w:val="00FE18B9"/>
    <w:rsid w:val="00FE1A21"/>
    <w:rsid w:val="00FE6325"/>
    <w:rsid w:val="00FF2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1ADEC7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3E56"/>
    <w:pPr>
      <w:keepNext/>
      <w:keepLines/>
      <w:numPr>
        <w:numId w:val="4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3E56"/>
    <w:pPr>
      <w:keepNext/>
      <w:keepLines/>
      <w:numPr>
        <w:ilvl w:val="1"/>
        <w:numId w:val="4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3E56"/>
    <w:pPr>
      <w:keepNext/>
      <w:keepLines/>
      <w:numPr>
        <w:ilvl w:val="2"/>
        <w:numId w:val="4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410A"/>
    <w:pPr>
      <w:keepNext/>
      <w:keepLines/>
      <w:numPr>
        <w:ilvl w:val="3"/>
        <w:numId w:val="4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0565"/>
    <w:pPr>
      <w:keepNext/>
      <w:keepLines/>
      <w:numPr>
        <w:ilvl w:val="4"/>
        <w:numId w:val="4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0565"/>
    <w:pPr>
      <w:keepNext/>
      <w:keepLines/>
      <w:numPr>
        <w:ilvl w:val="5"/>
        <w:numId w:val="4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0565"/>
    <w:pPr>
      <w:keepNext/>
      <w:keepLines/>
      <w:numPr>
        <w:ilvl w:val="6"/>
        <w:numId w:val="4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0565"/>
    <w:pPr>
      <w:keepNext/>
      <w:keepLines/>
      <w:numPr>
        <w:ilvl w:val="7"/>
        <w:numId w:val="4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0565"/>
    <w:pPr>
      <w:keepNext/>
      <w:keepLines/>
      <w:numPr>
        <w:ilvl w:val="8"/>
        <w:numId w:val="4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E64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3B3E5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B3E5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B3E5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94410A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94410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056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056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056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056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056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LightList-Accent1">
    <w:name w:val="Light List Accent 1"/>
    <w:basedOn w:val="TableNormal"/>
    <w:uiPriority w:val="61"/>
    <w:rsid w:val="007C287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9175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1759"/>
    <w:rPr>
      <w:rFonts w:ascii="Lucida Grande" w:hAnsi="Lucida Grande" w:cs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817848"/>
    <w:pPr>
      <w:spacing w:before="120"/>
    </w:pPr>
    <w:rPr>
      <w:rFonts w:asciiTheme="majorHAnsi" w:hAnsiTheme="majorHAnsi"/>
      <w:b/>
      <w:color w:val="548DD4"/>
    </w:rPr>
  </w:style>
  <w:style w:type="paragraph" w:styleId="TOC2">
    <w:name w:val="toc 2"/>
    <w:basedOn w:val="Normal"/>
    <w:next w:val="Normal"/>
    <w:autoRedefine/>
    <w:uiPriority w:val="39"/>
    <w:unhideWhenUsed/>
    <w:rsid w:val="00817848"/>
    <w:rPr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817848"/>
    <w:pPr>
      <w:ind w:left="240"/>
    </w:pPr>
    <w:rPr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817848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817848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817848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817848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817848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817848"/>
    <w:pPr>
      <w:pBdr>
        <w:between w:val="double" w:sz="6" w:space="0" w:color="auto"/>
      </w:pBdr>
      <w:ind w:left="1680"/>
    </w:pPr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3E56"/>
    <w:pPr>
      <w:keepNext/>
      <w:keepLines/>
      <w:numPr>
        <w:numId w:val="4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3E56"/>
    <w:pPr>
      <w:keepNext/>
      <w:keepLines/>
      <w:numPr>
        <w:ilvl w:val="1"/>
        <w:numId w:val="4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3E56"/>
    <w:pPr>
      <w:keepNext/>
      <w:keepLines/>
      <w:numPr>
        <w:ilvl w:val="2"/>
        <w:numId w:val="4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410A"/>
    <w:pPr>
      <w:keepNext/>
      <w:keepLines/>
      <w:numPr>
        <w:ilvl w:val="3"/>
        <w:numId w:val="4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0565"/>
    <w:pPr>
      <w:keepNext/>
      <w:keepLines/>
      <w:numPr>
        <w:ilvl w:val="4"/>
        <w:numId w:val="4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0565"/>
    <w:pPr>
      <w:keepNext/>
      <w:keepLines/>
      <w:numPr>
        <w:ilvl w:val="5"/>
        <w:numId w:val="4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0565"/>
    <w:pPr>
      <w:keepNext/>
      <w:keepLines/>
      <w:numPr>
        <w:ilvl w:val="6"/>
        <w:numId w:val="4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0565"/>
    <w:pPr>
      <w:keepNext/>
      <w:keepLines/>
      <w:numPr>
        <w:ilvl w:val="7"/>
        <w:numId w:val="4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0565"/>
    <w:pPr>
      <w:keepNext/>
      <w:keepLines/>
      <w:numPr>
        <w:ilvl w:val="8"/>
        <w:numId w:val="4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E64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3B3E5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B3E5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B3E5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94410A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94410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056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056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056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056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056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LightList-Accent1">
    <w:name w:val="Light List Accent 1"/>
    <w:basedOn w:val="TableNormal"/>
    <w:uiPriority w:val="61"/>
    <w:rsid w:val="007C287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9175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1759"/>
    <w:rPr>
      <w:rFonts w:ascii="Lucida Grande" w:hAnsi="Lucida Grande" w:cs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817848"/>
    <w:pPr>
      <w:spacing w:before="120"/>
    </w:pPr>
    <w:rPr>
      <w:rFonts w:asciiTheme="majorHAnsi" w:hAnsiTheme="majorHAnsi"/>
      <w:b/>
      <w:color w:val="548DD4"/>
    </w:rPr>
  </w:style>
  <w:style w:type="paragraph" w:styleId="TOC2">
    <w:name w:val="toc 2"/>
    <w:basedOn w:val="Normal"/>
    <w:next w:val="Normal"/>
    <w:autoRedefine/>
    <w:uiPriority w:val="39"/>
    <w:unhideWhenUsed/>
    <w:rsid w:val="00817848"/>
    <w:rPr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817848"/>
    <w:pPr>
      <w:ind w:left="240"/>
    </w:pPr>
    <w:rPr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817848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817848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817848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817848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817848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817848"/>
    <w:pPr>
      <w:pBdr>
        <w:between w:val="double" w:sz="6" w:space="0" w:color="auto"/>
      </w:pBdr>
      <w:ind w:left="168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ryanhenderson:Library:Application%20Support:Microsoft:Office:User%20Templates:My%20Templates:General%20Spec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General Spec.dotx</Template>
  <TotalTime>1021</TotalTime>
  <Pages>14</Pages>
  <Words>1607</Words>
  <Characters>9160</Characters>
  <Application>Microsoft Macintosh Word</Application>
  <DocSecurity>0</DocSecurity>
  <Lines>76</Lines>
  <Paragraphs>21</Paragraphs>
  <ScaleCrop>false</ScaleCrop>
  <Company>88 Creative Pty Ltd</Company>
  <LinksUpToDate>false</LinksUpToDate>
  <CharactersWithSpaces>10746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Henderson</dc:creator>
  <cp:keywords/>
  <dc:description/>
  <cp:lastModifiedBy>Ryan Henderson</cp:lastModifiedBy>
  <cp:revision>358</cp:revision>
  <dcterms:created xsi:type="dcterms:W3CDTF">2011-11-04T02:27:00Z</dcterms:created>
  <dcterms:modified xsi:type="dcterms:W3CDTF">2011-11-13T21:35:00Z</dcterms:modified>
</cp:coreProperties>
</file>